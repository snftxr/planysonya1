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EBB55" w14:textId="77777777" w:rsidR="000F0C22" w:rsidRPr="00CF4743" w:rsidRDefault="00CF4743" w:rsidP="00C325EB">
      <w:pPr>
        <w:pStyle w:val="19ffff5"/>
      </w:pPr>
      <w:r>
        <w:t>Колледж малого бизнеса №4</w:t>
      </w:r>
    </w:p>
    <w:p w14:paraId="15E577B6" w14:textId="77777777" w:rsidR="00C325EB" w:rsidRPr="00C325EB" w:rsidRDefault="00C325EB" w:rsidP="001A6C95">
      <w:pPr>
        <w:pStyle w:val="19ff4"/>
      </w:pPr>
    </w:p>
    <w:p w14:paraId="1F2E2DB4" w14:textId="77777777" w:rsidR="00473224" w:rsidRPr="00B6497A" w:rsidRDefault="00473224" w:rsidP="001A6C95">
      <w:pPr>
        <w:pStyle w:val="19ff4"/>
      </w:pPr>
    </w:p>
    <w:p w14:paraId="499C08CA" w14:textId="77777777" w:rsidR="005040CB" w:rsidRPr="00B6497A" w:rsidRDefault="005040CB" w:rsidP="001A6C95">
      <w:pPr>
        <w:pStyle w:val="19ff4"/>
      </w:pPr>
    </w:p>
    <w:p w14:paraId="020A0248" w14:textId="77777777" w:rsidR="00473224" w:rsidRDefault="00473224" w:rsidP="001A6C95">
      <w:pPr>
        <w:pStyle w:val="19ff4"/>
      </w:pPr>
    </w:p>
    <w:p w14:paraId="55062FEA" w14:textId="77777777" w:rsidR="00C325EB" w:rsidRDefault="00C325EB" w:rsidP="001A6C95">
      <w:pPr>
        <w:pStyle w:val="19ff4"/>
      </w:pPr>
    </w:p>
    <w:p w14:paraId="696900D8" w14:textId="77777777" w:rsidR="00C325EB" w:rsidRDefault="00C325EB" w:rsidP="001A6C95">
      <w:pPr>
        <w:pStyle w:val="19ff4"/>
      </w:pPr>
    </w:p>
    <w:p w14:paraId="7C525155" w14:textId="77777777" w:rsidR="00AE4FCA" w:rsidRDefault="00AE4FCA" w:rsidP="001A6C95">
      <w:pPr>
        <w:pStyle w:val="19ff4"/>
      </w:pPr>
    </w:p>
    <w:p w14:paraId="7D07152C" w14:textId="77777777" w:rsidR="0035690D" w:rsidRPr="0035690D" w:rsidRDefault="0035690D" w:rsidP="001A6C95">
      <w:pPr>
        <w:pStyle w:val="19ff4"/>
      </w:pPr>
    </w:p>
    <w:p w14:paraId="13C43D63" w14:textId="77777777" w:rsidR="00C325EB" w:rsidRDefault="00C325EB" w:rsidP="001A6C95">
      <w:pPr>
        <w:pStyle w:val="19ff4"/>
      </w:pPr>
    </w:p>
    <w:p w14:paraId="6A73B0F1" w14:textId="77777777" w:rsidR="00C325EB" w:rsidRDefault="00C325EB" w:rsidP="001A6C95">
      <w:pPr>
        <w:pStyle w:val="19ff4"/>
      </w:pPr>
    </w:p>
    <w:p w14:paraId="7357ED4E" w14:textId="77777777" w:rsidR="00AE4FCA" w:rsidRDefault="00AE4FCA" w:rsidP="001A6C95">
      <w:pPr>
        <w:pStyle w:val="19ff4"/>
      </w:pPr>
    </w:p>
    <w:p w14:paraId="0F37CEC9" w14:textId="77777777" w:rsidR="00CA7059" w:rsidRPr="00CA7059" w:rsidRDefault="00CA7059" w:rsidP="00CA7059">
      <w:pPr>
        <w:pStyle w:val="19fff6"/>
        <w:shd w:val="clear" w:color="auto" w:fill="FFFFFF" w:themeFill="background1"/>
        <w:rPr>
          <w:rFonts w:ascii="Segoe UI" w:hAnsi="Segoe UI" w:cs="Segoe UI"/>
          <w:sz w:val="23"/>
          <w:szCs w:val="23"/>
          <w:shd w:val="clear" w:color="auto" w:fill="8774E1"/>
        </w:rPr>
      </w:pPr>
      <w:r>
        <w:rPr>
          <w:rFonts w:ascii="Segoe UI" w:hAnsi="Segoe UI" w:cs="Segoe UI"/>
          <w:sz w:val="23"/>
          <w:szCs w:val="23"/>
          <w:shd w:val="clear" w:color="auto" w:fill="FFFFFF" w:themeFill="background1"/>
        </w:rPr>
        <w:t>С</w:t>
      </w:r>
      <w:r w:rsidRPr="00CA7059">
        <w:rPr>
          <w:rFonts w:ascii="Segoe UI" w:hAnsi="Segoe UI" w:cs="Segoe UI"/>
          <w:sz w:val="23"/>
          <w:szCs w:val="23"/>
          <w:shd w:val="clear" w:color="auto" w:fill="FFFFFF" w:themeFill="background1"/>
        </w:rPr>
        <w:t>истема управления проектами: планирование задач, отслеживание прогресса, учет времени</w:t>
      </w:r>
    </w:p>
    <w:p w14:paraId="6B04BBD3" w14:textId="77777777" w:rsidR="00C325EB" w:rsidRDefault="009F6CFA" w:rsidP="00C325EB">
      <w:pPr>
        <w:pStyle w:val="19fff6"/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 w:rsidR="004E4E86">
        <w:t>Техническое задание</w:t>
      </w:r>
      <w:r>
        <w:fldChar w:fldCharType="end"/>
      </w:r>
    </w:p>
    <w:p w14:paraId="2FA68072" w14:textId="77777777" w:rsidR="00C325EB" w:rsidRPr="004B4B38" w:rsidRDefault="00C325EB" w:rsidP="008125F0">
      <w:pPr>
        <w:pStyle w:val="19ff6"/>
      </w:pPr>
      <w:r>
        <w:t xml:space="preserve">Листов </w:t>
      </w:r>
      <w:r w:rsidR="00EE1BC3">
        <w:fldChar w:fldCharType="begin"/>
      </w:r>
      <w:r w:rsidRPr="00F85499">
        <w:instrText xml:space="preserve"> =</w:instrText>
      </w:r>
      <w:r w:rsidR="009F6CFA">
        <w:fldChar w:fldCharType="begin"/>
      </w:r>
      <w:r w:rsidR="009F6CFA">
        <w:instrText xml:space="preserve"> NUMPAGES   \* MERGEFORMAT </w:instrText>
      </w:r>
      <w:r w:rsidR="009F6CFA">
        <w:fldChar w:fldCharType="separate"/>
      </w:r>
      <w:r w:rsidR="004E4E86">
        <w:rPr>
          <w:noProof/>
        </w:rPr>
        <w:instrText>4</w:instrText>
      </w:r>
      <w:r w:rsidR="009F6CFA">
        <w:rPr>
          <w:noProof/>
        </w:rPr>
        <w:fldChar w:fldCharType="end"/>
      </w:r>
      <w:r w:rsidRPr="00F85499">
        <w:instrText xml:space="preserve"> - 1 </w:instrText>
      </w:r>
      <w:r w:rsidR="00EE1BC3">
        <w:fldChar w:fldCharType="separate"/>
      </w:r>
      <w:r w:rsidR="004E4E86">
        <w:rPr>
          <w:noProof/>
        </w:rPr>
        <w:t>3</w:t>
      </w:r>
      <w:r w:rsidR="00EE1BC3">
        <w:fldChar w:fldCharType="end"/>
      </w:r>
    </w:p>
    <w:p w14:paraId="219A5362" w14:textId="77777777" w:rsidR="00C325EB" w:rsidRDefault="00C325EB" w:rsidP="001A6C95">
      <w:pPr>
        <w:pStyle w:val="19ff4"/>
      </w:pPr>
    </w:p>
    <w:p w14:paraId="387D9265" w14:textId="77777777" w:rsidR="00AE4FCA" w:rsidRDefault="00AE4FCA" w:rsidP="001A6C95">
      <w:pPr>
        <w:pStyle w:val="19ff4"/>
      </w:pPr>
    </w:p>
    <w:p w14:paraId="44660495" w14:textId="77777777" w:rsidR="00C325EB" w:rsidRDefault="00C325EB" w:rsidP="001A6C95">
      <w:pPr>
        <w:pStyle w:val="19ff4"/>
      </w:pPr>
    </w:p>
    <w:p w14:paraId="18CAA471" w14:textId="77777777" w:rsidR="00C325EB" w:rsidRDefault="00C325EB" w:rsidP="001A6C95">
      <w:pPr>
        <w:pStyle w:val="19ff4"/>
      </w:pPr>
    </w:p>
    <w:p w14:paraId="31135480" w14:textId="77777777" w:rsidR="00C325EB" w:rsidRDefault="00C325EB" w:rsidP="001A6C95">
      <w:pPr>
        <w:pStyle w:val="19ff4"/>
      </w:pPr>
    </w:p>
    <w:p w14:paraId="4D9D76FC" w14:textId="77777777" w:rsidR="00AE4FCA" w:rsidRDefault="00AE4FCA" w:rsidP="001A6C95">
      <w:pPr>
        <w:pStyle w:val="19ff4"/>
      </w:pPr>
    </w:p>
    <w:p w14:paraId="2CEA7C23" w14:textId="77777777" w:rsidR="00C325EB" w:rsidRPr="00CA7059" w:rsidRDefault="00C325EB" w:rsidP="001A6C95">
      <w:pPr>
        <w:pStyle w:val="19ff4"/>
      </w:pPr>
    </w:p>
    <w:p w14:paraId="3AA91558" w14:textId="77777777" w:rsidR="005040CB" w:rsidRPr="00CA7059" w:rsidRDefault="005040CB" w:rsidP="001A6C95">
      <w:pPr>
        <w:pStyle w:val="19ff4"/>
      </w:pPr>
    </w:p>
    <w:p w14:paraId="03A4A784" w14:textId="77777777" w:rsidR="00C325EB" w:rsidRDefault="00C325EB" w:rsidP="001A6C95">
      <w:pPr>
        <w:pStyle w:val="19ff4"/>
      </w:pPr>
    </w:p>
    <w:p w14:paraId="5EBB1E8F" w14:textId="77777777" w:rsidR="00C325EB" w:rsidRDefault="00C325EB" w:rsidP="001A6C95">
      <w:pPr>
        <w:pStyle w:val="19ff4"/>
      </w:pPr>
    </w:p>
    <w:p w14:paraId="4B904936" w14:textId="77777777" w:rsidR="00C325EB" w:rsidRDefault="00C325EB" w:rsidP="001A6C95">
      <w:pPr>
        <w:pStyle w:val="19ff4"/>
      </w:pPr>
    </w:p>
    <w:p w14:paraId="795580B8" w14:textId="77777777" w:rsidR="00830C7C" w:rsidRPr="00210AF4" w:rsidRDefault="009F6CFA" w:rsidP="00ED4F51">
      <w:pPr>
        <w:pStyle w:val="19ff7"/>
      </w:pPr>
      <w:r>
        <w:fldChar w:fldCharType="begin"/>
      </w:r>
      <w:r>
        <w:instrText xml:space="preserve"> DOCPROPERTY  «год_издания»  \* MERGEFORMAT </w:instrText>
      </w:r>
      <w:r>
        <w:fldChar w:fldCharType="separate"/>
      </w:r>
      <w:r w:rsidR="004E4E86">
        <w:rPr>
          <w:noProof/>
        </w:rPr>
        <w:t>2015</w:t>
      </w:r>
      <w:r>
        <w:rPr>
          <w:noProof/>
        </w:rPr>
        <w:fldChar w:fldCharType="end"/>
      </w:r>
    </w:p>
    <w:p w14:paraId="60380675" w14:textId="77777777" w:rsidR="0069117E" w:rsidRDefault="0069117E" w:rsidP="003F38DF">
      <w:pPr>
        <w:sectPr w:rsidR="0069117E" w:rsidSect="0035690D">
          <w:headerReference w:type="first" r:id="rId8"/>
          <w:pgSz w:w="11906" w:h="16838" w:code="9"/>
          <w:pgMar w:top="851" w:right="567" w:bottom="851" w:left="1418" w:header="284" w:footer="340" w:gutter="0"/>
          <w:cols w:space="708"/>
          <w:titlePg/>
          <w:docGrid w:linePitch="360"/>
        </w:sectPr>
      </w:pPr>
    </w:p>
    <w:p w14:paraId="605C9AD5" w14:textId="77777777" w:rsidR="006B1C42" w:rsidRDefault="006B1C42" w:rsidP="006B1C42">
      <w:pPr>
        <w:pStyle w:val="1918"/>
      </w:pPr>
      <w:r>
        <w:lastRenderedPageBreak/>
        <w:t>Аннотация</w:t>
      </w:r>
    </w:p>
    <w:p w14:paraId="5BACBF89" w14:textId="77777777" w:rsidR="006B1C42" w:rsidRPr="006B1C42" w:rsidRDefault="006B1C42" w:rsidP="006B1C42">
      <w:pPr>
        <w:pStyle w:val="198"/>
      </w:pPr>
    </w:p>
    <w:p w14:paraId="0D3CC2AA" w14:textId="77777777" w:rsidR="00C53AC2" w:rsidRDefault="00E85E29" w:rsidP="006B1C42">
      <w:pPr>
        <w:pStyle w:val="1918"/>
      </w:pPr>
      <w:r>
        <w:lastRenderedPageBreak/>
        <w:t>Содержание</w:t>
      </w:r>
    </w:p>
    <w:p w14:paraId="6F04A9B4" w14:textId="77777777" w:rsidR="00E0501A" w:rsidRDefault="00EE1BC3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caps/>
        </w:rPr>
        <w:fldChar w:fldCharType="begin"/>
      </w:r>
      <w:r w:rsidR="006B1C42">
        <w:instrText xml:space="preserve"> TOC \o "1-3" \f \h \z \t "19_Заголовок_1_Дополнительный;1" </w:instrText>
      </w:r>
      <w:r>
        <w:rPr>
          <w:caps/>
        </w:rPr>
        <w:fldChar w:fldCharType="separate"/>
      </w:r>
      <w:hyperlink w:anchor="_Toc408540189" w:history="1">
        <w:r w:rsidR="00E0501A" w:rsidRPr="00842EA8">
          <w:rPr>
            <w:rStyle w:val="af9"/>
          </w:rPr>
          <w:t>1.</w:t>
        </w:r>
        <w:r w:rsidR="00E0501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0501A" w:rsidRPr="00842EA8">
          <w:rPr>
            <w:rStyle w:val="af9"/>
          </w:rPr>
          <w:t>Введение</w:t>
        </w:r>
        <w:r w:rsidR="00E0501A">
          <w:rPr>
            <w:webHidden/>
          </w:rPr>
          <w:tab/>
        </w:r>
        <w:r>
          <w:rPr>
            <w:webHidden/>
          </w:rPr>
          <w:fldChar w:fldCharType="begin"/>
        </w:r>
        <w:r w:rsidR="00E0501A">
          <w:rPr>
            <w:webHidden/>
          </w:rPr>
          <w:instrText xml:space="preserve"> PAGEREF _Toc408540189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4E86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0EF5634" w14:textId="77777777" w:rsidR="00E0501A" w:rsidRDefault="009F6CF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540190" w:history="1">
        <w:r w:rsidR="00E0501A" w:rsidRPr="00842EA8">
          <w:rPr>
            <w:rStyle w:val="af9"/>
            <w:noProof/>
          </w:rPr>
          <w:t>1.1.</w:t>
        </w:r>
        <w:r w:rsidR="00E050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01A" w:rsidRPr="00842EA8">
          <w:rPr>
            <w:rStyle w:val="af9"/>
            <w:noProof/>
          </w:rPr>
          <w:t>Наименование программы</w:t>
        </w:r>
        <w:r w:rsidR="00E0501A">
          <w:rPr>
            <w:noProof/>
            <w:webHidden/>
          </w:rPr>
          <w:tab/>
        </w:r>
        <w:r w:rsidR="00EE1BC3">
          <w:rPr>
            <w:noProof/>
            <w:webHidden/>
          </w:rPr>
          <w:fldChar w:fldCharType="begin"/>
        </w:r>
        <w:r w:rsidR="00E0501A">
          <w:rPr>
            <w:noProof/>
            <w:webHidden/>
          </w:rPr>
          <w:instrText xml:space="preserve"> PAGEREF _Toc408540190 \h </w:instrText>
        </w:r>
        <w:r w:rsidR="00EE1BC3">
          <w:rPr>
            <w:noProof/>
            <w:webHidden/>
          </w:rPr>
        </w:r>
        <w:r w:rsidR="00EE1BC3">
          <w:rPr>
            <w:noProof/>
            <w:webHidden/>
          </w:rPr>
          <w:fldChar w:fldCharType="separate"/>
        </w:r>
        <w:r w:rsidR="004E4E86">
          <w:rPr>
            <w:noProof/>
            <w:webHidden/>
          </w:rPr>
          <w:t>5</w:t>
        </w:r>
        <w:r w:rsidR="00EE1BC3">
          <w:rPr>
            <w:noProof/>
            <w:webHidden/>
          </w:rPr>
          <w:fldChar w:fldCharType="end"/>
        </w:r>
      </w:hyperlink>
    </w:p>
    <w:p w14:paraId="18CACD74" w14:textId="77777777" w:rsidR="00E0501A" w:rsidRDefault="009F6CF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540191" w:history="1">
        <w:r w:rsidR="00E0501A" w:rsidRPr="00842EA8">
          <w:rPr>
            <w:rStyle w:val="af9"/>
            <w:noProof/>
          </w:rPr>
          <w:t>1.2.</w:t>
        </w:r>
        <w:r w:rsidR="00E050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01A" w:rsidRPr="00842EA8">
          <w:rPr>
            <w:rStyle w:val="af9"/>
            <w:noProof/>
          </w:rPr>
          <w:t>Область применения программы</w:t>
        </w:r>
        <w:r w:rsidR="00E0501A">
          <w:rPr>
            <w:noProof/>
            <w:webHidden/>
          </w:rPr>
          <w:tab/>
        </w:r>
        <w:r w:rsidR="00EE1BC3">
          <w:rPr>
            <w:noProof/>
            <w:webHidden/>
          </w:rPr>
          <w:fldChar w:fldCharType="begin"/>
        </w:r>
        <w:r w:rsidR="00E0501A">
          <w:rPr>
            <w:noProof/>
            <w:webHidden/>
          </w:rPr>
          <w:instrText xml:space="preserve"> PAGEREF _Toc408540191 \h </w:instrText>
        </w:r>
        <w:r w:rsidR="00EE1BC3">
          <w:rPr>
            <w:noProof/>
            <w:webHidden/>
          </w:rPr>
        </w:r>
        <w:r w:rsidR="00EE1BC3">
          <w:rPr>
            <w:noProof/>
            <w:webHidden/>
          </w:rPr>
          <w:fldChar w:fldCharType="separate"/>
        </w:r>
        <w:r w:rsidR="004E4E86">
          <w:rPr>
            <w:noProof/>
            <w:webHidden/>
          </w:rPr>
          <w:t>5</w:t>
        </w:r>
        <w:r w:rsidR="00EE1BC3">
          <w:rPr>
            <w:noProof/>
            <w:webHidden/>
          </w:rPr>
          <w:fldChar w:fldCharType="end"/>
        </w:r>
      </w:hyperlink>
    </w:p>
    <w:p w14:paraId="37389656" w14:textId="77777777" w:rsidR="00E0501A" w:rsidRDefault="009F6CFA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08540192" w:history="1">
        <w:r w:rsidR="00E0501A" w:rsidRPr="00842EA8">
          <w:rPr>
            <w:rStyle w:val="af9"/>
          </w:rPr>
          <w:t>2.</w:t>
        </w:r>
        <w:r w:rsidR="00E0501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0501A" w:rsidRPr="00842EA8">
          <w:rPr>
            <w:rStyle w:val="af9"/>
          </w:rPr>
          <w:t>Основания для разработки</w:t>
        </w:r>
        <w:r w:rsidR="00E0501A">
          <w:rPr>
            <w:webHidden/>
          </w:rPr>
          <w:tab/>
        </w:r>
        <w:r w:rsidR="00EE1BC3">
          <w:rPr>
            <w:webHidden/>
          </w:rPr>
          <w:fldChar w:fldCharType="begin"/>
        </w:r>
        <w:r w:rsidR="00E0501A">
          <w:rPr>
            <w:webHidden/>
          </w:rPr>
          <w:instrText xml:space="preserve"> PAGEREF _Toc408540192 \h </w:instrText>
        </w:r>
        <w:r w:rsidR="00EE1BC3">
          <w:rPr>
            <w:webHidden/>
          </w:rPr>
        </w:r>
        <w:r w:rsidR="00EE1BC3">
          <w:rPr>
            <w:webHidden/>
          </w:rPr>
          <w:fldChar w:fldCharType="separate"/>
        </w:r>
        <w:r w:rsidR="004E4E86">
          <w:rPr>
            <w:webHidden/>
          </w:rPr>
          <w:t>6</w:t>
        </w:r>
        <w:r w:rsidR="00EE1BC3">
          <w:rPr>
            <w:webHidden/>
          </w:rPr>
          <w:fldChar w:fldCharType="end"/>
        </w:r>
      </w:hyperlink>
    </w:p>
    <w:p w14:paraId="10EC27C1" w14:textId="77777777" w:rsidR="00E0501A" w:rsidRDefault="009F6CF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540193" w:history="1">
        <w:r w:rsidR="00E0501A" w:rsidRPr="00842EA8">
          <w:rPr>
            <w:rStyle w:val="af9"/>
            <w:noProof/>
          </w:rPr>
          <w:t>2.1.</w:t>
        </w:r>
        <w:r w:rsidR="00E050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01A" w:rsidRPr="00842EA8">
          <w:rPr>
            <w:rStyle w:val="af9"/>
            <w:noProof/>
          </w:rPr>
          <w:t>Документ, на основании которого ведется разработка</w:t>
        </w:r>
        <w:r w:rsidR="00E0501A">
          <w:rPr>
            <w:noProof/>
            <w:webHidden/>
          </w:rPr>
          <w:tab/>
        </w:r>
        <w:r w:rsidR="00EE1BC3">
          <w:rPr>
            <w:noProof/>
            <w:webHidden/>
          </w:rPr>
          <w:fldChar w:fldCharType="begin"/>
        </w:r>
        <w:r w:rsidR="00E0501A">
          <w:rPr>
            <w:noProof/>
            <w:webHidden/>
          </w:rPr>
          <w:instrText xml:space="preserve"> PAGEREF _Toc408540193 \h </w:instrText>
        </w:r>
        <w:r w:rsidR="00EE1BC3">
          <w:rPr>
            <w:noProof/>
            <w:webHidden/>
          </w:rPr>
        </w:r>
        <w:r w:rsidR="00EE1BC3">
          <w:rPr>
            <w:noProof/>
            <w:webHidden/>
          </w:rPr>
          <w:fldChar w:fldCharType="separate"/>
        </w:r>
        <w:r w:rsidR="004E4E86">
          <w:rPr>
            <w:noProof/>
            <w:webHidden/>
          </w:rPr>
          <w:t>6</w:t>
        </w:r>
        <w:r w:rsidR="00EE1BC3">
          <w:rPr>
            <w:noProof/>
            <w:webHidden/>
          </w:rPr>
          <w:fldChar w:fldCharType="end"/>
        </w:r>
      </w:hyperlink>
    </w:p>
    <w:p w14:paraId="4EBDC7AB" w14:textId="77777777" w:rsidR="00E0501A" w:rsidRDefault="009F6CF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540194" w:history="1">
        <w:r w:rsidR="00E0501A" w:rsidRPr="00842EA8">
          <w:rPr>
            <w:rStyle w:val="af9"/>
            <w:noProof/>
          </w:rPr>
          <w:t>2.2.</w:t>
        </w:r>
        <w:r w:rsidR="00E050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01A" w:rsidRPr="00842EA8">
          <w:rPr>
            <w:rStyle w:val="af9"/>
            <w:noProof/>
          </w:rPr>
          <w:t>Организация, утвердившая документ</w:t>
        </w:r>
        <w:r w:rsidR="00E0501A">
          <w:rPr>
            <w:noProof/>
            <w:webHidden/>
          </w:rPr>
          <w:tab/>
        </w:r>
        <w:r w:rsidR="00EE1BC3">
          <w:rPr>
            <w:noProof/>
            <w:webHidden/>
          </w:rPr>
          <w:fldChar w:fldCharType="begin"/>
        </w:r>
        <w:r w:rsidR="00E0501A">
          <w:rPr>
            <w:noProof/>
            <w:webHidden/>
          </w:rPr>
          <w:instrText xml:space="preserve"> PAGEREF _Toc408540194 \h </w:instrText>
        </w:r>
        <w:r w:rsidR="00EE1BC3">
          <w:rPr>
            <w:noProof/>
            <w:webHidden/>
          </w:rPr>
        </w:r>
        <w:r w:rsidR="00EE1BC3">
          <w:rPr>
            <w:noProof/>
            <w:webHidden/>
          </w:rPr>
          <w:fldChar w:fldCharType="separate"/>
        </w:r>
        <w:r w:rsidR="004E4E86">
          <w:rPr>
            <w:noProof/>
            <w:webHidden/>
          </w:rPr>
          <w:t>6</w:t>
        </w:r>
        <w:r w:rsidR="00EE1BC3">
          <w:rPr>
            <w:noProof/>
            <w:webHidden/>
          </w:rPr>
          <w:fldChar w:fldCharType="end"/>
        </w:r>
      </w:hyperlink>
    </w:p>
    <w:p w14:paraId="61A1B992" w14:textId="77777777" w:rsidR="00E0501A" w:rsidRDefault="009F6CF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540195" w:history="1">
        <w:r w:rsidR="00E0501A" w:rsidRPr="00842EA8">
          <w:rPr>
            <w:rStyle w:val="af9"/>
            <w:noProof/>
          </w:rPr>
          <w:t>2.3.</w:t>
        </w:r>
        <w:r w:rsidR="00E050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01A" w:rsidRPr="00842EA8">
          <w:rPr>
            <w:rStyle w:val="af9"/>
            <w:noProof/>
          </w:rPr>
          <w:t>Дата утверждения документа</w:t>
        </w:r>
        <w:r w:rsidR="00E0501A">
          <w:rPr>
            <w:noProof/>
            <w:webHidden/>
          </w:rPr>
          <w:tab/>
        </w:r>
        <w:r w:rsidR="00EE1BC3">
          <w:rPr>
            <w:noProof/>
            <w:webHidden/>
          </w:rPr>
          <w:fldChar w:fldCharType="begin"/>
        </w:r>
        <w:r w:rsidR="00E0501A">
          <w:rPr>
            <w:noProof/>
            <w:webHidden/>
          </w:rPr>
          <w:instrText xml:space="preserve"> PAGEREF _Toc408540195 \h </w:instrText>
        </w:r>
        <w:r w:rsidR="00EE1BC3">
          <w:rPr>
            <w:noProof/>
            <w:webHidden/>
          </w:rPr>
        </w:r>
        <w:r w:rsidR="00EE1BC3">
          <w:rPr>
            <w:noProof/>
            <w:webHidden/>
          </w:rPr>
          <w:fldChar w:fldCharType="separate"/>
        </w:r>
        <w:r w:rsidR="004E4E86">
          <w:rPr>
            <w:noProof/>
            <w:webHidden/>
          </w:rPr>
          <w:t>6</w:t>
        </w:r>
        <w:r w:rsidR="00EE1BC3">
          <w:rPr>
            <w:noProof/>
            <w:webHidden/>
          </w:rPr>
          <w:fldChar w:fldCharType="end"/>
        </w:r>
      </w:hyperlink>
    </w:p>
    <w:p w14:paraId="1458F6B3" w14:textId="77777777" w:rsidR="00E0501A" w:rsidRDefault="009F6CF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540196" w:history="1">
        <w:r w:rsidR="00E0501A" w:rsidRPr="00842EA8">
          <w:rPr>
            <w:rStyle w:val="af9"/>
            <w:noProof/>
          </w:rPr>
          <w:t>2.4.</w:t>
        </w:r>
        <w:r w:rsidR="00E050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01A" w:rsidRPr="00842EA8">
          <w:rPr>
            <w:rStyle w:val="af9"/>
            <w:noProof/>
          </w:rPr>
          <w:t>Наименование и условное обозначение темы разработки</w:t>
        </w:r>
        <w:r w:rsidR="00E0501A">
          <w:rPr>
            <w:noProof/>
            <w:webHidden/>
          </w:rPr>
          <w:tab/>
        </w:r>
        <w:r w:rsidR="00EE1BC3">
          <w:rPr>
            <w:noProof/>
            <w:webHidden/>
          </w:rPr>
          <w:fldChar w:fldCharType="begin"/>
        </w:r>
        <w:r w:rsidR="00E0501A">
          <w:rPr>
            <w:noProof/>
            <w:webHidden/>
          </w:rPr>
          <w:instrText xml:space="preserve"> PAGEREF _Toc408540196 \h </w:instrText>
        </w:r>
        <w:r w:rsidR="00EE1BC3">
          <w:rPr>
            <w:noProof/>
            <w:webHidden/>
          </w:rPr>
        </w:r>
        <w:r w:rsidR="00EE1BC3">
          <w:rPr>
            <w:noProof/>
            <w:webHidden/>
          </w:rPr>
          <w:fldChar w:fldCharType="separate"/>
        </w:r>
        <w:r w:rsidR="004E4E86">
          <w:rPr>
            <w:noProof/>
            <w:webHidden/>
          </w:rPr>
          <w:t>6</w:t>
        </w:r>
        <w:r w:rsidR="00EE1BC3">
          <w:rPr>
            <w:noProof/>
            <w:webHidden/>
          </w:rPr>
          <w:fldChar w:fldCharType="end"/>
        </w:r>
      </w:hyperlink>
    </w:p>
    <w:p w14:paraId="33FCF0A4" w14:textId="77777777" w:rsidR="00E0501A" w:rsidRDefault="009F6CFA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08540197" w:history="1">
        <w:r w:rsidR="00E0501A" w:rsidRPr="00842EA8">
          <w:rPr>
            <w:rStyle w:val="af9"/>
          </w:rPr>
          <w:t>3.</w:t>
        </w:r>
        <w:r w:rsidR="00E0501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0501A" w:rsidRPr="00842EA8">
          <w:rPr>
            <w:rStyle w:val="af9"/>
          </w:rPr>
          <w:t>Назначение разработки</w:t>
        </w:r>
        <w:r w:rsidR="00E0501A">
          <w:rPr>
            <w:webHidden/>
          </w:rPr>
          <w:tab/>
        </w:r>
        <w:r w:rsidR="00EE1BC3">
          <w:rPr>
            <w:webHidden/>
          </w:rPr>
          <w:fldChar w:fldCharType="begin"/>
        </w:r>
        <w:r w:rsidR="00E0501A">
          <w:rPr>
            <w:webHidden/>
          </w:rPr>
          <w:instrText xml:space="preserve"> PAGEREF _Toc408540197 \h </w:instrText>
        </w:r>
        <w:r w:rsidR="00EE1BC3">
          <w:rPr>
            <w:webHidden/>
          </w:rPr>
        </w:r>
        <w:r w:rsidR="00EE1BC3">
          <w:rPr>
            <w:webHidden/>
          </w:rPr>
          <w:fldChar w:fldCharType="separate"/>
        </w:r>
        <w:r w:rsidR="004E4E86">
          <w:rPr>
            <w:webHidden/>
          </w:rPr>
          <w:t>7</w:t>
        </w:r>
        <w:r w:rsidR="00EE1BC3">
          <w:rPr>
            <w:webHidden/>
          </w:rPr>
          <w:fldChar w:fldCharType="end"/>
        </w:r>
      </w:hyperlink>
    </w:p>
    <w:p w14:paraId="09A8A597" w14:textId="77777777" w:rsidR="00E0501A" w:rsidRDefault="009F6CF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540198" w:history="1">
        <w:r w:rsidR="00E0501A" w:rsidRPr="00842EA8">
          <w:rPr>
            <w:rStyle w:val="af9"/>
            <w:noProof/>
          </w:rPr>
          <w:t>3.1.</w:t>
        </w:r>
        <w:r w:rsidR="00E050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01A" w:rsidRPr="00842EA8">
          <w:rPr>
            <w:rStyle w:val="af9"/>
            <w:noProof/>
          </w:rPr>
          <w:t>Функциональное назначение программы</w:t>
        </w:r>
        <w:r w:rsidR="00E0501A">
          <w:rPr>
            <w:noProof/>
            <w:webHidden/>
          </w:rPr>
          <w:tab/>
        </w:r>
        <w:r w:rsidR="00EE1BC3">
          <w:rPr>
            <w:noProof/>
            <w:webHidden/>
          </w:rPr>
          <w:fldChar w:fldCharType="begin"/>
        </w:r>
        <w:r w:rsidR="00E0501A">
          <w:rPr>
            <w:noProof/>
            <w:webHidden/>
          </w:rPr>
          <w:instrText xml:space="preserve"> PAGEREF _Toc408540198 \h </w:instrText>
        </w:r>
        <w:r w:rsidR="00EE1BC3">
          <w:rPr>
            <w:noProof/>
            <w:webHidden/>
          </w:rPr>
        </w:r>
        <w:r w:rsidR="00EE1BC3">
          <w:rPr>
            <w:noProof/>
            <w:webHidden/>
          </w:rPr>
          <w:fldChar w:fldCharType="separate"/>
        </w:r>
        <w:r w:rsidR="004E4E86">
          <w:rPr>
            <w:noProof/>
            <w:webHidden/>
          </w:rPr>
          <w:t>7</w:t>
        </w:r>
        <w:r w:rsidR="00EE1BC3">
          <w:rPr>
            <w:noProof/>
            <w:webHidden/>
          </w:rPr>
          <w:fldChar w:fldCharType="end"/>
        </w:r>
      </w:hyperlink>
    </w:p>
    <w:p w14:paraId="25E53573" w14:textId="77777777" w:rsidR="00E0501A" w:rsidRDefault="009F6CF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540199" w:history="1">
        <w:r w:rsidR="00E0501A" w:rsidRPr="00842EA8">
          <w:rPr>
            <w:rStyle w:val="af9"/>
            <w:noProof/>
          </w:rPr>
          <w:t>3.2.</w:t>
        </w:r>
        <w:r w:rsidR="00E050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01A" w:rsidRPr="00842EA8">
          <w:rPr>
            <w:rStyle w:val="af9"/>
            <w:noProof/>
          </w:rPr>
          <w:t>Эксплуатационное назначение программы</w:t>
        </w:r>
        <w:r w:rsidR="00E0501A">
          <w:rPr>
            <w:noProof/>
            <w:webHidden/>
          </w:rPr>
          <w:tab/>
        </w:r>
        <w:r w:rsidR="00EE1BC3">
          <w:rPr>
            <w:noProof/>
            <w:webHidden/>
          </w:rPr>
          <w:fldChar w:fldCharType="begin"/>
        </w:r>
        <w:r w:rsidR="00E0501A">
          <w:rPr>
            <w:noProof/>
            <w:webHidden/>
          </w:rPr>
          <w:instrText xml:space="preserve"> PAGEREF _Toc408540199 \h </w:instrText>
        </w:r>
        <w:r w:rsidR="00EE1BC3">
          <w:rPr>
            <w:noProof/>
            <w:webHidden/>
          </w:rPr>
        </w:r>
        <w:r w:rsidR="00EE1BC3">
          <w:rPr>
            <w:noProof/>
            <w:webHidden/>
          </w:rPr>
          <w:fldChar w:fldCharType="separate"/>
        </w:r>
        <w:r w:rsidR="004E4E86">
          <w:rPr>
            <w:noProof/>
            <w:webHidden/>
          </w:rPr>
          <w:t>7</w:t>
        </w:r>
        <w:r w:rsidR="00EE1BC3">
          <w:rPr>
            <w:noProof/>
            <w:webHidden/>
          </w:rPr>
          <w:fldChar w:fldCharType="end"/>
        </w:r>
      </w:hyperlink>
    </w:p>
    <w:p w14:paraId="65403AF7" w14:textId="77777777" w:rsidR="00E0501A" w:rsidRDefault="009F6CFA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08540200" w:history="1">
        <w:r w:rsidR="00E0501A" w:rsidRPr="00842EA8">
          <w:rPr>
            <w:rStyle w:val="af9"/>
          </w:rPr>
          <w:t>4.</w:t>
        </w:r>
        <w:r w:rsidR="00E0501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0501A" w:rsidRPr="00842EA8">
          <w:rPr>
            <w:rStyle w:val="af9"/>
          </w:rPr>
          <w:t>Требования к программе или программному изделию</w:t>
        </w:r>
        <w:r w:rsidR="00E0501A">
          <w:rPr>
            <w:webHidden/>
          </w:rPr>
          <w:tab/>
        </w:r>
        <w:r w:rsidR="00EE1BC3">
          <w:rPr>
            <w:webHidden/>
          </w:rPr>
          <w:fldChar w:fldCharType="begin"/>
        </w:r>
        <w:r w:rsidR="00E0501A">
          <w:rPr>
            <w:webHidden/>
          </w:rPr>
          <w:instrText xml:space="preserve"> PAGEREF _Toc408540200 \h </w:instrText>
        </w:r>
        <w:r w:rsidR="00EE1BC3">
          <w:rPr>
            <w:webHidden/>
          </w:rPr>
        </w:r>
        <w:r w:rsidR="00EE1BC3">
          <w:rPr>
            <w:webHidden/>
          </w:rPr>
          <w:fldChar w:fldCharType="separate"/>
        </w:r>
        <w:r w:rsidR="004E4E86">
          <w:rPr>
            <w:webHidden/>
          </w:rPr>
          <w:t>8</w:t>
        </w:r>
        <w:r w:rsidR="00EE1BC3">
          <w:rPr>
            <w:webHidden/>
          </w:rPr>
          <w:fldChar w:fldCharType="end"/>
        </w:r>
      </w:hyperlink>
    </w:p>
    <w:p w14:paraId="6C230CCA" w14:textId="77777777" w:rsidR="00E0501A" w:rsidRDefault="009F6CF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540201" w:history="1">
        <w:r w:rsidR="00E0501A" w:rsidRPr="00842EA8">
          <w:rPr>
            <w:rStyle w:val="af9"/>
            <w:noProof/>
          </w:rPr>
          <w:t>4.1.</w:t>
        </w:r>
        <w:r w:rsidR="00E050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01A" w:rsidRPr="00842EA8">
          <w:rPr>
            <w:rStyle w:val="af9"/>
            <w:noProof/>
          </w:rPr>
          <w:t>Требования к функциональным характеристикам</w:t>
        </w:r>
        <w:r w:rsidR="00E0501A">
          <w:rPr>
            <w:noProof/>
            <w:webHidden/>
          </w:rPr>
          <w:tab/>
        </w:r>
        <w:r w:rsidR="00EE1BC3">
          <w:rPr>
            <w:noProof/>
            <w:webHidden/>
          </w:rPr>
          <w:fldChar w:fldCharType="begin"/>
        </w:r>
        <w:r w:rsidR="00E0501A">
          <w:rPr>
            <w:noProof/>
            <w:webHidden/>
          </w:rPr>
          <w:instrText xml:space="preserve"> PAGEREF _Toc408540201 \h </w:instrText>
        </w:r>
        <w:r w:rsidR="00EE1BC3">
          <w:rPr>
            <w:noProof/>
            <w:webHidden/>
          </w:rPr>
        </w:r>
        <w:r w:rsidR="00EE1BC3">
          <w:rPr>
            <w:noProof/>
            <w:webHidden/>
          </w:rPr>
          <w:fldChar w:fldCharType="separate"/>
        </w:r>
        <w:r w:rsidR="004E4E86">
          <w:rPr>
            <w:noProof/>
            <w:webHidden/>
          </w:rPr>
          <w:t>8</w:t>
        </w:r>
        <w:r w:rsidR="00EE1BC3">
          <w:rPr>
            <w:noProof/>
            <w:webHidden/>
          </w:rPr>
          <w:fldChar w:fldCharType="end"/>
        </w:r>
      </w:hyperlink>
    </w:p>
    <w:p w14:paraId="17AE9347" w14:textId="77777777" w:rsidR="00E0501A" w:rsidRDefault="009F6CFA">
      <w:pPr>
        <w:pStyle w:val="31"/>
        <w:rPr>
          <w:rFonts w:asciiTheme="minorHAnsi" w:eastAsiaTheme="minorEastAsia" w:hAnsiTheme="minorHAnsi" w:cstheme="minorBidi"/>
          <w:i/>
          <w:iCs w:val="0"/>
          <w:noProof/>
          <w:sz w:val="22"/>
          <w:szCs w:val="22"/>
        </w:rPr>
      </w:pPr>
      <w:hyperlink w:anchor="_Toc408540202" w:history="1">
        <w:r w:rsidR="00E0501A" w:rsidRPr="00842EA8">
          <w:rPr>
            <w:rStyle w:val="af9"/>
            <w:noProof/>
          </w:rPr>
          <w:t>4.1.1.</w:t>
        </w:r>
        <w:r w:rsidR="00E0501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E0501A" w:rsidRPr="00842EA8">
          <w:rPr>
            <w:rStyle w:val="af9"/>
            <w:noProof/>
          </w:rPr>
          <w:t>Требования к составу выполняемых функций</w:t>
        </w:r>
        <w:r w:rsidR="00E0501A">
          <w:rPr>
            <w:noProof/>
            <w:webHidden/>
          </w:rPr>
          <w:tab/>
        </w:r>
        <w:r w:rsidR="00EE1BC3">
          <w:rPr>
            <w:noProof/>
            <w:webHidden/>
          </w:rPr>
          <w:fldChar w:fldCharType="begin"/>
        </w:r>
        <w:r w:rsidR="00E0501A">
          <w:rPr>
            <w:noProof/>
            <w:webHidden/>
          </w:rPr>
          <w:instrText xml:space="preserve"> PAGEREF _Toc408540202 \h </w:instrText>
        </w:r>
        <w:r w:rsidR="00EE1BC3">
          <w:rPr>
            <w:noProof/>
            <w:webHidden/>
          </w:rPr>
        </w:r>
        <w:r w:rsidR="00EE1BC3">
          <w:rPr>
            <w:noProof/>
            <w:webHidden/>
          </w:rPr>
          <w:fldChar w:fldCharType="separate"/>
        </w:r>
        <w:r w:rsidR="004E4E86">
          <w:rPr>
            <w:noProof/>
            <w:webHidden/>
          </w:rPr>
          <w:t>8</w:t>
        </w:r>
        <w:r w:rsidR="00EE1BC3">
          <w:rPr>
            <w:noProof/>
            <w:webHidden/>
          </w:rPr>
          <w:fldChar w:fldCharType="end"/>
        </w:r>
      </w:hyperlink>
    </w:p>
    <w:p w14:paraId="1F54C1DE" w14:textId="77777777" w:rsidR="00E0501A" w:rsidRDefault="009F6CFA">
      <w:pPr>
        <w:pStyle w:val="31"/>
        <w:rPr>
          <w:rFonts w:asciiTheme="minorHAnsi" w:eastAsiaTheme="minorEastAsia" w:hAnsiTheme="minorHAnsi" w:cstheme="minorBidi"/>
          <w:i/>
          <w:iCs w:val="0"/>
          <w:noProof/>
          <w:sz w:val="22"/>
          <w:szCs w:val="22"/>
        </w:rPr>
      </w:pPr>
      <w:hyperlink w:anchor="_Toc408540203" w:history="1">
        <w:r w:rsidR="00E0501A" w:rsidRPr="00842EA8">
          <w:rPr>
            <w:rStyle w:val="af9"/>
            <w:noProof/>
          </w:rPr>
          <w:t>4.1.2.</w:t>
        </w:r>
        <w:r w:rsidR="00E0501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E0501A" w:rsidRPr="00842EA8">
          <w:rPr>
            <w:rStyle w:val="af9"/>
            <w:noProof/>
          </w:rPr>
          <w:t>Требования к организации входных и выходных данных</w:t>
        </w:r>
        <w:r w:rsidR="00E0501A">
          <w:rPr>
            <w:noProof/>
            <w:webHidden/>
          </w:rPr>
          <w:tab/>
        </w:r>
        <w:r w:rsidR="00EE1BC3">
          <w:rPr>
            <w:noProof/>
            <w:webHidden/>
          </w:rPr>
          <w:fldChar w:fldCharType="begin"/>
        </w:r>
        <w:r w:rsidR="00E0501A">
          <w:rPr>
            <w:noProof/>
            <w:webHidden/>
          </w:rPr>
          <w:instrText xml:space="preserve"> PAGEREF _Toc408540203 \h </w:instrText>
        </w:r>
        <w:r w:rsidR="00EE1BC3">
          <w:rPr>
            <w:noProof/>
            <w:webHidden/>
          </w:rPr>
        </w:r>
        <w:r w:rsidR="00EE1BC3">
          <w:rPr>
            <w:noProof/>
            <w:webHidden/>
          </w:rPr>
          <w:fldChar w:fldCharType="separate"/>
        </w:r>
        <w:r w:rsidR="004E4E86">
          <w:rPr>
            <w:noProof/>
            <w:webHidden/>
          </w:rPr>
          <w:t>8</w:t>
        </w:r>
        <w:r w:rsidR="00EE1BC3">
          <w:rPr>
            <w:noProof/>
            <w:webHidden/>
          </w:rPr>
          <w:fldChar w:fldCharType="end"/>
        </w:r>
      </w:hyperlink>
    </w:p>
    <w:p w14:paraId="119E2889" w14:textId="77777777" w:rsidR="00E0501A" w:rsidRDefault="009F6CFA">
      <w:pPr>
        <w:pStyle w:val="31"/>
        <w:rPr>
          <w:rFonts w:asciiTheme="minorHAnsi" w:eastAsiaTheme="minorEastAsia" w:hAnsiTheme="minorHAnsi" w:cstheme="minorBidi"/>
          <w:i/>
          <w:iCs w:val="0"/>
          <w:noProof/>
          <w:sz w:val="22"/>
          <w:szCs w:val="22"/>
        </w:rPr>
      </w:pPr>
      <w:hyperlink w:anchor="_Toc408540204" w:history="1">
        <w:r w:rsidR="00E0501A" w:rsidRPr="00842EA8">
          <w:rPr>
            <w:rStyle w:val="af9"/>
            <w:noProof/>
          </w:rPr>
          <w:t>4.1.3.</w:t>
        </w:r>
        <w:r w:rsidR="00E0501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E0501A" w:rsidRPr="00842EA8">
          <w:rPr>
            <w:rStyle w:val="af9"/>
            <w:noProof/>
          </w:rPr>
          <w:t>Требования к временным характеристикам</w:t>
        </w:r>
        <w:r w:rsidR="00E0501A">
          <w:rPr>
            <w:noProof/>
            <w:webHidden/>
          </w:rPr>
          <w:tab/>
        </w:r>
        <w:r w:rsidR="00EE1BC3">
          <w:rPr>
            <w:noProof/>
            <w:webHidden/>
          </w:rPr>
          <w:fldChar w:fldCharType="begin"/>
        </w:r>
        <w:r w:rsidR="00E0501A">
          <w:rPr>
            <w:noProof/>
            <w:webHidden/>
          </w:rPr>
          <w:instrText xml:space="preserve"> PAGEREF _Toc408540204 \h </w:instrText>
        </w:r>
        <w:r w:rsidR="00EE1BC3">
          <w:rPr>
            <w:noProof/>
            <w:webHidden/>
          </w:rPr>
        </w:r>
        <w:r w:rsidR="00EE1BC3">
          <w:rPr>
            <w:noProof/>
            <w:webHidden/>
          </w:rPr>
          <w:fldChar w:fldCharType="separate"/>
        </w:r>
        <w:r w:rsidR="004E4E86">
          <w:rPr>
            <w:noProof/>
            <w:webHidden/>
          </w:rPr>
          <w:t>8</w:t>
        </w:r>
        <w:r w:rsidR="00EE1BC3">
          <w:rPr>
            <w:noProof/>
            <w:webHidden/>
          </w:rPr>
          <w:fldChar w:fldCharType="end"/>
        </w:r>
      </w:hyperlink>
    </w:p>
    <w:p w14:paraId="7B85BCCC" w14:textId="77777777" w:rsidR="00E0501A" w:rsidRDefault="009F6CF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540205" w:history="1">
        <w:r w:rsidR="00E0501A" w:rsidRPr="00842EA8">
          <w:rPr>
            <w:rStyle w:val="af9"/>
            <w:noProof/>
          </w:rPr>
          <w:t>4.2.</w:t>
        </w:r>
        <w:r w:rsidR="00E050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01A" w:rsidRPr="00842EA8">
          <w:rPr>
            <w:rStyle w:val="af9"/>
            <w:noProof/>
          </w:rPr>
          <w:t>Требования к надежности</w:t>
        </w:r>
        <w:r w:rsidR="00E0501A">
          <w:rPr>
            <w:noProof/>
            <w:webHidden/>
          </w:rPr>
          <w:tab/>
        </w:r>
        <w:r w:rsidR="00EE1BC3">
          <w:rPr>
            <w:noProof/>
            <w:webHidden/>
          </w:rPr>
          <w:fldChar w:fldCharType="begin"/>
        </w:r>
        <w:r w:rsidR="00E0501A">
          <w:rPr>
            <w:noProof/>
            <w:webHidden/>
          </w:rPr>
          <w:instrText xml:space="preserve"> PAGEREF _Toc408540205 \h </w:instrText>
        </w:r>
        <w:r w:rsidR="00EE1BC3">
          <w:rPr>
            <w:noProof/>
            <w:webHidden/>
          </w:rPr>
        </w:r>
        <w:r w:rsidR="00EE1BC3">
          <w:rPr>
            <w:noProof/>
            <w:webHidden/>
          </w:rPr>
          <w:fldChar w:fldCharType="separate"/>
        </w:r>
        <w:r w:rsidR="004E4E86">
          <w:rPr>
            <w:noProof/>
            <w:webHidden/>
          </w:rPr>
          <w:t>8</w:t>
        </w:r>
        <w:r w:rsidR="00EE1BC3">
          <w:rPr>
            <w:noProof/>
            <w:webHidden/>
          </w:rPr>
          <w:fldChar w:fldCharType="end"/>
        </w:r>
      </w:hyperlink>
    </w:p>
    <w:p w14:paraId="54A8E4AE" w14:textId="77777777" w:rsidR="00E0501A" w:rsidRDefault="009F6CF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540206" w:history="1">
        <w:r w:rsidR="00E0501A" w:rsidRPr="00842EA8">
          <w:rPr>
            <w:rStyle w:val="af9"/>
            <w:noProof/>
          </w:rPr>
          <w:t>4.3.</w:t>
        </w:r>
        <w:r w:rsidR="00E050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01A" w:rsidRPr="00842EA8">
          <w:rPr>
            <w:rStyle w:val="af9"/>
            <w:noProof/>
          </w:rPr>
          <w:t>Условия эксплуатации</w:t>
        </w:r>
        <w:r w:rsidR="00E0501A">
          <w:rPr>
            <w:noProof/>
            <w:webHidden/>
          </w:rPr>
          <w:tab/>
        </w:r>
        <w:r w:rsidR="00EE1BC3">
          <w:rPr>
            <w:noProof/>
            <w:webHidden/>
          </w:rPr>
          <w:fldChar w:fldCharType="begin"/>
        </w:r>
        <w:r w:rsidR="00E0501A">
          <w:rPr>
            <w:noProof/>
            <w:webHidden/>
          </w:rPr>
          <w:instrText xml:space="preserve"> PAGEREF _Toc408540206 \h </w:instrText>
        </w:r>
        <w:r w:rsidR="00EE1BC3">
          <w:rPr>
            <w:noProof/>
            <w:webHidden/>
          </w:rPr>
        </w:r>
        <w:r w:rsidR="00EE1BC3">
          <w:rPr>
            <w:noProof/>
            <w:webHidden/>
          </w:rPr>
          <w:fldChar w:fldCharType="separate"/>
        </w:r>
        <w:r w:rsidR="004E4E86">
          <w:rPr>
            <w:noProof/>
            <w:webHidden/>
          </w:rPr>
          <w:t>8</w:t>
        </w:r>
        <w:r w:rsidR="00EE1BC3">
          <w:rPr>
            <w:noProof/>
            <w:webHidden/>
          </w:rPr>
          <w:fldChar w:fldCharType="end"/>
        </w:r>
      </w:hyperlink>
    </w:p>
    <w:p w14:paraId="6E59C9BD" w14:textId="77777777" w:rsidR="00E0501A" w:rsidRDefault="009F6CFA">
      <w:pPr>
        <w:pStyle w:val="31"/>
        <w:rPr>
          <w:rFonts w:asciiTheme="minorHAnsi" w:eastAsiaTheme="minorEastAsia" w:hAnsiTheme="minorHAnsi" w:cstheme="minorBidi"/>
          <w:i/>
          <w:iCs w:val="0"/>
          <w:noProof/>
          <w:sz w:val="22"/>
          <w:szCs w:val="22"/>
        </w:rPr>
      </w:pPr>
      <w:hyperlink w:anchor="_Toc408540207" w:history="1">
        <w:r w:rsidR="00E0501A" w:rsidRPr="00842EA8">
          <w:rPr>
            <w:rStyle w:val="af9"/>
            <w:noProof/>
          </w:rPr>
          <w:t>4.3.1.</w:t>
        </w:r>
        <w:r w:rsidR="00E0501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E0501A" w:rsidRPr="00842EA8">
          <w:rPr>
            <w:rStyle w:val="af9"/>
            <w:noProof/>
          </w:rPr>
          <w:t>Требования к условиям окружающей среды</w:t>
        </w:r>
        <w:r w:rsidR="00E0501A">
          <w:rPr>
            <w:noProof/>
            <w:webHidden/>
          </w:rPr>
          <w:tab/>
        </w:r>
        <w:r w:rsidR="00EE1BC3">
          <w:rPr>
            <w:noProof/>
            <w:webHidden/>
          </w:rPr>
          <w:fldChar w:fldCharType="begin"/>
        </w:r>
        <w:r w:rsidR="00E0501A">
          <w:rPr>
            <w:noProof/>
            <w:webHidden/>
          </w:rPr>
          <w:instrText xml:space="preserve"> PAGEREF _Toc408540207 \h </w:instrText>
        </w:r>
        <w:r w:rsidR="00EE1BC3">
          <w:rPr>
            <w:noProof/>
            <w:webHidden/>
          </w:rPr>
        </w:r>
        <w:r w:rsidR="00EE1BC3">
          <w:rPr>
            <w:noProof/>
            <w:webHidden/>
          </w:rPr>
          <w:fldChar w:fldCharType="separate"/>
        </w:r>
        <w:r w:rsidR="004E4E86">
          <w:rPr>
            <w:noProof/>
            <w:webHidden/>
          </w:rPr>
          <w:t>8</w:t>
        </w:r>
        <w:r w:rsidR="00EE1BC3">
          <w:rPr>
            <w:noProof/>
            <w:webHidden/>
          </w:rPr>
          <w:fldChar w:fldCharType="end"/>
        </w:r>
      </w:hyperlink>
    </w:p>
    <w:p w14:paraId="059D5266" w14:textId="77777777" w:rsidR="00E0501A" w:rsidRDefault="009F6CFA">
      <w:pPr>
        <w:pStyle w:val="31"/>
        <w:rPr>
          <w:rFonts w:asciiTheme="minorHAnsi" w:eastAsiaTheme="minorEastAsia" w:hAnsiTheme="minorHAnsi" w:cstheme="minorBidi"/>
          <w:i/>
          <w:iCs w:val="0"/>
          <w:noProof/>
          <w:sz w:val="22"/>
          <w:szCs w:val="22"/>
        </w:rPr>
      </w:pPr>
      <w:hyperlink w:anchor="_Toc408540208" w:history="1">
        <w:r w:rsidR="00E0501A" w:rsidRPr="00842EA8">
          <w:rPr>
            <w:rStyle w:val="af9"/>
            <w:noProof/>
          </w:rPr>
          <w:t>4.3.2.</w:t>
        </w:r>
        <w:r w:rsidR="00E0501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E0501A" w:rsidRPr="00842EA8">
          <w:rPr>
            <w:rStyle w:val="af9"/>
            <w:noProof/>
          </w:rPr>
          <w:t>Вид обслуживания</w:t>
        </w:r>
        <w:r w:rsidR="00E0501A">
          <w:rPr>
            <w:noProof/>
            <w:webHidden/>
          </w:rPr>
          <w:tab/>
        </w:r>
        <w:r w:rsidR="00EE1BC3">
          <w:rPr>
            <w:noProof/>
            <w:webHidden/>
          </w:rPr>
          <w:fldChar w:fldCharType="begin"/>
        </w:r>
        <w:r w:rsidR="00E0501A">
          <w:rPr>
            <w:noProof/>
            <w:webHidden/>
          </w:rPr>
          <w:instrText xml:space="preserve"> PAGEREF _Toc408540208 \h </w:instrText>
        </w:r>
        <w:r w:rsidR="00EE1BC3">
          <w:rPr>
            <w:noProof/>
            <w:webHidden/>
          </w:rPr>
        </w:r>
        <w:r w:rsidR="00EE1BC3">
          <w:rPr>
            <w:noProof/>
            <w:webHidden/>
          </w:rPr>
          <w:fldChar w:fldCharType="separate"/>
        </w:r>
        <w:r w:rsidR="004E4E86">
          <w:rPr>
            <w:noProof/>
            <w:webHidden/>
          </w:rPr>
          <w:t>9</w:t>
        </w:r>
        <w:r w:rsidR="00EE1BC3">
          <w:rPr>
            <w:noProof/>
            <w:webHidden/>
          </w:rPr>
          <w:fldChar w:fldCharType="end"/>
        </w:r>
      </w:hyperlink>
    </w:p>
    <w:p w14:paraId="7F6EB48B" w14:textId="77777777" w:rsidR="00E0501A" w:rsidRDefault="009F6CFA">
      <w:pPr>
        <w:pStyle w:val="31"/>
        <w:rPr>
          <w:rFonts w:asciiTheme="minorHAnsi" w:eastAsiaTheme="minorEastAsia" w:hAnsiTheme="minorHAnsi" w:cstheme="minorBidi"/>
          <w:i/>
          <w:iCs w:val="0"/>
          <w:noProof/>
          <w:sz w:val="22"/>
          <w:szCs w:val="22"/>
        </w:rPr>
      </w:pPr>
      <w:hyperlink w:anchor="_Toc408540209" w:history="1">
        <w:r w:rsidR="00E0501A" w:rsidRPr="00842EA8">
          <w:rPr>
            <w:rStyle w:val="af9"/>
            <w:noProof/>
          </w:rPr>
          <w:t>4.3.3.</w:t>
        </w:r>
        <w:r w:rsidR="00E0501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E0501A" w:rsidRPr="00842EA8">
          <w:rPr>
            <w:rStyle w:val="af9"/>
            <w:noProof/>
          </w:rPr>
          <w:t>Количество и квалификация персонала</w:t>
        </w:r>
        <w:r w:rsidR="00E0501A">
          <w:rPr>
            <w:noProof/>
            <w:webHidden/>
          </w:rPr>
          <w:tab/>
        </w:r>
        <w:r w:rsidR="00EE1BC3">
          <w:rPr>
            <w:noProof/>
            <w:webHidden/>
          </w:rPr>
          <w:fldChar w:fldCharType="begin"/>
        </w:r>
        <w:r w:rsidR="00E0501A">
          <w:rPr>
            <w:noProof/>
            <w:webHidden/>
          </w:rPr>
          <w:instrText xml:space="preserve"> PAGEREF _Toc408540209 \h </w:instrText>
        </w:r>
        <w:r w:rsidR="00EE1BC3">
          <w:rPr>
            <w:noProof/>
            <w:webHidden/>
          </w:rPr>
        </w:r>
        <w:r w:rsidR="00EE1BC3">
          <w:rPr>
            <w:noProof/>
            <w:webHidden/>
          </w:rPr>
          <w:fldChar w:fldCharType="separate"/>
        </w:r>
        <w:r w:rsidR="004E4E86">
          <w:rPr>
            <w:noProof/>
            <w:webHidden/>
          </w:rPr>
          <w:t>9</w:t>
        </w:r>
        <w:r w:rsidR="00EE1BC3">
          <w:rPr>
            <w:noProof/>
            <w:webHidden/>
          </w:rPr>
          <w:fldChar w:fldCharType="end"/>
        </w:r>
      </w:hyperlink>
    </w:p>
    <w:p w14:paraId="5511401E" w14:textId="77777777" w:rsidR="00E0501A" w:rsidRDefault="009F6CF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540210" w:history="1">
        <w:r w:rsidR="00E0501A" w:rsidRPr="00842EA8">
          <w:rPr>
            <w:rStyle w:val="af9"/>
            <w:noProof/>
          </w:rPr>
          <w:t>4.4.</w:t>
        </w:r>
        <w:r w:rsidR="00E050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01A" w:rsidRPr="00842EA8">
          <w:rPr>
            <w:rStyle w:val="af9"/>
            <w:noProof/>
          </w:rPr>
          <w:t>Требования к составу и параметрам технических средств</w:t>
        </w:r>
        <w:r w:rsidR="00E0501A">
          <w:rPr>
            <w:noProof/>
            <w:webHidden/>
          </w:rPr>
          <w:tab/>
        </w:r>
        <w:r w:rsidR="00EE1BC3">
          <w:rPr>
            <w:noProof/>
            <w:webHidden/>
          </w:rPr>
          <w:fldChar w:fldCharType="begin"/>
        </w:r>
        <w:r w:rsidR="00E0501A">
          <w:rPr>
            <w:noProof/>
            <w:webHidden/>
          </w:rPr>
          <w:instrText xml:space="preserve"> PAGEREF _Toc408540210 \h </w:instrText>
        </w:r>
        <w:r w:rsidR="00EE1BC3">
          <w:rPr>
            <w:noProof/>
            <w:webHidden/>
          </w:rPr>
        </w:r>
        <w:r w:rsidR="00EE1BC3">
          <w:rPr>
            <w:noProof/>
            <w:webHidden/>
          </w:rPr>
          <w:fldChar w:fldCharType="separate"/>
        </w:r>
        <w:r w:rsidR="004E4E86">
          <w:rPr>
            <w:noProof/>
            <w:webHidden/>
          </w:rPr>
          <w:t>9</w:t>
        </w:r>
        <w:r w:rsidR="00EE1BC3">
          <w:rPr>
            <w:noProof/>
            <w:webHidden/>
          </w:rPr>
          <w:fldChar w:fldCharType="end"/>
        </w:r>
      </w:hyperlink>
    </w:p>
    <w:p w14:paraId="11D5900D" w14:textId="77777777" w:rsidR="00E0501A" w:rsidRDefault="009F6CF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540211" w:history="1">
        <w:r w:rsidR="00E0501A" w:rsidRPr="00842EA8">
          <w:rPr>
            <w:rStyle w:val="af9"/>
            <w:noProof/>
          </w:rPr>
          <w:t>4.5.</w:t>
        </w:r>
        <w:r w:rsidR="00E050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01A" w:rsidRPr="00842EA8">
          <w:rPr>
            <w:rStyle w:val="af9"/>
            <w:noProof/>
          </w:rPr>
          <w:t>Требования к информационной и программной совместимости</w:t>
        </w:r>
        <w:r w:rsidR="00E0501A">
          <w:rPr>
            <w:noProof/>
            <w:webHidden/>
          </w:rPr>
          <w:tab/>
        </w:r>
        <w:r w:rsidR="00EE1BC3">
          <w:rPr>
            <w:noProof/>
            <w:webHidden/>
          </w:rPr>
          <w:fldChar w:fldCharType="begin"/>
        </w:r>
        <w:r w:rsidR="00E0501A">
          <w:rPr>
            <w:noProof/>
            <w:webHidden/>
          </w:rPr>
          <w:instrText xml:space="preserve"> PAGEREF _Toc408540211 \h </w:instrText>
        </w:r>
        <w:r w:rsidR="00EE1BC3">
          <w:rPr>
            <w:noProof/>
            <w:webHidden/>
          </w:rPr>
        </w:r>
        <w:r w:rsidR="00EE1BC3">
          <w:rPr>
            <w:noProof/>
            <w:webHidden/>
          </w:rPr>
          <w:fldChar w:fldCharType="separate"/>
        </w:r>
        <w:r w:rsidR="004E4E86">
          <w:rPr>
            <w:noProof/>
            <w:webHidden/>
          </w:rPr>
          <w:t>9</w:t>
        </w:r>
        <w:r w:rsidR="00EE1BC3">
          <w:rPr>
            <w:noProof/>
            <w:webHidden/>
          </w:rPr>
          <w:fldChar w:fldCharType="end"/>
        </w:r>
      </w:hyperlink>
    </w:p>
    <w:p w14:paraId="4903EB55" w14:textId="77777777" w:rsidR="00E0501A" w:rsidRDefault="009F6CFA">
      <w:pPr>
        <w:pStyle w:val="31"/>
        <w:rPr>
          <w:rFonts w:asciiTheme="minorHAnsi" w:eastAsiaTheme="minorEastAsia" w:hAnsiTheme="minorHAnsi" w:cstheme="minorBidi"/>
          <w:i/>
          <w:iCs w:val="0"/>
          <w:noProof/>
          <w:sz w:val="22"/>
          <w:szCs w:val="22"/>
        </w:rPr>
      </w:pPr>
      <w:hyperlink w:anchor="_Toc408540212" w:history="1">
        <w:r w:rsidR="00E0501A" w:rsidRPr="00842EA8">
          <w:rPr>
            <w:rStyle w:val="af9"/>
            <w:noProof/>
          </w:rPr>
          <w:t>4.5.1.</w:t>
        </w:r>
        <w:r w:rsidR="00E0501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E0501A" w:rsidRPr="00842EA8">
          <w:rPr>
            <w:rStyle w:val="af9"/>
            <w:noProof/>
          </w:rPr>
          <w:t>Требования к информационным структурам на входе и выходе</w:t>
        </w:r>
        <w:r w:rsidR="00E0501A">
          <w:rPr>
            <w:noProof/>
            <w:webHidden/>
          </w:rPr>
          <w:tab/>
        </w:r>
        <w:r w:rsidR="00EE1BC3">
          <w:rPr>
            <w:noProof/>
            <w:webHidden/>
          </w:rPr>
          <w:fldChar w:fldCharType="begin"/>
        </w:r>
        <w:r w:rsidR="00E0501A">
          <w:rPr>
            <w:noProof/>
            <w:webHidden/>
          </w:rPr>
          <w:instrText xml:space="preserve"> PAGEREF _Toc408540212 \h </w:instrText>
        </w:r>
        <w:r w:rsidR="00EE1BC3">
          <w:rPr>
            <w:noProof/>
            <w:webHidden/>
          </w:rPr>
        </w:r>
        <w:r w:rsidR="00EE1BC3">
          <w:rPr>
            <w:noProof/>
            <w:webHidden/>
          </w:rPr>
          <w:fldChar w:fldCharType="separate"/>
        </w:r>
        <w:r w:rsidR="004E4E86">
          <w:rPr>
            <w:noProof/>
            <w:webHidden/>
          </w:rPr>
          <w:t>9</w:t>
        </w:r>
        <w:r w:rsidR="00EE1BC3">
          <w:rPr>
            <w:noProof/>
            <w:webHidden/>
          </w:rPr>
          <w:fldChar w:fldCharType="end"/>
        </w:r>
      </w:hyperlink>
    </w:p>
    <w:p w14:paraId="366806F4" w14:textId="77777777" w:rsidR="00E0501A" w:rsidRDefault="009F6CFA">
      <w:pPr>
        <w:pStyle w:val="31"/>
        <w:rPr>
          <w:rFonts w:asciiTheme="minorHAnsi" w:eastAsiaTheme="minorEastAsia" w:hAnsiTheme="minorHAnsi" w:cstheme="minorBidi"/>
          <w:i/>
          <w:iCs w:val="0"/>
          <w:noProof/>
          <w:sz w:val="22"/>
          <w:szCs w:val="22"/>
        </w:rPr>
      </w:pPr>
      <w:hyperlink w:anchor="_Toc408540213" w:history="1">
        <w:r w:rsidR="00E0501A" w:rsidRPr="00842EA8">
          <w:rPr>
            <w:rStyle w:val="af9"/>
            <w:noProof/>
          </w:rPr>
          <w:t>4.5.2.</w:t>
        </w:r>
        <w:r w:rsidR="00E0501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E0501A" w:rsidRPr="00842EA8">
          <w:rPr>
            <w:rStyle w:val="af9"/>
            <w:noProof/>
          </w:rPr>
          <w:t>Требования к методам решения, исходным кодам, языкам программирования и программным средствам, используемым программой</w:t>
        </w:r>
        <w:r w:rsidR="00E0501A">
          <w:rPr>
            <w:noProof/>
            <w:webHidden/>
          </w:rPr>
          <w:tab/>
        </w:r>
        <w:r w:rsidR="00EE1BC3">
          <w:rPr>
            <w:noProof/>
            <w:webHidden/>
          </w:rPr>
          <w:fldChar w:fldCharType="begin"/>
        </w:r>
        <w:r w:rsidR="00E0501A">
          <w:rPr>
            <w:noProof/>
            <w:webHidden/>
          </w:rPr>
          <w:instrText xml:space="preserve"> PAGEREF _Toc408540213 \h </w:instrText>
        </w:r>
        <w:r w:rsidR="00EE1BC3">
          <w:rPr>
            <w:noProof/>
            <w:webHidden/>
          </w:rPr>
        </w:r>
        <w:r w:rsidR="00EE1BC3">
          <w:rPr>
            <w:noProof/>
            <w:webHidden/>
          </w:rPr>
          <w:fldChar w:fldCharType="separate"/>
        </w:r>
        <w:r w:rsidR="004E4E86">
          <w:rPr>
            <w:noProof/>
            <w:webHidden/>
          </w:rPr>
          <w:t>9</w:t>
        </w:r>
        <w:r w:rsidR="00EE1BC3">
          <w:rPr>
            <w:noProof/>
            <w:webHidden/>
          </w:rPr>
          <w:fldChar w:fldCharType="end"/>
        </w:r>
      </w:hyperlink>
    </w:p>
    <w:p w14:paraId="4FDF87C5" w14:textId="77777777" w:rsidR="00E0501A" w:rsidRDefault="009F6CF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540214" w:history="1">
        <w:r w:rsidR="00E0501A" w:rsidRPr="00842EA8">
          <w:rPr>
            <w:rStyle w:val="af9"/>
            <w:noProof/>
          </w:rPr>
          <w:t>4.6.</w:t>
        </w:r>
        <w:r w:rsidR="00E050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01A" w:rsidRPr="00842EA8">
          <w:rPr>
            <w:rStyle w:val="af9"/>
            <w:noProof/>
          </w:rPr>
          <w:t>Требования к маркировке и упаковке</w:t>
        </w:r>
        <w:r w:rsidR="00E0501A">
          <w:rPr>
            <w:noProof/>
            <w:webHidden/>
          </w:rPr>
          <w:tab/>
        </w:r>
        <w:r w:rsidR="00EE1BC3">
          <w:rPr>
            <w:noProof/>
            <w:webHidden/>
          </w:rPr>
          <w:fldChar w:fldCharType="begin"/>
        </w:r>
        <w:r w:rsidR="00E0501A">
          <w:rPr>
            <w:noProof/>
            <w:webHidden/>
          </w:rPr>
          <w:instrText xml:space="preserve"> PAGEREF _Toc408540214 \h </w:instrText>
        </w:r>
        <w:r w:rsidR="00EE1BC3">
          <w:rPr>
            <w:noProof/>
            <w:webHidden/>
          </w:rPr>
        </w:r>
        <w:r w:rsidR="00EE1BC3">
          <w:rPr>
            <w:noProof/>
            <w:webHidden/>
          </w:rPr>
          <w:fldChar w:fldCharType="separate"/>
        </w:r>
        <w:r w:rsidR="004E4E86">
          <w:rPr>
            <w:noProof/>
            <w:webHidden/>
          </w:rPr>
          <w:t>10</w:t>
        </w:r>
        <w:r w:rsidR="00EE1BC3">
          <w:rPr>
            <w:noProof/>
            <w:webHidden/>
          </w:rPr>
          <w:fldChar w:fldCharType="end"/>
        </w:r>
      </w:hyperlink>
    </w:p>
    <w:p w14:paraId="4D687532" w14:textId="77777777" w:rsidR="00E0501A" w:rsidRDefault="009F6CFA">
      <w:pPr>
        <w:pStyle w:val="31"/>
        <w:rPr>
          <w:rFonts w:asciiTheme="minorHAnsi" w:eastAsiaTheme="minorEastAsia" w:hAnsiTheme="minorHAnsi" w:cstheme="minorBidi"/>
          <w:i/>
          <w:iCs w:val="0"/>
          <w:noProof/>
          <w:sz w:val="22"/>
          <w:szCs w:val="22"/>
        </w:rPr>
      </w:pPr>
      <w:hyperlink w:anchor="_Toc408540215" w:history="1">
        <w:r w:rsidR="00E0501A" w:rsidRPr="00842EA8">
          <w:rPr>
            <w:rStyle w:val="af9"/>
            <w:noProof/>
          </w:rPr>
          <w:t>4.6.1.</w:t>
        </w:r>
        <w:r w:rsidR="00E0501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E0501A" w:rsidRPr="00842EA8">
          <w:rPr>
            <w:rStyle w:val="af9"/>
            <w:noProof/>
          </w:rPr>
          <w:t>Требования к маркировке программного изделия</w:t>
        </w:r>
        <w:r w:rsidR="00E0501A">
          <w:rPr>
            <w:noProof/>
            <w:webHidden/>
          </w:rPr>
          <w:tab/>
        </w:r>
        <w:r w:rsidR="00EE1BC3">
          <w:rPr>
            <w:noProof/>
            <w:webHidden/>
          </w:rPr>
          <w:fldChar w:fldCharType="begin"/>
        </w:r>
        <w:r w:rsidR="00E0501A">
          <w:rPr>
            <w:noProof/>
            <w:webHidden/>
          </w:rPr>
          <w:instrText xml:space="preserve"> PAGEREF _Toc408540215 \h </w:instrText>
        </w:r>
        <w:r w:rsidR="00EE1BC3">
          <w:rPr>
            <w:noProof/>
            <w:webHidden/>
          </w:rPr>
        </w:r>
        <w:r w:rsidR="00EE1BC3">
          <w:rPr>
            <w:noProof/>
            <w:webHidden/>
          </w:rPr>
          <w:fldChar w:fldCharType="separate"/>
        </w:r>
        <w:r w:rsidR="004E4E86">
          <w:rPr>
            <w:noProof/>
            <w:webHidden/>
          </w:rPr>
          <w:t>10</w:t>
        </w:r>
        <w:r w:rsidR="00EE1BC3">
          <w:rPr>
            <w:noProof/>
            <w:webHidden/>
          </w:rPr>
          <w:fldChar w:fldCharType="end"/>
        </w:r>
      </w:hyperlink>
    </w:p>
    <w:p w14:paraId="3B64D6D5" w14:textId="77777777" w:rsidR="00E0501A" w:rsidRDefault="009F6CFA">
      <w:pPr>
        <w:pStyle w:val="31"/>
        <w:rPr>
          <w:rFonts w:asciiTheme="minorHAnsi" w:eastAsiaTheme="minorEastAsia" w:hAnsiTheme="minorHAnsi" w:cstheme="minorBidi"/>
          <w:i/>
          <w:iCs w:val="0"/>
          <w:noProof/>
          <w:sz w:val="22"/>
          <w:szCs w:val="22"/>
        </w:rPr>
      </w:pPr>
      <w:hyperlink w:anchor="_Toc408540216" w:history="1">
        <w:r w:rsidR="00E0501A" w:rsidRPr="00842EA8">
          <w:rPr>
            <w:rStyle w:val="af9"/>
            <w:noProof/>
          </w:rPr>
          <w:t>4.6.2.</w:t>
        </w:r>
        <w:r w:rsidR="00E0501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E0501A" w:rsidRPr="00842EA8">
          <w:rPr>
            <w:rStyle w:val="af9"/>
            <w:noProof/>
          </w:rPr>
          <w:t>Варианты и способы упаковки</w:t>
        </w:r>
        <w:r w:rsidR="00E0501A">
          <w:rPr>
            <w:noProof/>
            <w:webHidden/>
          </w:rPr>
          <w:tab/>
        </w:r>
        <w:r w:rsidR="00EE1BC3">
          <w:rPr>
            <w:noProof/>
            <w:webHidden/>
          </w:rPr>
          <w:fldChar w:fldCharType="begin"/>
        </w:r>
        <w:r w:rsidR="00E0501A">
          <w:rPr>
            <w:noProof/>
            <w:webHidden/>
          </w:rPr>
          <w:instrText xml:space="preserve"> PAGEREF _Toc408540216 \h </w:instrText>
        </w:r>
        <w:r w:rsidR="00EE1BC3">
          <w:rPr>
            <w:noProof/>
            <w:webHidden/>
          </w:rPr>
        </w:r>
        <w:r w:rsidR="00EE1BC3">
          <w:rPr>
            <w:noProof/>
            <w:webHidden/>
          </w:rPr>
          <w:fldChar w:fldCharType="separate"/>
        </w:r>
        <w:r w:rsidR="004E4E86">
          <w:rPr>
            <w:noProof/>
            <w:webHidden/>
          </w:rPr>
          <w:t>10</w:t>
        </w:r>
        <w:r w:rsidR="00EE1BC3">
          <w:rPr>
            <w:noProof/>
            <w:webHidden/>
          </w:rPr>
          <w:fldChar w:fldCharType="end"/>
        </w:r>
      </w:hyperlink>
    </w:p>
    <w:p w14:paraId="269270CA" w14:textId="77777777" w:rsidR="00E0501A" w:rsidRDefault="009F6CF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540217" w:history="1">
        <w:r w:rsidR="00E0501A" w:rsidRPr="00842EA8">
          <w:rPr>
            <w:rStyle w:val="af9"/>
            <w:noProof/>
          </w:rPr>
          <w:t>4.7.</w:t>
        </w:r>
        <w:r w:rsidR="00E050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01A" w:rsidRPr="00842EA8">
          <w:rPr>
            <w:rStyle w:val="af9"/>
            <w:noProof/>
          </w:rPr>
          <w:t>Требования к транспортированию и хранению</w:t>
        </w:r>
        <w:r w:rsidR="00E0501A">
          <w:rPr>
            <w:noProof/>
            <w:webHidden/>
          </w:rPr>
          <w:tab/>
        </w:r>
        <w:r w:rsidR="00EE1BC3">
          <w:rPr>
            <w:noProof/>
            <w:webHidden/>
          </w:rPr>
          <w:fldChar w:fldCharType="begin"/>
        </w:r>
        <w:r w:rsidR="00E0501A">
          <w:rPr>
            <w:noProof/>
            <w:webHidden/>
          </w:rPr>
          <w:instrText xml:space="preserve"> PAGEREF _Toc408540217 \h </w:instrText>
        </w:r>
        <w:r w:rsidR="00EE1BC3">
          <w:rPr>
            <w:noProof/>
            <w:webHidden/>
          </w:rPr>
        </w:r>
        <w:r w:rsidR="00EE1BC3">
          <w:rPr>
            <w:noProof/>
            <w:webHidden/>
          </w:rPr>
          <w:fldChar w:fldCharType="separate"/>
        </w:r>
        <w:r w:rsidR="004E4E86">
          <w:rPr>
            <w:noProof/>
            <w:webHidden/>
          </w:rPr>
          <w:t>10</w:t>
        </w:r>
        <w:r w:rsidR="00EE1BC3">
          <w:rPr>
            <w:noProof/>
            <w:webHidden/>
          </w:rPr>
          <w:fldChar w:fldCharType="end"/>
        </w:r>
      </w:hyperlink>
    </w:p>
    <w:p w14:paraId="5AFDACD4" w14:textId="77777777" w:rsidR="00E0501A" w:rsidRDefault="009F6CFA">
      <w:pPr>
        <w:pStyle w:val="31"/>
        <w:rPr>
          <w:rFonts w:asciiTheme="minorHAnsi" w:eastAsiaTheme="minorEastAsia" w:hAnsiTheme="minorHAnsi" w:cstheme="minorBidi"/>
          <w:i/>
          <w:iCs w:val="0"/>
          <w:noProof/>
          <w:sz w:val="22"/>
          <w:szCs w:val="22"/>
        </w:rPr>
      </w:pPr>
      <w:hyperlink w:anchor="_Toc408540218" w:history="1">
        <w:r w:rsidR="00E0501A" w:rsidRPr="00842EA8">
          <w:rPr>
            <w:rStyle w:val="af9"/>
            <w:noProof/>
          </w:rPr>
          <w:t>4.7.1.</w:t>
        </w:r>
        <w:r w:rsidR="00E0501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E0501A" w:rsidRPr="00842EA8">
          <w:rPr>
            <w:rStyle w:val="af9"/>
            <w:noProof/>
          </w:rPr>
          <w:t>Условия транспортирования</w:t>
        </w:r>
        <w:r w:rsidR="00E0501A">
          <w:rPr>
            <w:noProof/>
            <w:webHidden/>
          </w:rPr>
          <w:tab/>
        </w:r>
        <w:r w:rsidR="00EE1BC3">
          <w:rPr>
            <w:noProof/>
            <w:webHidden/>
          </w:rPr>
          <w:fldChar w:fldCharType="begin"/>
        </w:r>
        <w:r w:rsidR="00E0501A">
          <w:rPr>
            <w:noProof/>
            <w:webHidden/>
          </w:rPr>
          <w:instrText xml:space="preserve"> PAGEREF _Toc408540218 \h </w:instrText>
        </w:r>
        <w:r w:rsidR="00EE1BC3">
          <w:rPr>
            <w:noProof/>
            <w:webHidden/>
          </w:rPr>
        </w:r>
        <w:r w:rsidR="00EE1BC3">
          <w:rPr>
            <w:noProof/>
            <w:webHidden/>
          </w:rPr>
          <w:fldChar w:fldCharType="separate"/>
        </w:r>
        <w:r w:rsidR="004E4E86">
          <w:rPr>
            <w:noProof/>
            <w:webHidden/>
          </w:rPr>
          <w:t>10</w:t>
        </w:r>
        <w:r w:rsidR="00EE1BC3">
          <w:rPr>
            <w:noProof/>
            <w:webHidden/>
          </w:rPr>
          <w:fldChar w:fldCharType="end"/>
        </w:r>
      </w:hyperlink>
    </w:p>
    <w:p w14:paraId="50DC2ABD" w14:textId="77777777" w:rsidR="00E0501A" w:rsidRDefault="009F6CFA">
      <w:pPr>
        <w:pStyle w:val="31"/>
        <w:rPr>
          <w:rFonts w:asciiTheme="minorHAnsi" w:eastAsiaTheme="minorEastAsia" w:hAnsiTheme="minorHAnsi" w:cstheme="minorBidi"/>
          <w:i/>
          <w:iCs w:val="0"/>
          <w:noProof/>
          <w:sz w:val="22"/>
          <w:szCs w:val="22"/>
        </w:rPr>
      </w:pPr>
      <w:hyperlink w:anchor="_Toc408540219" w:history="1">
        <w:r w:rsidR="00E0501A" w:rsidRPr="00842EA8">
          <w:rPr>
            <w:rStyle w:val="af9"/>
            <w:noProof/>
          </w:rPr>
          <w:t>4.7.2.</w:t>
        </w:r>
        <w:r w:rsidR="00E0501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E0501A" w:rsidRPr="00842EA8">
          <w:rPr>
            <w:rStyle w:val="af9"/>
            <w:noProof/>
          </w:rPr>
          <w:t>Место и условия хранения</w:t>
        </w:r>
        <w:r w:rsidR="00E0501A">
          <w:rPr>
            <w:noProof/>
            <w:webHidden/>
          </w:rPr>
          <w:tab/>
        </w:r>
        <w:r w:rsidR="00EE1BC3">
          <w:rPr>
            <w:noProof/>
            <w:webHidden/>
          </w:rPr>
          <w:fldChar w:fldCharType="begin"/>
        </w:r>
        <w:r w:rsidR="00E0501A">
          <w:rPr>
            <w:noProof/>
            <w:webHidden/>
          </w:rPr>
          <w:instrText xml:space="preserve"> PAGEREF _Toc408540219 \h </w:instrText>
        </w:r>
        <w:r w:rsidR="00EE1BC3">
          <w:rPr>
            <w:noProof/>
            <w:webHidden/>
          </w:rPr>
        </w:r>
        <w:r w:rsidR="00EE1BC3">
          <w:rPr>
            <w:noProof/>
            <w:webHidden/>
          </w:rPr>
          <w:fldChar w:fldCharType="separate"/>
        </w:r>
        <w:r w:rsidR="004E4E86">
          <w:rPr>
            <w:noProof/>
            <w:webHidden/>
          </w:rPr>
          <w:t>10</w:t>
        </w:r>
        <w:r w:rsidR="00EE1BC3">
          <w:rPr>
            <w:noProof/>
            <w:webHidden/>
          </w:rPr>
          <w:fldChar w:fldCharType="end"/>
        </w:r>
      </w:hyperlink>
    </w:p>
    <w:p w14:paraId="296079D1" w14:textId="77777777" w:rsidR="00E0501A" w:rsidRDefault="009F6CFA">
      <w:pPr>
        <w:pStyle w:val="31"/>
        <w:rPr>
          <w:rFonts w:asciiTheme="minorHAnsi" w:eastAsiaTheme="minorEastAsia" w:hAnsiTheme="minorHAnsi" w:cstheme="minorBidi"/>
          <w:i/>
          <w:iCs w:val="0"/>
          <w:noProof/>
          <w:sz w:val="22"/>
          <w:szCs w:val="22"/>
        </w:rPr>
      </w:pPr>
      <w:hyperlink w:anchor="_Toc408540220" w:history="1">
        <w:r w:rsidR="00E0501A" w:rsidRPr="00842EA8">
          <w:rPr>
            <w:rStyle w:val="af9"/>
            <w:noProof/>
          </w:rPr>
          <w:t>4.7.3.</w:t>
        </w:r>
        <w:r w:rsidR="00E0501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E0501A" w:rsidRPr="00842EA8">
          <w:rPr>
            <w:rStyle w:val="af9"/>
            <w:noProof/>
          </w:rPr>
          <w:t>Условия складирования</w:t>
        </w:r>
        <w:r w:rsidR="00E0501A">
          <w:rPr>
            <w:noProof/>
            <w:webHidden/>
          </w:rPr>
          <w:tab/>
        </w:r>
        <w:r w:rsidR="00EE1BC3">
          <w:rPr>
            <w:noProof/>
            <w:webHidden/>
          </w:rPr>
          <w:fldChar w:fldCharType="begin"/>
        </w:r>
        <w:r w:rsidR="00E0501A">
          <w:rPr>
            <w:noProof/>
            <w:webHidden/>
          </w:rPr>
          <w:instrText xml:space="preserve"> PAGEREF _Toc408540220 \h </w:instrText>
        </w:r>
        <w:r w:rsidR="00EE1BC3">
          <w:rPr>
            <w:noProof/>
            <w:webHidden/>
          </w:rPr>
        </w:r>
        <w:r w:rsidR="00EE1BC3">
          <w:rPr>
            <w:noProof/>
            <w:webHidden/>
          </w:rPr>
          <w:fldChar w:fldCharType="separate"/>
        </w:r>
        <w:r w:rsidR="004E4E86">
          <w:rPr>
            <w:noProof/>
            <w:webHidden/>
          </w:rPr>
          <w:t>10</w:t>
        </w:r>
        <w:r w:rsidR="00EE1BC3">
          <w:rPr>
            <w:noProof/>
            <w:webHidden/>
          </w:rPr>
          <w:fldChar w:fldCharType="end"/>
        </w:r>
      </w:hyperlink>
    </w:p>
    <w:p w14:paraId="752E02A4" w14:textId="77777777" w:rsidR="00E0501A" w:rsidRDefault="009F6CFA">
      <w:pPr>
        <w:pStyle w:val="31"/>
        <w:rPr>
          <w:rFonts w:asciiTheme="minorHAnsi" w:eastAsiaTheme="minorEastAsia" w:hAnsiTheme="minorHAnsi" w:cstheme="minorBidi"/>
          <w:i/>
          <w:iCs w:val="0"/>
          <w:noProof/>
          <w:sz w:val="22"/>
          <w:szCs w:val="22"/>
        </w:rPr>
      </w:pPr>
      <w:hyperlink w:anchor="_Toc408540221" w:history="1">
        <w:r w:rsidR="00E0501A" w:rsidRPr="00842EA8">
          <w:rPr>
            <w:rStyle w:val="af9"/>
            <w:noProof/>
          </w:rPr>
          <w:t>4.7.4.</w:t>
        </w:r>
        <w:r w:rsidR="00E0501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E0501A" w:rsidRPr="00842EA8">
          <w:rPr>
            <w:rStyle w:val="af9"/>
            <w:noProof/>
          </w:rPr>
          <w:t>Сроки хранения в различных условиях</w:t>
        </w:r>
        <w:r w:rsidR="00E0501A">
          <w:rPr>
            <w:noProof/>
            <w:webHidden/>
          </w:rPr>
          <w:tab/>
        </w:r>
        <w:r w:rsidR="00EE1BC3">
          <w:rPr>
            <w:noProof/>
            <w:webHidden/>
          </w:rPr>
          <w:fldChar w:fldCharType="begin"/>
        </w:r>
        <w:r w:rsidR="00E0501A">
          <w:rPr>
            <w:noProof/>
            <w:webHidden/>
          </w:rPr>
          <w:instrText xml:space="preserve"> PAGEREF _Toc408540221 \h </w:instrText>
        </w:r>
        <w:r w:rsidR="00EE1BC3">
          <w:rPr>
            <w:noProof/>
            <w:webHidden/>
          </w:rPr>
        </w:r>
        <w:r w:rsidR="00EE1BC3">
          <w:rPr>
            <w:noProof/>
            <w:webHidden/>
          </w:rPr>
          <w:fldChar w:fldCharType="separate"/>
        </w:r>
        <w:r w:rsidR="004E4E86">
          <w:rPr>
            <w:noProof/>
            <w:webHidden/>
          </w:rPr>
          <w:t>10</w:t>
        </w:r>
        <w:r w:rsidR="00EE1BC3">
          <w:rPr>
            <w:noProof/>
            <w:webHidden/>
          </w:rPr>
          <w:fldChar w:fldCharType="end"/>
        </w:r>
      </w:hyperlink>
    </w:p>
    <w:p w14:paraId="012844DE" w14:textId="77777777" w:rsidR="00E0501A" w:rsidRDefault="009F6CF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540222" w:history="1">
        <w:r w:rsidR="00E0501A" w:rsidRPr="00842EA8">
          <w:rPr>
            <w:rStyle w:val="af9"/>
            <w:noProof/>
          </w:rPr>
          <w:t>4.8.</w:t>
        </w:r>
        <w:r w:rsidR="00E050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01A" w:rsidRPr="00842EA8">
          <w:rPr>
            <w:rStyle w:val="af9"/>
            <w:noProof/>
          </w:rPr>
          <w:t>Специальные требования</w:t>
        </w:r>
        <w:r w:rsidR="00E0501A">
          <w:rPr>
            <w:noProof/>
            <w:webHidden/>
          </w:rPr>
          <w:tab/>
        </w:r>
        <w:r w:rsidR="00EE1BC3">
          <w:rPr>
            <w:noProof/>
            <w:webHidden/>
          </w:rPr>
          <w:fldChar w:fldCharType="begin"/>
        </w:r>
        <w:r w:rsidR="00E0501A">
          <w:rPr>
            <w:noProof/>
            <w:webHidden/>
          </w:rPr>
          <w:instrText xml:space="preserve"> PAGEREF _Toc408540222 \h </w:instrText>
        </w:r>
        <w:r w:rsidR="00EE1BC3">
          <w:rPr>
            <w:noProof/>
            <w:webHidden/>
          </w:rPr>
        </w:r>
        <w:r w:rsidR="00EE1BC3">
          <w:rPr>
            <w:noProof/>
            <w:webHidden/>
          </w:rPr>
          <w:fldChar w:fldCharType="separate"/>
        </w:r>
        <w:r w:rsidR="004E4E86">
          <w:rPr>
            <w:noProof/>
            <w:webHidden/>
          </w:rPr>
          <w:t>11</w:t>
        </w:r>
        <w:r w:rsidR="00EE1BC3">
          <w:rPr>
            <w:noProof/>
            <w:webHidden/>
          </w:rPr>
          <w:fldChar w:fldCharType="end"/>
        </w:r>
      </w:hyperlink>
    </w:p>
    <w:p w14:paraId="00E6B2B9" w14:textId="77777777" w:rsidR="00E0501A" w:rsidRDefault="009F6CFA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08540223" w:history="1">
        <w:r w:rsidR="00E0501A" w:rsidRPr="00842EA8">
          <w:rPr>
            <w:rStyle w:val="af9"/>
          </w:rPr>
          <w:t>5.</w:t>
        </w:r>
        <w:r w:rsidR="00E0501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0501A" w:rsidRPr="00842EA8">
          <w:rPr>
            <w:rStyle w:val="af9"/>
          </w:rPr>
          <w:t>Требования к программной документации</w:t>
        </w:r>
        <w:r w:rsidR="00E0501A">
          <w:rPr>
            <w:webHidden/>
          </w:rPr>
          <w:tab/>
        </w:r>
        <w:r w:rsidR="00EE1BC3">
          <w:rPr>
            <w:webHidden/>
          </w:rPr>
          <w:fldChar w:fldCharType="begin"/>
        </w:r>
        <w:r w:rsidR="00E0501A">
          <w:rPr>
            <w:webHidden/>
          </w:rPr>
          <w:instrText xml:space="preserve"> PAGEREF _Toc408540223 \h </w:instrText>
        </w:r>
        <w:r w:rsidR="00EE1BC3">
          <w:rPr>
            <w:webHidden/>
          </w:rPr>
        </w:r>
        <w:r w:rsidR="00EE1BC3">
          <w:rPr>
            <w:webHidden/>
          </w:rPr>
          <w:fldChar w:fldCharType="separate"/>
        </w:r>
        <w:r w:rsidR="004E4E86">
          <w:rPr>
            <w:webHidden/>
          </w:rPr>
          <w:t>12</w:t>
        </w:r>
        <w:r w:rsidR="00EE1BC3">
          <w:rPr>
            <w:webHidden/>
          </w:rPr>
          <w:fldChar w:fldCharType="end"/>
        </w:r>
      </w:hyperlink>
    </w:p>
    <w:p w14:paraId="2D630DEB" w14:textId="77777777" w:rsidR="00E0501A" w:rsidRDefault="009F6CFA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08540224" w:history="1">
        <w:r w:rsidR="00E0501A" w:rsidRPr="00842EA8">
          <w:rPr>
            <w:rStyle w:val="af9"/>
          </w:rPr>
          <w:t>6.</w:t>
        </w:r>
        <w:r w:rsidR="00E0501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0501A" w:rsidRPr="00842EA8">
          <w:rPr>
            <w:rStyle w:val="af9"/>
          </w:rPr>
          <w:t>Технико-экономические показатели</w:t>
        </w:r>
        <w:r w:rsidR="00E0501A">
          <w:rPr>
            <w:webHidden/>
          </w:rPr>
          <w:tab/>
        </w:r>
        <w:r w:rsidR="00EE1BC3">
          <w:rPr>
            <w:webHidden/>
          </w:rPr>
          <w:fldChar w:fldCharType="begin"/>
        </w:r>
        <w:r w:rsidR="00E0501A">
          <w:rPr>
            <w:webHidden/>
          </w:rPr>
          <w:instrText xml:space="preserve"> PAGEREF _Toc408540224 \h </w:instrText>
        </w:r>
        <w:r w:rsidR="00EE1BC3">
          <w:rPr>
            <w:webHidden/>
          </w:rPr>
        </w:r>
        <w:r w:rsidR="00EE1BC3">
          <w:rPr>
            <w:webHidden/>
          </w:rPr>
          <w:fldChar w:fldCharType="separate"/>
        </w:r>
        <w:r w:rsidR="004E4E86">
          <w:rPr>
            <w:webHidden/>
          </w:rPr>
          <w:t>13</w:t>
        </w:r>
        <w:r w:rsidR="00EE1BC3">
          <w:rPr>
            <w:webHidden/>
          </w:rPr>
          <w:fldChar w:fldCharType="end"/>
        </w:r>
      </w:hyperlink>
    </w:p>
    <w:p w14:paraId="4C19C3E0" w14:textId="77777777" w:rsidR="00E0501A" w:rsidRDefault="009F6CF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540225" w:history="1">
        <w:r w:rsidR="00E0501A" w:rsidRPr="00842EA8">
          <w:rPr>
            <w:rStyle w:val="af9"/>
            <w:noProof/>
          </w:rPr>
          <w:t>6.1.</w:t>
        </w:r>
        <w:r w:rsidR="00E050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01A" w:rsidRPr="00842EA8">
          <w:rPr>
            <w:rStyle w:val="af9"/>
            <w:noProof/>
          </w:rPr>
          <w:t>Ориентировочная экономическая эффективность</w:t>
        </w:r>
        <w:r w:rsidR="00E0501A">
          <w:rPr>
            <w:noProof/>
            <w:webHidden/>
          </w:rPr>
          <w:tab/>
        </w:r>
        <w:r w:rsidR="00EE1BC3">
          <w:rPr>
            <w:noProof/>
            <w:webHidden/>
          </w:rPr>
          <w:fldChar w:fldCharType="begin"/>
        </w:r>
        <w:r w:rsidR="00E0501A">
          <w:rPr>
            <w:noProof/>
            <w:webHidden/>
          </w:rPr>
          <w:instrText xml:space="preserve"> PAGEREF _Toc408540225 \h </w:instrText>
        </w:r>
        <w:r w:rsidR="00EE1BC3">
          <w:rPr>
            <w:noProof/>
            <w:webHidden/>
          </w:rPr>
        </w:r>
        <w:r w:rsidR="00EE1BC3">
          <w:rPr>
            <w:noProof/>
            <w:webHidden/>
          </w:rPr>
          <w:fldChar w:fldCharType="separate"/>
        </w:r>
        <w:r w:rsidR="004E4E86">
          <w:rPr>
            <w:noProof/>
            <w:webHidden/>
          </w:rPr>
          <w:t>13</w:t>
        </w:r>
        <w:r w:rsidR="00EE1BC3">
          <w:rPr>
            <w:noProof/>
            <w:webHidden/>
          </w:rPr>
          <w:fldChar w:fldCharType="end"/>
        </w:r>
      </w:hyperlink>
    </w:p>
    <w:p w14:paraId="137C4F38" w14:textId="77777777" w:rsidR="00E0501A" w:rsidRDefault="009F6CF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540226" w:history="1">
        <w:r w:rsidR="00E0501A" w:rsidRPr="00842EA8">
          <w:rPr>
            <w:rStyle w:val="af9"/>
            <w:noProof/>
          </w:rPr>
          <w:t>6.2.</w:t>
        </w:r>
        <w:r w:rsidR="00E050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01A" w:rsidRPr="00842EA8">
          <w:rPr>
            <w:rStyle w:val="af9"/>
            <w:noProof/>
          </w:rPr>
          <w:t>Предполагаемая годовая потребность</w:t>
        </w:r>
        <w:r w:rsidR="00E0501A">
          <w:rPr>
            <w:noProof/>
            <w:webHidden/>
          </w:rPr>
          <w:tab/>
        </w:r>
        <w:r w:rsidR="00EE1BC3">
          <w:rPr>
            <w:noProof/>
            <w:webHidden/>
          </w:rPr>
          <w:fldChar w:fldCharType="begin"/>
        </w:r>
        <w:r w:rsidR="00E0501A">
          <w:rPr>
            <w:noProof/>
            <w:webHidden/>
          </w:rPr>
          <w:instrText xml:space="preserve"> PAGEREF _Toc408540226 \h </w:instrText>
        </w:r>
        <w:r w:rsidR="00EE1BC3">
          <w:rPr>
            <w:noProof/>
            <w:webHidden/>
          </w:rPr>
        </w:r>
        <w:r w:rsidR="00EE1BC3">
          <w:rPr>
            <w:noProof/>
            <w:webHidden/>
          </w:rPr>
          <w:fldChar w:fldCharType="separate"/>
        </w:r>
        <w:r w:rsidR="004E4E86">
          <w:rPr>
            <w:noProof/>
            <w:webHidden/>
          </w:rPr>
          <w:t>13</w:t>
        </w:r>
        <w:r w:rsidR="00EE1BC3">
          <w:rPr>
            <w:noProof/>
            <w:webHidden/>
          </w:rPr>
          <w:fldChar w:fldCharType="end"/>
        </w:r>
      </w:hyperlink>
    </w:p>
    <w:p w14:paraId="22F7C341" w14:textId="77777777" w:rsidR="00E0501A" w:rsidRDefault="009F6CF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540227" w:history="1">
        <w:r w:rsidR="00E0501A" w:rsidRPr="00842EA8">
          <w:rPr>
            <w:rStyle w:val="af9"/>
            <w:noProof/>
          </w:rPr>
          <w:t>6.3.</w:t>
        </w:r>
        <w:r w:rsidR="00E050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01A" w:rsidRPr="00842EA8">
          <w:rPr>
            <w:rStyle w:val="af9"/>
            <w:noProof/>
          </w:rPr>
          <w:t>Экономические преимущества разработки</w:t>
        </w:r>
        <w:r w:rsidR="00E0501A">
          <w:rPr>
            <w:noProof/>
            <w:webHidden/>
          </w:rPr>
          <w:tab/>
        </w:r>
        <w:r w:rsidR="00EE1BC3">
          <w:rPr>
            <w:noProof/>
            <w:webHidden/>
          </w:rPr>
          <w:fldChar w:fldCharType="begin"/>
        </w:r>
        <w:r w:rsidR="00E0501A">
          <w:rPr>
            <w:noProof/>
            <w:webHidden/>
          </w:rPr>
          <w:instrText xml:space="preserve"> PAGEREF _Toc408540227 \h </w:instrText>
        </w:r>
        <w:r w:rsidR="00EE1BC3">
          <w:rPr>
            <w:noProof/>
            <w:webHidden/>
          </w:rPr>
        </w:r>
        <w:r w:rsidR="00EE1BC3">
          <w:rPr>
            <w:noProof/>
            <w:webHidden/>
          </w:rPr>
          <w:fldChar w:fldCharType="separate"/>
        </w:r>
        <w:r w:rsidR="004E4E86">
          <w:rPr>
            <w:noProof/>
            <w:webHidden/>
          </w:rPr>
          <w:t>13</w:t>
        </w:r>
        <w:r w:rsidR="00EE1BC3">
          <w:rPr>
            <w:noProof/>
            <w:webHidden/>
          </w:rPr>
          <w:fldChar w:fldCharType="end"/>
        </w:r>
      </w:hyperlink>
    </w:p>
    <w:p w14:paraId="160A5907" w14:textId="77777777" w:rsidR="00E0501A" w:rsidRDefault="009F6CFA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08540228" w:history="1">
        <w:r w:rsidR="00E0501A" w:rsidRPr="00842EA8">
          <w:rPr>
            <w:rStyle w:val="af9"/>
          </w:rPr>
          <w:t>7.</w:t>
        </w:r>
        <w:r w:rsidR="00E0501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0501A" w:rsidRPr="00842EA8">
          <w:rPr>
            <w:rStyle w:val="af9"/>
          </w:rPr>
          <w:t>Стадии и этапы разработки</w:t>
        </w:r>
        <w:r w:rsidR="00E0501A">
          <w:rPr>
            <w:webHidden/>
          </w:rPr>
          <w:tab/>
        </w:r>
        <w:r w:rsidR="00EE1BC3">
          <w:rPr>
            <w:webHidden/>
          </w:rPr>
          <w:fldChar w:fldCharType="begin"/>
        </w:r>
        <w:r w:rsidR="00E0501A">
          <w:rPr>
            <w:webHidden/>
          </w:rPr>
          <w:instrText xml:space="preserve"> PAGEREF _Toc408540228 \h </w:instrText>
        </w:r>
        <w:r w:rsidR="00EE1BC3">
          <w:rPr>
            <w:webHidden/>
          </w:rPr>
        </w:r>
        <w:r w:rsidR="00EE1BC3">
          <w:rPr>
            <w:webHidden/>
          </w:rPr>
          <w:fldChar w:fldCharType="separate"/>
        </w:r>
        <w:r w:rsidR="004E4E86">
          <w:rPr>
            <w:webHidden/>
          </w:rPr>
          <w:t>14</w:t>
        </w:r>
        <w:r w:rsidR="00EE1BC3">
          <w:rPr>
            <w:webHidden/>
          </w:rPr>
          <w:fldChar w:fldCharType="end"/>
        </w:r>
      </w:hyperlink>
    </w:p>
    <w:p w14:paraId="26060ECD" w14:textId="77777777" w:rsidR="00E0501A" w:rsidRDefault="009F6CF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540229" w:history="1">
        <w:r w:rsidR="00E0501A" w:rsidRPr="00842EA8">
          <w:rPr>
            <w:rStyle w:val="af9"/>
            <w:noProof/>
          </w:rPr>
          <w:t>7.1.</w:t>
        </w:r>
        <w:r w:rsidR="00E050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01A" w:rsidRPr="00842EA8">
          <w:rPr>
            <w:rStyle w:val="af9"/>
            <w:noProof/>
          </w:rPr>
          <w:t>Стадии разработки</w:t>
        </w:r>
        <w:r w:rsidR="00E0501A">
          <w:rPr>
            <w:noProof/>
            <w:webHidden/>
          </w:rPr>
          <w:tab/>
        </w:r>
        <w:r w:rsidR="00EE1BC3">
          <w:rPr>
            <w:noProof/>
            <w:webHidden/>
          </w:rPr>
          <w:fldChar w:fldCharType="begin"/>
        </w:r>
        <w:r w:rsidR="00E0501A">
          <w:rPr>
            <w:noProof/>
            <w:webHidden/>
          </w:rPr>
          <w:instrText xml:space="preserve"> PAGEREF _Toc408540229 \h </w:instrText>
        </w:r>
        <w:r w:rsidR="00EE1BC3">
          <w:rPr>
            <w:noProof/>
            <w:webHidden/>
          </w:rPr>
        </w:r>
        <w:r w:rsidR="00EE1BC3">
          <w:rPr>
            <w:noProof/>
            <w:webHidden/>
          </w:rPr>
          <w:fldChar w:fldCharType="separate"/>
        </w:r>
        <w:r w:rsidR="004E4E86">
          <w:rPr>
            <w:noProof/>
            <w:webHidden/>
          </w:rPr>
          <w:t>14</w:t>
        </w:r>
        <w:r w:rsidR="00EE1BC3">
          <w:rPr>
            <w:noProof/>
            <w:webHidden/>
          </w:rPr>
          <w:fldChar w:fldCharType="end"/>
        </w:r>
      </w:hyperlink>
    </w:p>
    <w:p w14:paraId="51729D39" w14:textId="77777777" w:rsidR="00E0501A" w:rsidRDefault="009F6CF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540230" w:history="1">
        <w:r w:rsidR="00E0501A" w:rsidRPr="00842EA8">
          <w:rPr>
            <w:rStyle w:val="af9"/>
            <w:noProof/>
          </w:rPr>
          <w:t>7.2.</w:t>
        </w:r>
        <w:r w:rsidR="00E050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01A" w:rsidRPr="00842EA8">
          <w:rPr>
            <w:rStyle w:val="af9"/>
            <w:noProof/>
          </w:rPr>
          <w:t>Этапы и содержание работ</w:t>
        </w:r>
        <w:r w:rsidR="00E0501A">
          <w:rPr>
            <w:noProof/>
            <w:webHidden/>
          </w:rPr>
          <w:tab/>
        </w:r>
        <w:r w:rsidR="00EE1BC3">
          <w:rPr>
            <w:noProof/>
            <w:webHidden/>
          </w:rPr>
          <w:fldChar w:fldCharType="begin"/>
        </w:r>
        <w:r w:rsidR="00E0501A">
          <w:rPr>
            <w:noProof/>
            <w:webHidden/>
          </w:rPr>
          <w:instrText xml:space="preserve"> PAGEREF _Toc408540230 \h </w:instrText>
        </w:r>
        <w:r w:rsidR="00EE1BC3">
          <w:rPr>
            <w:noProof/>
            <w:webHidden/>
          </w:rPr>
        </w:r>
        <w:r w:rsidR="00EE1BC3">
          <w:rPr>
            <w:noProof/>
            <w:webHidden/>
          </w:rPr>
          <w:fldChar w:fldCharType="separate"/>
        </w:r>
        <w:r w:rsidR="004E4E86">
          <w:rPr>
            <w:noProof/>
            <w:webHidden/>
          </w:rPr>
          <w:t>14</w:t>
        </w:r>
        <w:r w:rsidR="00EE1BC3">
          <w:rPr>
            <w:noProof/>
            <w:webHidden/>
          </w:rPr>
          <w:fldChar w:fldCharType="end"/>
        </w:r>
      </w:hyperlink>
    </w:p>
    <w:p w14:paraId="350669E0" w14:textId="77777777" w:rsidR="00E0501A" w:rsidRDefault="009F6CF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540231" w:history="1">
        <w:r w:rsidR="00E0501A" w:rsidRPr="00842EA8">
          <w:rPr>
            <w:rStyle w:val="af9"/>
            <w:noProof/>
          </w:rPr>
          <w:t>7.3.</w:t>
        </w:r>
        <w:r w:rsidR="00E050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01A" w:rsidRPr="00842EA8">
          <w:rPr>
            <w:rStyle w:val="af9"/>
            <w:noProof/>
          </w:rPr>
          <w:t>Сроки разработки</w:t>
        </w:r>
        <w:r w:rsidR="00E0501A">
          <w:rPr>
            <w:noProof/>
            <w:webHidden/>
          </w:rPr>
          <w:tab/>
        </w:r>
        <w:r w:rsidR="00EE1BC3">
          <w:rPr>
            <w:noProof/>
            <w:webHidden/>
          </w:rPr>
          <w:fldChar w:fldCharType="begin"/>
        </w:r>
        <w:r w:rsidR="00E0501A">
          <w:rPr>
            <w:noProof/>
            <w:webHidden/>
          </w:rPr>
          <w:instrText xml:space="preserve"> PAGEREF _Toc408540231 \h </w:instrText>
        </w:r>
        <w:r w:rsidR="00EE1BC3">
          <w:rPr>
            <w:noProof/>
            <w:webHidden/>
          </w:rPr>
        </w:r>
        <w:r w:rsidR="00EE1BC3">
          <w:rPr>
            <w:noProof/>
            <w:webHidden/>
          </w:rPr>
          <w:fldChar w:fldCharType="separate"/>
        </w:r>
        <w:r w:rsidR="004E4E86">
          <w:rPr>
            <w:noProof/>
            <w:webHidden/>
          </w:rPr>
          <w:t>14</w:t>
        </w:r>
        <w:r w:rsidR="00EE1BC3">
          <w:rPr>
            <w:noProof/>
            <w:webHidden/>
          </w:rPr>
          <w:fldChar w:fldCharType="end"/>
        </w:r>
      </w:hyperlink>
    </w:p>
    <w:p w14:paraId="52188BDE" w14:textId="77777777" w:rsidR="00E0501A" w:rsidRDefault="009F6CF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540232" w:history="1">
        <w:r w:rsidR="00E0501A" w:rsidRPr="00842EA8">
          <w:rPr>
            <w:rStyle w:val="af9"/>
            <w:noProof/>
          </w:rPr>
          <w:t>7.4.</w:t>
        </w:r>
        <w:r w:rsidR="00E050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01A" w:rsidRPr="00842EA8">
          <w:rPr>
            <w:rStyle w:val="af9"/>
            <w:noProof/>
          </w:rPr>
          <w:t>Исполнители</w:t>
        </w:r>
        <w:r w:rsidR="00E0501A">
          <w:rPr>
            <w:noProof/>
            <w:webHidden/>
          </w:rPr>
          <w:tab/>
        </w:r>
        <w:r w:rsidR="00EE1BC3">
          <w:rPr>
            <w:noProof/>
            <w:webHidden/>
          </w:rPr>
          <w:fldChar w:fldCharType="begin"/>
        </w:r>
        <w:r w:rsidR="00E0501A">
          <w:rPr>
            <w:noProof/>
            <w:webHidden/>
          </w:rPr>
          <w:instrText xml:space="preserve"> PAGEREF _Toc408540232 \h </w:instrText>
        </w:r>
        <w:r w:rsidR="00EE1BC3">
          <w:rPr>
            <w:noProof/>
            <w:webHidden/>
          </w:rPr>
        </w:r>
        <w:r w:rsidR="00EE1BC3">
          <w:rPr>
            <w:noProof/>
            <w:webHidden/>
          </w:rPr>
          <w:fldChar w:fldCharType="separate"/>
        </w:r>
        <w:r w:rsidR="004E4E86">
          <w:rPr>
            <w:noProof/>
            <w:webHidden/>
          </w:rPr>
          <w:t>14</w:t>
        </w:r>
        <w:r w:rsidR="00EE1BC3">
          <w:rPr>
            <w:noProof/>
            <w:webHidden/>
          </w:rPr>
          <w:fldChar w:fldCharType="end"/>
        </w:r>
      </w:hyperlink>
    </w:p>
    <w:p w14:paraId="12BAA728" w14:textId="77777777" w:rsidR="00E0501A" w:rsidRDefault="009F6CFA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08540233" w:history="1">
        <w:r w:rsidR="00E0501A" w:rsidRPr="00842EA8">
          <w:rPr>
            <w:rStyle w:val="af9"/>
          </w:rPr>
          <w:t>8.</w:t>
        </w:r>
        <w:r w:rsidR="00E0501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0501A" w:rsidRPr="00842EA8">
          <w:rPr>
            <w:rStyle w:val="af9"/>
          </w:rPr>
          <w:t>Порядок контроля и приемки</w:t>
        </w:r>
        <w:r w:rsidR="00E0501A">
          <w:rPr>
            <w:webHidden/>
          </w:rPr>
          <w:tab/>
        </w:r>
        <w:r w:rsidR="00EE1BC3">
          <w:rPr>
            <w:webHidden/>
          </w:rPr>
          <w:fldChar w:fldCharType="begin"/>
        </w:r>
        <w:r w:rsidR="00E0501A">
          <w:rPr>
            <w:webHidden/>
          </w:rPr>
          <w:instrText xml:space="preserve"> PAGEREF _Toc408540233 \h </w:instrText>
        </w:r>
        <w:r w:rsidR="00EE1BC3">
          <w:rPr>
            <w:webHidden/>
          </w:rPr>
        </w:r>
        <w:r w:rsidR="00EE1BC3">
          <w:rPr>
            <w:webHidden/>
          </w:rPr>
          <w:fldChar w:fldCharType="separate"/>
        </w:r>
        <w:r w:rsidR="004E4E86">
          <w:rPr>
            <w:webHidden/>
          </w:rPr>
          <w:t>15</w:t>
        </w:r>
        <w:r w:rsidR="00EE1BC3">
          <w:rPr>
            <w:webHidden/>
          </w:rPr>
          <w:fldChar w:fldCharType="end"/>
        </w:r>
      </w:hyperlink>
    </w:p>
    <w:p w14:paraId="1DAB6567" w14:textId="77777777" w:rsidR="00E0501A" w:rsidRDefault="009F6CF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540234" w:history="1">
        <w:r w:rsidR="00E0501A" w:rsidRPr="00842EA8">
          <w:rPr>
            <w:rStyle w:val="af9"/>
            <w:noProof/>
          </w:rPr>
          <w:t>8.1.</w:t>
        </w:r>
        <w:r w:rsidR="00E050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01A" w:rsidRPr="00842EA8">
          <w:rPr>
            <w:rStyle w:val="af9"/>
            <w:noProof/>
          </w:rPr>
          <w:t>Виды испытаний</w:t>
        </w:r>
        <w:r w:rsidR="00E0501A">
          <w:rPr>
            <w:noProof/>
            <w:webHidden/>
          </w:rPr>
          <w:tab/>
        </w:r>
        <w:r w:rsidR="00EE1BC3">
          <w:rPr>
            <w:noProof/>
            <w:webHidden/>
          </w:rPr>
          <w:fldChar w:fldCharType="begin"/>
        </w:r>
        <w:r w:rsidR="00E0501A">
          <w:rPr>
            <w:noProof/>
            <w:webHidden/>
          </w:rPr>
          <w:instrText xml:space="preserve"> PAGEREF _Toc408540234 \h </w:instrText>
        </w:r>
        <w:r w:rsidR="00EE1BC3">
          <w:rPr>
            <w:noProof/>
            <w:webHidden/>
          </w:rPr>
        </w:r>
        <w:r w:rsidR="00EE1BC3">
          <w:rPr>
            <w:noProof/>
            <w:webHidden/>
          </w:rPr>
          <w:fldChar w:fldCharType="separate"/>
        </w:r>
        <w:r w:rsidR="004E4E86">
          <w:rPr>
            <w:noProof/>
            <w:webHidden/>
          </w:rPr>
          <w:t>15</w:t>
        </w:r>
        <w:r w:rsidR="00EE1BC3">
          <w:rPr>
            <w:noProof/>
            <w:webHidden/>
          </w:rPr>
          <w:fldChar w:fldCharType="end"/>
        </w:r>
      </w:hyperlink>
    </w:p>
    <w:p w14:paraId="535DD8EA" w14:textId="77777777" w:rsidR="00E0501A" w:rsidRDefault="009F6CF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540235" w:history="1">
        <w:r w:rsidR="00E0501A" w:rsidRPr="00842EA8">
          <w:rPr>
            <w:rStyle w:val="af9"/>
            <w:noProof/>
          </w:rPr>
          <w:t>8.2.</w:t>
        </w:r>
        <w:r w:rsidR="00E050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01A" w:rsidRPr="00842EA8">
          <w:rPr>
            <w:rStyle w:val="af9"/>
            <w:noProof/>
          </w:rPr>
          <w:t>Общие требования к приемке работы</w:t>
        </w:r>
        <w:r w:rsidR="00E0501A">
          <w:rPr>
            <w:noProof/>
            <w:webHidden/>
          </w:rPr>
          <w:tab/>
        </w:r>
        <w:r w:rsidR="00EE1BC3">
          <w:rPr>
            <w:noProof/>
            <w:webHidden/>
          </w:rPr>
          <w:fldChar w:fldCharType="begin"/>
        </w:r>
        <w:r w:rsidR="00E0501A">
          <w:rPr>
            <w:noProof/>
            <w:webHidden/>
          </w:rPr>
          <w:instrText xml:space="preserve"> PAGEREF _Toc408540235 \h </w:instrText>
        </w:r>
        <w:r w:rsidR="00EE1BC3">
          <w:rPr>
            <w:noProof/>
            <w:webHidden/>
          </w:rPr>
        </w:r>
        <w:r w:rsidR="00EE1BC3">
          <w:rPr>
            <w:noProof/>
            <w:webHidden/>
          </w:rPr>
          <w:fldChar w:fldCharType="separate"/>
        </w:r>
        <w:r w:rsidR="004E4E86">
          <w:rPr>
            <w:noProof/>
            <w:webHidden/>
          </w:rPr>
          <w:t>15</w:t>
        </w:r>
        <w:r w:rsidR="00EE1BC3">
          <w:rPr>
            <w:noProof/>
            <w:webHidden/>
          </w:rPr>
          <w:fldChar w:fldCharType="end"/>
        </w:r>
      </w:hyperlink>
    </w:p>
    <w:p w14:paraId="52576133" w14:textId="77777777" w:rsidR="00E0501A" w:rsidRDefault="009F6CFA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08540236" w:history="1">
        <w:r w:rsidR="00E0501A" w:rsidRPr="00842EA8">
          <w:rPr>
            <w:rStyle w:val="af9"/>
          </w:rPr>
          <w:t>Приложение 1. Название приложения</w:t>
        </w:r>
        <w:r w:rsidR="00E0501A">
          <w:rPr>
            <w:webHidden/>
          </w:rPr>
          <w:tab/>
        </w:r>
        <w:r w:rsidR="00EE1BC3">
          <w:rPr>
            <w:webHidden/>
          </w:rPr>
          <w:fldChar w:fldCharType="begin"/>
        </w:r>
        <w:r w:rsidR="00E0501A">
          <w:rPr>
            <w:webHidden/>
          </w:rPr>
          <w:instrText xml:space="preserve"> PAGEREF _Toc408540236 \h </w:instrText>
        </w:r>
        <w:r w:rsidR="00EE1BC3">
          <w:rPr>
            <w:webHidden/>
          </w:rPr>
        </w:r>
        <w:r w:rsidR="00EE1BC3">
          <w:rPr>
            <w:webHidden/>
          </w:rPr>
          <w:fldChar w:fldCharType="separate"/>
        </w:r>
        <w:r w:rsidR="004E4E86">
          <w:rPr>
            <w:webHidden/>
          </w:rPr>
          <w:t>16</w:t>
        </w:r>
        <w:r w:rsidR="00EE1BC3">
          <w:rPr>
            <w:webHidden/>
          </w:rPr>
          <w:fldChar w:fldCharType="end"/>
        </w:r>
      </w:hyperlink>
    </w:p>
    <w:p w14:paraId="7D38B358" w14:textId="77777777" w:rsidR="00E0501A" w:rsidRDefault="009F6CF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540237" w:history="1">
        <w:r w:rsidR="00E0501A" w:rsidRPr="00842EA8">
          <w:rPr>
            <w:rStyle w:val="af9"/>
            <w:noProof/>
          </w:rPr>
          <w:t>1.1.</w:t>
        </w:r>
        <w:r w:rsidR="00E050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01A" w:rsidRPr="00842EA8">
          <w:rPr>
            <w:rStyle w:val="af9"/>
            <w:noProof/>
          </w:rPr>
          <w:t>Заголовок 2</w:t>
        </w:r>
        <w:r w:rsidR="00E0501A">
          <w:rPr>
            <w:noProof/>
            <w:webHidden/>
          </w:rPr>
          <w:tab/>
        </w:r>
        <w:r w:rsidR="00EE1BC3">
          <w:rPr>
            <w:noProof/>
            <w:webHidden/>
          </w:rPr>
          <w:fldChar w:fldCharType="begin"/>
        </w:r>
        <w:r w:rsidR="00E0501A">
          <w:rPr>
            <w:noProof/>
            <w:webHidden/>
          </w:rPr>
          <w:instrText xml:space="preserve"> PAGEREF _Toc408540237 \h </w:instrText>
        </w:r>
        <w:r w:rsidR="00EE1BC3">
          <w:rPr>
            <w:noProof/>
            <w:webHidden/>
          </w:rPr>
        </w:r>
        <w:r w:rsidR="00EE1BC3">
          <w:rPr>
            <w:noProof/>
            <w:webHidden/>
          </w:rPr>
          <w:fldChar w:fldCharType="separate"/>
        </w:r>
        <w:r w:rsidR="004E4E86">
          <w:rPr>
            <w:noProof/>
            <w:webHidden/>
          </w:rPr>
          <w:t>16</w:t>
        </w:r>
        <w:r w:rsidR="00EE1BC3">
          <w:rPr>
            <w:noProof/>
            <w:webHidden/>
          </w:rPr>
          <w:fldChar w:fldCharType="end"/>
        </w:r>
      </w:hyperlink>
    </w:p>
    <w:p w14:paraId="034544AA" w14:textId="77777777" w:rsidR="00E0501A" w:rsidRDefault="009F6CFA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08540238" w:history="1">
        <w:r w:rsidR="00E0501A" w:rsidRPr="00842EA8">
          <w:rPr>
            <w:rStyle w:val="af9"/>
          </w:rPr>
          <w:t>Приложение 2. Название приложения</w:t>
        </w:r>
        <w:r w:rsidR="00E0501A">
          <w:rPr>
            <w:webHidden/>
          </w:rPr>
          <w:tab/>
        </w:r>
        <w:r w:rsidR="00EE1BC3">
          <w:rPr>
            <w:webHidden/>
          </w:rPr>
          <w:fldChar w:fldCharType="begin"/>
        </w:r>
        <w:r w:rsidR="00E0501A">
          <w:rPr>
            <w:webHidden/>
          </w:rPr>
          <w:instrText xml:space="preserve"> PAGEREF _Toc408540238 \h </w:instrText>
        </w:r>
        <w:r w:rsidR="00EE1BC3">
          <w:rPr>
            <w:webHidden/>
          </w:rPr>
        </w:r>
        <w:r w:rsidR="00EE1BC3">
          <w:rPr>
            <w:webHidden/>
          </w:rPr>
          <w:fldChar w:fldCharType="separate"/>
        </w:r>
        <w:r w:rsidR="004E4E86">
          <w:rPr>
            <w:webHidden/>
          </w:rPr>
          <w:t>17</w:t>
        </w:r>
        <w:r w:rsidR="00EE1BC3">
          <w:rPr>
            <w:webHidden/>
          </w:rPr>
          <w:fldChar w:fldCharType="end"/>
        </w:r>
      </w:hyperlink>
    </w:p>
    <w:p w14:paraId="1367CD75" w14:textId="77777777" w:rsidR="00E0501A" w:rsidRDefault="009F6CF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540239" w:history="1">
        <w:r w:rsidR="00E0501A" w:rsidRPr="00842EA8">
          <w:rPr>
            <w:rStyle w:val="af9"/>
            <w:noProof/>
          </w:rPr>
          <w:t>2.1.</w:t>
        </w:r>
        <w:r w:rsidR="00E050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01A" w:rsidRPr="00842EA8">
          <w:rPr>
            <w:rStyle w:val="af9"/>
            <w:noProof/>
          </w:rPr>
          <w:t>Заголовок 2</w:t>
        </w:r>
        <w:r w:rsidR="00E0501A">
          <w:rPr>
            <w:noProof/>
            <w:webHidden/>
          </w:rPr>
          <w:tab/>
        </w:r>
        <w:r w:rsidR="00EE1BC3">
          <w:rPr>
            <w:noProof/>
            <w:webHidden/>
          </w:rPr>
          <w:fldChar w:fldCharType="begin"/>
        </w:r>
        <w:r w:rsidR="00E0501A">
          <w:rPr>
            <w:noProof/>
            <w:webHidden/>
          </w:rPr>
          <w:instrText xml:space="preserve"> PAGEREF _Toc408540239 \h </w:instrText>
        </w:r>
        <w:r w:rsidR="00EE1BC3">
          <w:rPr>
            <w:noProof/>
            <w:webHidden/>
          </w:rPr>
        </w:r>
        <w:r w:rsidR="00EE1BC3">
          <w:rPr>
            <w:noProof/>
            <w:webHidden/>
          </w:rPr>
          <w:fldChar w:fldCharType="separate"/>
        </w:r>
        <w:r w:rsidR="004E4E86">
          <w:rPr>
            <w:noProof/>
            <w:webHidden/>
          </w:rPr>
          <w:t>17</w:t>
        </w:r>
        <w:r w:rsidR="00EE1BC3">
          <w:rPr>
            <w:noProof/>
            <w:webHidden/>
          </w:rPr>
          <w:fldChar w:fldCharType="end"/>
        </w:r>
      </w:hyperlink>
    </w:p>
    <w:p w14:paraId="1041AE9E" w14:textId="77777777" w:rsidR="00E0501A" w:rsidRDefault="009F6CFA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08540240" w:history="1">
        <w:r w:rsidR="00E0501A" w:rsidRPr="00842EA8">
          <w:rPr>
            <w:rStyle w:val="af9"/>
          </w:rPr>
          <w:t>Перечень терминов</w:t>
        </w:r>
        <w:r w:rsidR="00E0501A">
          <w:rPr>
            <w:webHidden/>
          </w:rPr>
          <w:tab/>
        </w:r>
        <w:r w:rsidR="00EE1BC3">
          <w:rPr>
            <w:webHidden/>
          </w:rPr>
          <w:fldChar w:fldCharType="begin"/>
        </w:r>
        <w:r w:rsidR="00E0501A">
          <w:rPr>
            <w:webHidden/>
          </w:rPr>
          <w:instrText xml:space="preserve"> PAGEREF _Toc408540240 \h </w:instrText>
        </w:r>
        <w:r w:rsidR="00EE1BC3">
          <w:rPr>
            <w:webHidden/>
          </w:rPr>
        </w:r>
        <w:r w:rsidR="00EE1BC3">
          <w:rPr>
            <w:webHidden/>
          </w:rPr>
          <w:fldChar w:fldCharType="separate"/>
        </w:r>
        <w:r w:rsidR="004E4E86">
          <w:rPr>
            <w:webHidden/>
          </w:rPr>
          <w:t>18</w:t>
        </w:r>
        <w:r w:rsidR="00EE1BC3">
          <w:rPr>
            <w:webHidden/>
          </w:rPr>
          <w:fldChar w:fldCharType="end"/>
        </w:r>
      </w:hyperlink>
    </w:p>
    <w:p w14:paraId="42D494DA" w14:textId="77777777" w:rsidR="00E0501A" w:rsidRDefault="009F6CFA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08540241" w:history="1">
        <w:r w:rsidR="00E0501A" w:rsidRPr="00842EA8">
          <w:rPr>
            <w:rStyle w:val="af9"/>
          </w:rPr>
          <w:t>Перечень сокращений</w:t>
        </w:r>
        <w:r w:rsidR="00E0501A">
          <w:rPr>
            <w:webHidden/>
          </w:rPr>
          <w:tab/>
        </w:r>
        <w:r w:rsidR="00EE1BC3">
          <w:rPr>
            <w:webHidden/>
          </w:rPr>
          <w:fldChar w:fldCharType="begin"/>
        </w:r>
        <w:r w:rsidR="00E0501A">
          <w:rPr>
            <w:webHidden/>
          </w:rPr>
          <w:instrText xml:space="preserve"> PAGEREF _Toc408540241 \h </w:instrText>
        </w:r>
        <w:r w:rsidR="00EE1BC3">
          <w:rPr>
            <w:webHidden/>
          </w:rPr>
        </w:r>
        <w:r w:rsidR="00EE1BC3">
          <w:rPr>
            <w:webHidden/>
          </w:rPr>
          <w:fldChar w:fldCharType="separate"/>
        </w:r>
        <w:r w:rsidR="004E4E86">
          <w:rPr>
            <w:webHidden/>
          </w:rPr>
          <w:t>19</w:t>
        </w:r>
        <w:r w:rsidR="00EE1BC3">
          <w:rPr>
            <w:webHidden/>
          </w:rPr>
          <w:fldChar w:fldCharType="end"/>
        </w:r>
      </w:hyperlink>
    </w:p>
    <w:p w14:paraId="705F4489" w14:textId="77777777" w:rsidR="00262C43" w:rsidRPr="00262C43" w:rsidRDefault="00EE1BC3" w:rsidP="006B1C42">
      <w:pPr>
        <w:pStyle w:val="198"/>
      </w:pPr>
      <w:r>
        <w:rPr>
          <w:b/>
          <w:noProof/>
          <w:szCs w:val="24"/>
        </w:rPr>
        <w:fldChar w:fldCharType="end"/>
      </w:r>
    </w:p>
    <w:p w14:paraId="11D537B4" w14:textId="77777777" w:rsidR="00262C43" w:rsidRPr="00262C43" w:rsidRDefault="00262C43" w:rsidP="006B1C42">
      <w:pPr>
        <w:pStyle w:val="198"/>
      </w:pPr>
    </w:p>
    <w:p w14:paraId="3BC6B8A7" w14:textId="77777777" w:rsidR="00D47C08" w:rsidRDefault="00263746" w:rsidP="00713382">
      <w:pPr>
        <w:pStyle w:val="1"/>
      </w:pPr>
      <w:bookmarkStart w:id="0" w:name="_Toc398225595"/>
      <w:bookmarkStart w:id="1" w:name="_Toc398345745"/>
      <w:bookmarkStart w:id="2" w:name="_Toc408540189"/>
      <w:r>
        <w:lastRenderedPageBreak/>
        <w:t>Введение</w:t>
      </w:r>
      <w:bookmarkEnd w:id="0"/>
      <w:bookmarkEnd w:id="1"/>
      <w:bookmarkEnd w:id="2"/>
    </w:p>
    <w:p w14:paraId="51A6A45A" w14:textId="77777777" w:rsidR="00D47C08" w:rsidRDefault="00EF1E68" w:rsidP="00D47C08">
      <w:pPr>
        <w:pStyle w:val="2"/>
      </w:pPr>
      <w:bookmarkStart w:id="3" w:name="_Toc408540190"/>
      <w:r w:rsidRPr="00AF48F5">
        <w:t>Наименование</w:t>
      </w:r>
      <w:r>
        <w:t xml:space="preserve"> </w:t>
      </w:r>
      <w:r w:rsidRPr="00AF48F5">
        <w:t>программы</w:t>
      </w:r>
      <w:bookmarkEnd w:id="3"/>
    </w:p>
    <w:p w14:paraId="00FBE7B1" w14:textId="77777777" w:rsidR="00680E46" w:rsidRPr="00680E46" w:rsidRDefault="00680E46" w:rsidP="00680E46">
      <w:pPr>
        <w:pStyle w:val="19fff6"/>
        <w:shd w:val="clear" w:color="auto" w:fill="FFFFFF" w:themeFill="background1"/>
        <w:jc w:val="left"/>
        <w:rPr>
          <w:rFonts w:cs="Times New Roman"/>
          <w:b w:val="0"/>
          <w:sz w:val="24"/>
          <w:szCs w:val="24"/>
          <w:shd w:val="clear" w:color="auto" w:fill="8774E1"/>
        </w:rPr>
      </w:pPr>
      <w:r>
        <w:rPr>
          <w:rFonts w:cs="Times New Roman"/>
          <w:b w:val="0"/>
          <w:sz w:val="24"/>
          <w:szCs w:val="24"/>
          <w:shd w:val="clear" w:color="auto" w:fill="FFFFFF" w:themeFill="background1"/>
        </w:rPr>
        <w:t xml:space="preserve">            </w:t>
      </w:r>
      <w:r w:rsidRPr="00680E46">
        <w:rPr>
          <w:rFonts w:cs="Times New Roman"/>
          <w:b w:val="0"/>
          <w:sz w:val="24"/>
          <w:szCs w:val="24"/>
          <w:shd w:val="clear" w:color="auto" w:fill="FFFFFF" w:themeFill="background1"/>
        </w:rPr>
        <w:t>Система управления проектами: планирование задач, отслеживание прогресса, учет времени</w:t>
      </w:r>
      <w:r w:rsidR="002935E5">
        <w:rPr>
          <w:rFonts w:cs="Times New Roman"/>
          <w:b w:val="0"/>
          <w:sz w:val="24"/>
          <w:szCs w:val="24"/>
          <w:shd w:val="clear" w:color="auto" w:fill="FFFFFF" w:themeFill="background1"/>
        </w:rPr>
        <w:t>.</w:t>
      </w:r>
    </w:p>
    <w:p w14:paraId="5AF4205B" w14:textId="77777777" w:rsidR="00EF1E68" w:rsidRPr="00CA7059" w:rsidRDefault="00EF1E68" w:rsidP="00EF1E68">
      <w:pPr>
        <w:pStyle w:val="198"/>
      </w:pPr>
    </w:p>
    <w:p w14:paraId="628A1F98" w14:textId="77777777" w:rsidR="00EF1E68" w:rsidRDefault="00EF1E68" w:rsidP="0001715F">
      <w:pPr>
        <w:pStyle w:val="19fff7"/>
      </w:pPr>
    </w:p>
    <w:p w14:paraId="67EAFC08" w14:textId="77777777" w:rsidR="00EF1E68" w:rsidRPr="00EF1E68" w:rsidRDefault="00EF1E68" w:rsidP="00EF1E68">
      <w:pPr>
        <w:pStyle w:val="2"/>
      </w:pPr>
      <w:bookmarkStart w:id="4" w:name="_Toc408540191"/>
      <w:r w:rsidRPr="00AF48F5">
        <w:t>Област</w:t>
      </w:r>
      <w:r>
        <w:t>ь</w:t>
      </w:r>
      <w:r w:rsidRPr="00AF48F5">
        <w:t xml:space="preserve"> применения программы</w:t>
      </w:r>
      <w:bookmarkEnd w:id="4"/>
    </w:p>
    <w:p w14:paraId="3CD3BBBD" w14:textId="77777777" w:rsidR="00AF48F5" w:rsidRPr="00AF48F5" w:rsidRDefault="00AF48F5" w:rsidP="00EF1E68">
      <w:pPr>
        <w:pStyle w:val="19a0"/>
      </w:pPr>
      <w:r w:rsidRPr="00AF48F5">
        <w:t xml:space="preserve">В </w:t>
      </w:r>
      <w:r w:rsidR="00EF1E68">
        <w:t xml:space="preserve">данном </w:t>
      </w:r>
      <w:r w:rsidRPr="00AF48F5">
        <w:t>разделе указывают краткую характеристику области применения программы или программного изделия и объекта, в котором используют про</w:t>
      </w:r>
      <w:r w:rsidR="00EF1E68">
        <w:t>грамму или программное изделие.</w:t>
      </w:r>
    </w:p>
    <w:p w14:paraId="21D60CAA" w14:textId="77777777" w:rsidR="00AF48F5" w:rsidRPr="00AF48F5" w:rsidRDefault="00680E46" w:rsidP="00AF48F5">
      <w:pPr>
        <w:pStyle w:val="198"/>
      </w:pPr>
      <w:r>
        <w:t xml:space="preserve">Система предназначена для </w:t>
      </w:r>
      <w:r w:rsidR="002935E5">
        <w:t>создания и редактирования проектов и задач, о</w:t>
      </w:r>
      <w:r w:rsidR="00253D05">
        <w:t>тслеживания прогресса и времени, контроля на выполнением задач.</w:t>
      </w:r>
    </w:p>
    <w:p w14:paraId="2BB0A8C8" w14:textId="77777777" w:rsidR="00AF48F5" w:rsidRDefault="00AF48F5" w:rsidP="0001715F">
      <w:pPr>
        <w:pStyle w:val="19fff7"/>
      </w:pPr>
    </w:p>
    <w:p w14:paraId="3347BE06" w14:textId="77777777" w:rsidR="00EF1E68" w:rsidRPr="00AF48F5" w:rsidRDefault="00EF1E68" w:rsidP="00EF1E68">
      <w:pPr>
        <w:pStyle w:val="1"/>
      </w:pPr>
      <w:bookmarkStart w:id="5" w:name="_Toc408540192"/>
      <w:r w:rsidRPr="00AF48F5">
        <w:lastRenderedPageBreak/>
        <w:t>Основания для разработки</w:t>
      </w:r>
      <w:bookmarkEnd w:id="5"/>
    </w:p>
    <w:p w14:paraId="6251BCF3" w14:textId="77777777" w:rsidR="00AF48F5" w:rsidRDefault="00EF1E68" w:rsidP="00EF1E68">
      <w:pPr>
        <w:pStyle w:val="2"/>
      </w:pPr>
      <w:bookmarkStart w:id="6" w:name="_Toc408540193"/>
      <w:r w:rsidRPr="00AF48F5">
        <w:t>Документ</w:t>
      </w:r>
      <w:r w:rsidR="00AF48F5" w:rsidRPr="00AF48F5">
        <w:t>, на основа</w:t>
      </w:r>
      <w:r>
        <w:t>нии котор</w:t>
      </w:r>
      <w:r w:rsidR="00303EF2">
        <w:t>ого</w:t>
      </w:r>
      <w:r>
        <w:t xml:space="preserve"> ведется разработка</w:t>
      </w:r>
      <w:bookmarkEnd w:id="6"/>
    </w:p>
    <w:p w14:paraId="74CAAF22" w14:textId="04820B05" w:rsidR="00303EF2" w:rsidRPr="00303EF2" w:rsidRDefault="00B83EFA" w:rsidP="00303EF2">
      <w:pPr>
        <w:pStyle w:val="19a0"/>
      </w:pPr>
      <w:r>
        <w:rPr>
          <w:vanish w:val="0"/>
        </w:rPr>
        <w:t>Договор №11</w:t>
      </w:r>
      <w:r w:rsidR="0001715F" w:rsidRPr="00AF48F5">
        <w:t>Документ</w:t>
      </w:r>
      <w:r w:rsidR="0001715F">
        <w:t xml:space="preserve"> или </w:t>
      </w:r>
      <w:r w:rsidR="00303EF2" w:rsidRPr="00303EF2">
        <w:t>документы</w:t>
      </w:r>
      <w:r w:rsidR="00303EF2">
        <w:t>.</w:t>
      </w:r>
    </w:p>
    <w:p w14:paraId="1EADAB08" w14:textId="77777777" w:rsidR="00EF1E68" w:rsidRDefault="00EF1E68" w:rsidP="00EF1E68">
      <w:pPr>
        <w:pStyle w:val="198"/>
      </w:pPr>
    </w:p>
    <w:p w14:paraId="0787192B" w14:textId="77777777" w:rsidR="00EF1E68" w:rsidRPr="00EF1E68" w:rsidRDefault="00EF1E68" w:rsidP="0001715F">
      <w:pPr>
        <w:pStyle w:val="19fff7"/>
      </w:pPr>
    </w:p>
    <w:p w14:paraId="64DD3021" w14:textId="77777777" w:rsidR="00EF1E68" w:rsidRDefault="00EF1E68" w:rsidP="00EF1E68">
      <w:pPr>
        <w:pStyle w:val="2"/>
      </w:pPr>
      <w:bookmarkStart w:id="7" w:name="_Toc408540194"/>
      <w:r w:rsidRPr="00AF48F5">
        <w:t>Организация</w:t>
      </w:r>
      <w:r w:rsidR="00AF48F5" w:rsidRPr="00AF48F5">
        <w:t>, утвердившая до</w:t>
      </w:r>
      <w:r>
        <w:t>кумент</w:t>
      </w:r>
      <w:bookmarkEnd w:id="7"/>
    </w:p>
    <w:p w14:paraId="148C53F5" w14:textId="77777777" w:rsidR="00EF1E68" w:rsidRDefault="00033F74" w:rsidP="00EF1E68">
      <w:pPr>
        <w:pStyle w:val="198"/>
      </w:pPr>
      <w:r>
        <w:t>Колледж малого бизнеса №4</w:t>
      </w:r>
    </w:p>
    <w:p w14:paraId="667D9C0B" w14:textId="77777777" w:rsidR="00EF1E68" w:rsidRPr="00EF1E68" w:rsidRDefault="00EF1E68" w:rsidP="0001715F">
      <w:pPr>
        <w:pStyle w:val="19fff7"/>
      </w:pPr>
    </w:p>
    <w:p w14:paraId="7BD83B1E" w14:textId="77777777" w:rsidR="00AF48F5" w:rsidRDefault="00EF1E68" w:rsidP="00EF1E68">
      <w:pPr>
        <w:pStyle w:val="2"/>
      </w:pPr>
      <w:bookmarkStart w:id="8" w:name="_Toc408540195"/>
      <w:r>
        <w:t xml:space="preserve">Дата утверждения </w:t>
      </w:r>
      <w:r w:rsidRPr="00AF48F5">
        <w:t>до</w:t>
      </w:r>
      <w:r>
        <w:t>кумента</w:t>
      </w:r>
      <w:bookmarkEnd w:id="8"/>
    </w:p>
    <w:p w14:paraId="3160E808" w14:textId="69C88741" w:rsidR="00EF1E68" w:rsidRDefault="00253D05" w:rsidP="00EF1E68">
      <w:pPr>
        <w:pStyle w:val="198"/>
      </w:pPr>
      <w:r>
        <w:t>2</w:t>
      </w:r>
      <w:r w:rsidR="00B83EFA">
        <w:rPr>
          <w:lang w:val="en-US"/>
        </w:rPr>
        <w:t>4</w:t>
      </w:r>
      <w:r>
        <w:t>.02.2024</w:t>
      </w:r>
    </w:p>
    <w:p w14:paraId="6DB257BD" w14:textId="77777777" w:rsidR="00EF1E68" w:rsidRPr="00EF1E68" w:rsidRDefault="00EF1E68" w:rsidP="0001715F">
      <w:pPr>
        <w:pStyle w:val="19fff7"/>
      </w:pPr>
    </w:p>
    <w:p w14:paraId="6DDCEFE2" w14:textId="319D4FE7" w:rsidR="00AF48F5" w:rsidRDefault="00EF1E68" w:rsidP="00EF1E68">
      <w:pPr>
        <w:pStyle w:val="2"/>
      </w:pPr>
      <w:bookmarkStart w:id="9" w:name="_Toc408540196"/>
      <w:r w:rsidRPr="00AF48F5">
        <w:t xml:space="preserve">Наименование </w:t>
      </w:r>
      <w:r w:rsidR="00AF48F5" w:rsidRPr="00AF48F5">
        <w:t>и условн</w:t>
      </w:r>
      <w:r>
        <w:t>ое обозначение темы разработки</w:t>
      </w:r>
      <w:bookmarkEnd w:id="9"/>
    </w:p>
    <w:p w14:paraId="7B0F1EC4" w14:textId="736DA553" w:rsidR="00B83EFA" w:rsidRPr="00B83EFA" w:rsidRDefault="00B83EFA" w:rsidP="00B83EFA">
      <w:pPr>
        <w:pStyle w:val="198"/>
        <w:rPr>
          <w:lang w:val="en-US"/>
        </w:rPr>
      </w:pPr>
      <w:r>
        <w:rPr>
          <w:lang w:val="en-US"/>
        </w:rPr>
        <w:t>Planysonya</w:t>
      </w:r>
    </w:p>
    <w:p w14:paraId="4FEBA59D" w14:textId="77777777" w:rsidR="00AF48F5" w:rsidRPr="00AF48F5" w:rsidRDefault="00AF48F5" w:rsidP="00AF48F5">
      <w:pPr>
        <w:pStyle w:val="198"/>
      </w:pPr>
    </w:p>
    <w:p w14:paraId="1E3D6343" w14:textId="77777777" w:rsidR="00AF48F5" w:rsidRPr="00AF48F5" w:rsidRDefault="00AF48F5" w:rsidP="0001715F">
      <w:pPr>
        <w:pStyle w:val="19fff7"/>
      </w:pPr>
    </w:p>
    <w:p w14:paraId="3415B20B" w14:textId="77777777" w:rsidR="00AF48F5" w:rsidRDefault="00EF1E68" w:rsidP="00EF1E68">
      <w:pPr>
        <w:pStyle w:val="1"/>
      </w:pPr>
      <w:bookmarkStart w:id="10" w:name="_Toc408540197"/>
      <w:r w:rsidRPr="00AF48F5">
        <w:lastRenderedPageBreak/>
        <w:t>Назначение разработки</w:t>
      </w:r>
      <w:bookmarkEnd w:id="10"/>
    </w:p>
    <w:p w14:paraId="3F5C2C62" w14:textId="77777777" w:rsidR="00AF48F5" w:rsidRDefault="00EF1E68" w:rsidP="00EF1E68">
      <w:pPr>
        <w:pStyle w:val="2"/>
      </w:pPr>
      <w:bookmarkStart w:id="11" w:name="_Toc408540198"/>
      <w:r w:rsidRPr="00AF48F5">
        <w:t>Функциональное назначение прог</w:t>
      </w:r>
      <w:r>
        <w:t>раммы</w:t>
      </w:r>
      <w:bookmarkEnd w:id="11"/>
    </w:p>
    <w:p w14:paraId="4E1F8404" w14:textId="77777777" w:rsidR="00EF1E68" w:rsidRDefault="0070182C" w:rsidP="00AF48F5">
      <w:pPr>
        <w:pStyle w:val="198"/>
      </w:pPr>
      <w:r>
        <w:t>Управление проектами (создание, редактирование, удаление</w:t>
      </w:r>
      <w:r w:rsidR="003D13E3">
        <w:t>), планирование задач (создание, редактирование, удаление), отслеживание прогресса (отче</w:t>
      </w:r>
      <w:r w:rsidR="00771A06">
        <w:t>тность), учет времени</w:t>
      </w:r>
    </w:p>
    <w:p w14:paraId="2A18742E" w14:textId="77777777" w:rsidR="00EF1E68" w:rsidRDefault="00EF1E68" w:rsidP="0001715F">
      <w:pPr>
        <w:pStyle w:val="19fff7"/>
      </w:pPr>
    </w:p>
    <w:p w14:paraId="072DE3AD" w14:textId="77777777" w:rsidR="00EF1E68" w:rsidRDefault="00EF1E68" w:rsidP="00EF1E68">
      <w:pPr>
        <w:pStyle w:val="2"/>
      </w:pPr>
      <w:bookmarkStart w:id="12" w:name="_Toc408540199"/>
      <w:r w:rsidRPr="00AF48F5">
        <w:t>Эксплуатационное назначение прог</w:t>
      </w:r>
      <w:r>
        <w:t>раммы</w:t>
      </w:r>
      <w:bookmarkEnd w:id="12"/>
    </w:p>
    <w:p w14:paraId="6E65B519" w14:textId="77777777" w:rsidR="00B83EFA" w:rsidRDefault="00B83EFA" w:rsidP="00B83EFA">
      <w:pPr>
        <w:pStyle w:val="198"/>
      </w:pPr>
      <w:r>
        <w:t>Управление проектами (создание, редактирование, удаление), планирование задач (создание, редактирование, удаление), отслеживание прогресса (отчетность), учет времени</w:t>
      </w:r>
    </w:p>
    <w:p w14:paraId="06842AF5" w14:textId="77777777" w:rsidR="00EF1E68" w:rsidRDefault="00EF1E68" w:rsidP="00AF48F5">
      <w:pPr>
        <w:pStyle w:val="198"/>
      </w:pPr>
    </w:p>
    <w:p w14:paraId="1770BAF2" w14:textId="77777777" w:rsidR="00EF1E68" w:rsidRDefault="00EF1E68" w:rsidP="0001715F">
      <w:pPr>
        <w:pStyle w:val="19fff7"/>
      </w:pPr>
    </w:p>
    <w:p w14:paraId="5AC08365" w14:textId="77777777" w:rsidR="00EF1E68" w:rsidRPr="00AF48F5" w:rsidRDefault="00EF1E68" w:rsidP="00EF1E68">
      <w:pPr>
        <w:pStyle w:val="1"/>
      </w:pPr>
      <w:bookmarkStart w:id="13" w:name="_Toc408540200"/>
      <w:r w:rsidRPr="00AF48F5">
        <w:lastRenderedPageBreak/>
        <w:t>Требования к программе или программному изделию</w:t>
      </w:r>
      <w:bookmarkEnd w:id="13"/>
    </w:p>
    <w:p w14:paraId="267D9D59" w14:textId="77777777" w:rsidR="00AF48F5" w:rsidRDefault="00EF1E68" w:rsidP="00EF1E68">
      <w:pPr>
        <w:pStyle w:val="2"/>
      </w:pPr>
      <w:bookmarkStart w:id="14" w:name="_Toc408540201"/>
      <w:r w:rsidRPr="00AF48F5">
        <w:t>Т</w:t>
      </w:r>
      <w:r w:rsidR="00AF48F5" w:rsidRPr="00AF48F5">
        <w:t>ребования к функциональным характеристикам</w:t>
      </w:r>
      <w:bookmarkEnd w:id="14"/>
    </w:p>
    <w:p w14:paraId="3C0A2923" w14:textId="77777777" w:rsidR="00C21326" w:rsidRDefault="00C21326" w:rsidP="00C21326">
      <w:pPr>
        <w:pStyle w:val="3"/>
      </w:pPr>
      <w:bookmarkStart w:id="15" w:name="_Toc408540202"/>
      <w:r w:rsidRPr="00AF48F5">
        <w:t>Требования к составу выполняемых функций</w:t>
      </w:r>
      <w:bookmarkEnd w:id="15"/>
    </w:p>
    <w:p w14:paraId="6CD8FA54" w14:textId="77777777" w:rsidR="00C21326" w:rsidRDefault="00AC7702" w:rsidP="00AC7702">
      <w:pPr>
        <w:pStyle w:val="198"/>
      </w:pPr>
      <w:r>
        <w:t>Создание, удаление, редактирование проектов, задач, ресурсов; сведения о проектах и задачах; отчетность о прогрессе проектов и задач</w:t>
      </w:r>
      <w:r w:rsidR="003B6A61">
        <w:t>; возможность поиска среди проектов, ресурсов и задач</w:t>
      </w:r>
    </w:p>
    <w:p w14:paraId="5B0867D1" w14:textId="77777777" w:rsidR="00C21326" w:rsidRDefault="00C21326" w:rsidP="00C21326">
      <w:pPr>
        <w:pStyle w:val="3"/>
      </w:pPr>
      <w:bookmarkStart w:id="16" w:name="_Toc408540203"/>
      <w:r w:rsidRPr="00AF48F5">
        <w:t>Требования к организации входных и выходных данных</w:t>
      </w:r>
      <w:bookmarkEnd w:id="16"/>
    </w:p>
    <w:p w14:paraId="6C83AE24" w14:textId="77777777" w:rsidR="00C21326" w:rsidRDefault="003B6A61" w:rsidP="00C21326">
      <w:pPr>
        <w:pStyle w:val="198"/>
      </w:pPr>
      <w:r>
        <w:t>Входные данные должны вводиться в форму</w:t>
      </w:r>
      <w:r w:rsidR="008147C9">
        <w:t>, выходные данные должны выводиться таблицей (отчетность), либо в виде заполненной формы с возможностью редактирования (проекты и задачи)</w:t>
      </w:r>
    </w:p>
    <w:p w14:paraId="12BC8687" w14:textId="77777777" w:rsidR="00C21326" w:rsidRDefault="00C21326" w:rsidP="0001715F">
      <w:pPr>
        <w:pStyle w:val="19fff7"/>
      </w:pPr>
    </w:p>
    <w:p w14:paraId="6581AECD" w14:textId="77777777" w:rsidR="00C21326" w:rsidRPr="00C21326" w:rsidRDefault="00C21326" w:rsidP="00C21326">
      <w:pPr>
        <w:pStyle w:val="3"/>
      </w:pPr>
      <w:bookmarkStart w:id="17" w:name="_Toc408540204"/>
      <w:r w:rsidRPr="00AF48F5">
        <w:t>Требования к</w:t>
      </w:r>
      <w:r>
        <w:t xml:space="preserve"> </w:t>
      </w:r>
      <w:r w:rsidRPr="00AF48F5">
        <w:t>временным характеристикам</w:t>
      </w:r>
      <w:bookmarkEnd w:id="17"/>
    </w:p>
    <w:p w14:paraId="3B1BCC6F" w14:textId="77777777" w:rsidR="00EF1E68" w:rsidRPr="00EF1E68" w:rsidRDefault="00EF1E68" w:rsidP="00EF1E68">
      <w:pPr>
        <w:pStyle w:val="198"/>
      </w:pPr>
    </w:p>
    <w:p w14:paraId="347E8F9F" w14:textId="77777777" w:rsidR="00EF1E68" w:rsidRPr="00EF1E68" w:rsidRDefault="00EF1E68" w:rsidP="0001715F">
      <w:pPr>
        <w:pStyle w:val="19fff7"/>
      </w:pPr>
    </w:p>
    <w:p w14:paraId="7658A3AB" w14:textId="77777777" w:rsidR="00AF48F5" w:rsidRDefault="00EF1E68" w:rsidP="00EF1E68">
      <w:pPr>
        <w:pStyle w:val="2"/>
      </w:pPr>
      <w:bookmarkStart w:id="18" w:name="_Toc408540205"/>
      <w:r w:rsidRPr="00AF48F5">
        <w:t>Т</w:t>
      </w:r>
      <w:r w:rsidR="00AF48F5" w:rsidRPr="00AF48F5">
        <w:t>ребования к надежности</w:t>
      </w:r>
      <w:bookmarkEnd w:id="18"/>
    </w:p>
    <w:p w14:paraId="418BE051" w14:textId="77777777" w:rsidR="00EF1E68" w:rsidRPr="00AF48F5" w:rsidRDefault="00EF1E68" w:rsidP="00EF1E68">
      <w:pPr>
        <w:pStyle w:val="19a0"/>
      </w:pPr>
      <w:r w:rsidRPr="00AF48F5">
        <w:t>В подразделе «Требования к надежности» должны быть указаны требования к обеспечению надежного функционирования (обеспечения устойчивого функционирования, контроль входной и выходной информации, время восст</w:t>
      </w:r>
      <w:r>
        <w:t>ановления после отказа и т. п.).</w:t>
      </w:r>
    </w:p>
    <w:p w14:paraId="2E294D62" w14:textId="77777777" w:rsidR="00EF1E68" w:rsidRPr="00EF1E68" w:rsidRDefault="00EF1E68" w:rsidP="00EF1E68">
      <w:pPr>
        <w:pStyle w:val="198"/>
      </w:pPr>
    </w:p>
    <w:p w14:paraId="018A66CC" w14:textId="77777777" w:rsidR="00EF1E68" w:rsidRPr="00EF1E68" w:rsidRDefault="00EF1E68" w:rsidP="0001715F">
      <w:pPr>
        <w:pStyle w:val="19fff7"/>
      </w:pPr>
    </w:p>
    <w:p w14:paraId="35964A72" w14:textId="77777777" w:rsidR="00AF48F5" w:rsidRDefault="00EF1E68" w:rsidP="00EF1E68">
      <w:pPr>
        <w:pStyle w:val="2"/>
      </w:pPr>
      <w:bookmarkStart w:id="19" w:name="_Toc408540206"/>
      <w:r w:rsidRPr="00AF48F5">
        <w:t>У</w:t>
      </w:r>
      <w:r w:rsidR="00AF48F5" w:rsidRPr="00AF48F5">
        <w:t>словия эксплуатации</w:t>
      </w:r>
      <w:bookmarkEnd w:id="19"/>
    </w:p>
    <w:p w14:paraId="61B2C2F1" w14:textId="77777777" w:rsidR="00C21326" w:rsidRPr="00C21326" w:rsidRDefault="00C21326" w:rsidP="00C21326">
      <w:pPr>
        <w:pStyle w:val="3"/>
      </w:pPr>
      <w:bookmarkStart w:id="20" w:name="_Toc408540207"/>
      <w:r w:rsidRPr="00AF48F5">
        <w:t>Требования к</w:t>
      </w:r>
      <w:r>
        <w:t xml:space="preserve"> условиям окружающей среды</w:t>
      </w:r>
      <w:bookmarkEnd w:id="20"/>
    </w:p>
    <w:p w14:paraId="21ED8074" w14:textId="77777777" w:rsidR="00EF1E68" w:rsidRPr="00AF48F5" w:rsidRDefault="00EF1E68" w:rsidP="00EF1E68">
      <w:pPr>
        <w:pStyle w:val="19a0"/>
      </w:pPr>
      <w:r w:rsidRPr="00AF48F5">
        <w:t xml:space="preserve">В </w:t>
      </w:r>
      <w:r w:rsidR="00C21326">
        <w:t xml:space="preserve">данном </w:t>
      </w:r>
      <w:r w:rsidRPr="00AF48F5">
        <w:t xml:space="preserve">подразделе </w:t>
      </w:r>
      <w:r w:rsidR="00C21326">
        <w:t xml:space="preserve">должны быть указаны: </w:t>
      </w:r>
      <w:r w:rsidRPr="00AF48F5">
        <w:t>температура окружающего воздуха, относительная влажность и</w:t>
      </w:r>
      <w:r w:rsidR="00C21326">
        <w:t> </w:t>
      </w:r>
      <w:r w:rsidRPr="00AF48F5">
        <w:t>т.</w:t>
      </w:r>
      <w:r w:rsidR="00C21326">
        <w:t> </w:t>
      </w:r>
      <w:r w:rsidRPr="00AF48F5">
        <w:t>п. для в</w:t>
      </w:r>
      <w:r w:rsidR="00C21326">
        <w:t>ыбранных типов носителей данных</w:t>
      </w:r>
      <w:r w:rsidRPr="00AF48F5">
        <w:t>, при которых должны обеспечиваться заданные характеристики</w:t>
      </w:r>
      <w:r>
        <w:t>.</w:t>
      </w:r>
    </w:p>
    <w:p w14:paraId="2F65A102" w14:textId="77777777" w:rsidR="00EF1E68" w:rsidRDefault="00CE7EA8" w:rsidP="00EF1E68">
      <w:pPr>
        <w:pStyle w:val="198"/>
      </w:pPr>
      <w:r>
        <w:t>Удовлетворение требованиям к техническим устройствам пользователя</w:t>
      </w:r>
    </w:p>
    <w:p w14:paraId="68DE8C69" w14:textId="77777777" w:rsidR="00C21326" w:rsidRDefault="00C21326" w:rsidP="0001715F">
      <w:pPr>
        <w:pStyle w:val="19fff7"/>
      </w:pPr>
    </w:p>
    <w:p w14:paraId="3CBD8B4F" w14:textId="77777777" w:rsidR="00C21326" w:rsidRDefault="00C21326" w:rsidP="00C21326">
      <w:pPr>
        <w:pStyle w:val="3"/>
      </w:pPr>
      <w:bookmarkStart w:id="21" w:name="_Toc408540208"/>
      <w:r>
        <w:t>Вид обслуживания</w:t>
      </w:r>
      <w:bookmarkEnd w:id="21"/>
    </w:p>
    <w:p w14:paraId="4E963682" w14:textId="77777777" w:rsidR="00C21326" w:rsidRDefault="00C21326" w:rsidP="00EF1E68">
      <w:pPr>
        <w:pStyle w:val="198"/>
      </w:pPr>
    </w:p>
    <w:p w14:paraId="73B5E6C6" w14:textId="77777777" w:rsidR="00C21326" w:rsidRDefault="00C21326" w:rsidP="0001715F">
      <w:pPr>
        <w:pStyle w:val="19fff7"/>
      </w:pPr>
    </w:p>
    <w:p w14:paraId="24633A0F" w14:textId="77777777" w:rsidR="00C21326" w:rsidRDefault="00C21326" w:rsidP="00C21326">
      <w:pPr>
        <w:pStyle w:val="3"/>
      </w:pPr>
      <w:bookmarkStart w:id="22" w:name="_Toc408540209"/>
      <w:r>
        <w:t>Количество и квалификация персонала</w:t>
      </w:r>
      <w:bookmarkEnd w:id="22"/>
    </w:p>
    <w:p w14:paraId="0DB71C4E" w14:textId="77777777" w:rsidR="00C21326" w:rsidRPr="00C21326" w:rsidRDefault="00C21326" w:rsidP="00EF1E68">
      <w:pPr>
        <w:pStyle w:val="198"/>
      </w:pPr>
    </w:p>
    <w:p w14:paraId="44C5A16B" w14:textId="77777777" w:rsidR="00EF1E68" w:rsidRPr="00EF1E68" w:rsidRDefault="00EF1E68" w:rsidP="0001715F">
      <w:pPr>
        <w:pStyle w:val="19fff7"/>
      </w:pPr>
    </w:p>
    <w:p w14:paraId="6CCE71D7" w14:textId="77777777" w:rsidR="00AF48F5" w:rsidRDefault="00EF1E68" w:rsidP="00EF1E68">
      <w:pPr>
        <w:pStyle w:val="2"/>
      </w:pPr>
      <w:bookmarkStart w:id="23" w:name="_Toc408540210"/>
      <w:r w:rsidRPr="00AF48F5">
        <w:t>Т</w:t>
      </w:r>
      <w:r w:rsidR="00AF48F5" w:rsidRPr="00AF48F5">
        <w:t>ребования к составу и параметрам технических средств</w:t>
      </w:r>
      <w:bookmarkEnd w:id="23"/>
    </w:p>
    <w:p w14:paraId="46F23B7E" w14:textId="77777777" w:rsidR="00EF1E68" w:rsidRPr="00AF48F5" w:rsidRDefault="00821F82" w:rsidP="00EF1E68">
      <w:pPr>
        <w:pStyle w:val="19a0"/>
      </w:pPr>
      <w:r>
        <w:rPr>
          <w:rFonts w:ascii="Times New Roman" w:hAnsi="Times New Roman"/>
          <w:vanish w:val="0"/>
        </w:rPr>
        <w:t>Компьютер (монитор, клавиатура); ноутбук; мышка</w:t>
      </w:r>
      <w:r w:rsidR="00EF1E68" w:rsidRPr="00AF48F5">
        <w:t>В подразделе «Требования к составу и параметрам технических средств» указывают необходимый состав технических средств с указанием их осно</w:t>
      </w:r>
      <w:r w:rsidR="00EF1E68">
        <w:t>вных технических характеристик.</w:t>
      </w:r>
    </w:p>
    <w:p w14:paraId="55E12A50" w14:textId="77777777" w:rsidR="00EF1E68" w:rsidRPr="00EF1E68" w:rsidRDefault="00EF1E68" w:rsidP="00EF1E68">
      <w:pPr>
        <w:pStyle w:val="198"/>
      </w:pPr>
    </w:p>
    <w:p w14:paraId="3A211B3A" w14:textId="77777777" w:rsidR="00EF1E68" w:rsidRPr="00EF1E68" w:rsidRDefault="00EF1E68" w:rsidP="0001715F">
      <w:pPr>
        <w:pStyle w:val="19fff7"/>
      </w:pPr>
    </w:p>
    <w:p w14:paraId="231E4395" w14:textId="77777777" w:rsidR="00AF48F5" w:rsidRDefault="00EF1E68" w:rsidP="00EF1E68">
      <w:pPr>
        <w:pStyle w:val="2"/>
      </w:pPr>
      <w:bookmarkStart w:id="24" w:name="_Toc408540211"/>
      <w:r w:rsidRPr="00AF48F5">
        <w:t>Т</w:t>
      </w:r>
      <w:r w:rsidR="00AF48F5" w:rsidRPr="00AF48F5">
        <w:t>ребования к информационной и программной совместимости</w:t>
      </w:r>
      <w:bookmarkEnd w:id="24"/>
    </w:p>
    <w:p w14:paraId="5B1377DB" w14:textId="77777777" w:rsidR="00254E87" w:rsidRDefault="00254E87" w:rsidP="00254E87">
      <w:pPr>
        <w:pStyle w:val="3"/>
      </w:pPr>
      <w:bookmarkStart w:id="25" w:name="_Toc408540212"/>
      <w:r w:rsidRPr="00AF48F5">
        <w:t>Требования к информационным структурам на входе и выходе</w:t>
      </w:r>
      <w:bookmarkEnd w:id="25"/>
    </w:p>
    <w:p w14:paraId="6C38A8B9" w14:textId="7DAF49F5" w:rsidR="00254E87" w:rsidRDefault="00745AC6" w:rsidP="0001715F">
      <w:pPr>
        <w:pStyle w:val="19fff7"/>
      </w:pPr>
      <w:r>
        <w:t>Иерархическая организация структур, понятность, информационные структуры должны обеспечивать хранение и обработку данных</w:t>
      </w:r>
    </w:p>
    <w:p w14:paraId="54ADC0F5" w14:textId="77777777" w:rsidR="00254E87" w:rsidRPr="00254E87" w:rsidRDefault="00254E87" w:rsidP="00254E87">
      <w:pPr>
        <w:pStyle w:val="3"/>
      </w:pPr>
      <w:bookmarkStart w:id="26" w:name="_Toc408540213"/>
      <w:r w:rsidRPr="00AF48F5">
        <w:t>Требования к</w:t>
      </w:r>
      <w:r>
        <w:t xml:space="preserve"> </w:t>
      </w:r>
      <w:r w:rsidRPr="00AF48F5">
        <w:t>методам решения, исходным кодам, языкам программирования и программным сред</w:t>
      </w:r>
      <w:r>
        <w:t>ствам, используемым программой</w:t>
      </w:r>
      <w:bookmarkEnd w:id="26"/>
    </w:p>
    <w:p w14:paraId="28D06BAB" w14:textId="77777777" w:rsidR="00254E87" w:rsidRPr="005E2B5D" w:rsidRDefault="002B2E66" w:rsidP="00254E87">
      <w:pPr>
        <w:pStyle w:val="198"/>
      </w:pPr>
      <w:r>
        <w:t xml:space="preserve">Язык программирования – </w:t>
      </w:r>
      <w:r>
        <w:rPr>
          <w:lang w:val="en-US"/>
        </w:rPr>
        <w:t>C</w:t>
      </w:r>
      <w:r w:rsidRPr="002B2E66">
        <w:t>#</w:t>
      </w:r>
      <w:r>
        <w:t>,</w:t>
      </w:r>
      <w:r w:rsidR="005E2B5D">
        <w:t xml:space="preserve"> </w:t>
      </w:r>
      <w:r w:rsidR="005E2B5D">
        <w:rPr>
          <w:lang w:val="en-US"/>
        </w:rPr>
        <w:t>SQL</w:t>
      </w:r>
      <w:r w:rsidR="005E2B5D">
        <w:t xml:space="preserve"> (хранение данных);</w:t>
      </w:r>
      <w:r>
        <w:t xml:space="preserve"> среда разработки – </w:t>
      </w:r>
      <w:r>
        <w:rPr>
          <w:lang w:val="en-US"/>
        </w:rPr>
        <w:t>Visual</w:t>
      </w:r>
      <w:r w:rsidRPr="002B2E66">
        <w:t xml:space="preserve"> </w:t>
      </w:r>
      <w:r>
        <w:rPr>
          <w:lang w:val="en-US"/>
        </w:rPr>
        <w:t>Studo</w:t>
      </w:r>
      <w:r w:rsidR="005E2B5D" w:rsidRPr="005E2B5D">
        <w:t xml:space="preserve"> / </w:t>
      </w:r>
      <w:r w:rsidR="005E2B5D">
        <w:rPr>
          <w:lang w:val="en-US"/>
        </w:rPr>
        <w:t>Visual</w:t>
      </w:r>
      <w:r w:rsidR="005E2B5D" w:rsidRPr="005E2B5D">
        <w:t xml:space="preserve"> </w:t>
      </w:r>
      <w:r w:rsidR="005E2B5D">
        <w:rPr>
          <w:lang w:val="en-US"/>
        </w:rPr>
        <w:t>Studio</w:t>
      </w:r>
      <w:r w:rsidR="005E2B5D" w:rsidRPr="005E2B5D">
        <w:t xml:space="preserve"> </w:t>
      </w:r>
      <w:r w:rsidR="005E2B5D">
        <w:rPr>
          <w:lang w:val="en-US"/>
        </w:rPr>
        <w:t>Code</w:t>
      </w:r>
      <w:r w:rsidR="005E2B5D" w:rsidRPr="005E2B5D">
        <w:t xml:space="preserve"> </w:t>
      </w:r>
      <w:r w:rsidR="005E2B5D">
        <w:t>с соответствующими дополнениями</w:t>
      </w:r>
    </w:p>
    <w:p w14:paraId="5EBF51D7" w14:textId="77777777" w:rsidR="00EF1E68" w:rsidRPr="00EF1E68" w:rsidRDefault="00EF1E68" w:rsidP="0001715F">
      <w:pPr>
        <w:pStyle w:val="19fff7"/>
      </w:pPr>
    </w:p>
    <w:p w14:paraId="6CB39353" w14:textId="77777777" w:rsidR="00AF48F5" w:rsidRDefault="00EF1E68" w:rsidP="00EF1E68">
      <w:pPr>
        <w:pStyle w:val="2"/>
      </w:pPr>
      <w:bookmarkStart w:id="27" w:name="_Toc408540214"/>
      <w:r w:rsidRPr="00AF48F5">
        <w:t>Т</w:t>
      </w:r>
      <w:r w:rsidR="00AF48F5" w:rsidRPr="00AF48F5">
        <w:t>ребования к маркировке и упаковке</w:t>
      </w:r>
      <w:bookmarkEnd w:id="27"/>
    </w:p>
    <w:p w14:paraId="4027B869" w14:textId="77777777" w:rsidR="00254E87" w:rsidRDefault="00254E87" w:rsidP="00254E87">
      <w:pPr>
        <w:pStyle w:val="3"/>
      </w:pPr>
      <w:bookmarkStart w:id="28" w:name="_Toc408540215"/>
      <w:r w:rsidRPr="00AF48F5">
        <w:t>Требования к маркировке программного изделия</w:t>
      </w:r>
      <w:bookmarkEnd w:id="28"/>
    </w:p>
    <w:p w14:paraId="4EDA654B" w14:textId="77777777" w:rsidR="00254E87" w:rsidRDefault="00254E87" w:rsidP="00254E87">
      <w:pPr>
        <w:pStyle w:val="198"/>
      </w:pPr>
    </w:p>
    <w:p w14:paraId="2B6CBD39" w14:textId="77777777" w:rsidR="00254E87" w:rsidRDefault="00254E87" w:rsidP="0001715F">
      <w:pPr>
        <w:pStyle w:val="19fff7"/>
      </w:pPr>
    </w:p>
    <w:p w14:paraId="05A3F86C" w14:textId="77777777" w:rsidR="00254E87" w:rsidRPr="00254E87" w:rsidRDefault="00254E87" w:rsidP="00254E87">
      <w:pPr>
        <w:pStyle w:val="3"/>
      </w:pPr>
      <w:bookmarkStart w:id="29" w:name="_Toc408540216"/>
      <w:r w:rsidRPr="00AF48F5">
        <w:t>Варианты и способы упаков</w:t>
      </w:r>
      <w:r>
        <w:t>ки</w:t>
      </w:r>
      <w:bookmarkEnd w:id="29"/>
    </w:p>
    <w:p w14:paraId="7E7DE9FF" w14:textId="77777777" w:rsidR="00EF1E68" w:rsidRPr="00EF1E68" w:rsidRDefault="00EF1E68" w:rsidP="00EF1E68">
      <w:pPr>
        <w:pStyle w:val="198"/>
      </w:pPr>
    </w:p>
    <w:p w14:paraId="3F86E6A1" w14:textId="77777777" w:rsidR="00EF1E68" w:rsidRPr="00EF1E68" w:rsidRDefault="00EF1E68" w:rsidP="0001715F">
      <w:pPr>
        <w:pStyle w:val="19fff7"/>
      </w:pPr>
    </w:p>
    <w:p w14:paraId="354A863B" w14:textId="77777777" w:rsidR="00AF48F5" w:rsidRDefault="00EF1E68" w:rsidP="00EF1E68">
      <w:pPr>
        <w:pStyle w:val="2"/>
      </w:pPr>
      <w:bookmarkStart w:id="30" w:name="_Toc408540217"/>
      <w:r w:rsidRPr="00AF48F5">
        <w:t>Т</w:t>
      </w:r>
      <w:r w:rsidR="00AF48F5" w:rsidRPr="00AF48F5">
        <w:t>ребования к транспортированию и хранению</w:t>
      </w:r>
      <w:bookmarkEnd w:id="30"/>
    </w:p>
    <w:p w14:paraId="070C53D0" w14:textId="77777777" w:rsidR="00254E87" w:rsidRDefault="00254E87" w:rsidP="00254E87">
      <w:pPr>
        <w:pStyle w:val="3"/>
      </w:pPr>
      <w:bookmarkStart w:id="31" w:name="_Toc408540218"/>
      <w:r w:rsidRPr="00AF48F5">
        <w:t>Условия транспортирования</w:t>
      </w:r>
      <w:bookmarkEnd w:id="31"/>
    </w:p>
    <w:p w14:paraId="7EF805E3" w14:textId="77777777" w:rsidR="00254E87" w:rsidRDefault="00254E87" w:rsidP="00254E87">
      <w:pPr>
        <w:pStyle w:val="198"/>
      </w:pPr>
    </w:p>
    <w:p w14:paraId="0C06BF91" w14:textId="77777777" w:rsidR="00254E87" w:rsidRDefault="00254E87" w:rsidP="0001715F">
      <w:pPr>
        <w:pStyle w:val="19fff7"/>
      </w:pPr>
    </w:p>
    <w:p w14:paraId="79EFD8F1" w14:textId="77777777" w:rsidR="00254E87" w:rsidRDefault="00254E87" w:rsidP="00254E87">
      <w:pPr>
        <w:pStyle w:val="3"/>
      </w:pPr>
      <w:bookmarkStart w:id="32" w:name="_Toc408540219"/>
      <w:r w:rsidRPr="00AF48F5">
        <w:t>Мест</w:t>
      </w:r>
      <w:r>
        <w:t xml:space="preserve">о и </w:t>
      </w:r>
      <w:r w:rsidRPr="00AF48F5">
        <w:t>условия хранения</w:t>
      </w:r>
      <w:bookmarkEnd w:id="32"/>
    </w:p>
    <w:p w14:paraId="01628965" w14:textId="77777777" w:rsidR="00254E87" w:rsidRDefault="00254E87" w:rsidP="00254E87">
      <w:pPr>
        <w:pStyle w:val="198"/>
      </w:pPr>
    </w:p>
    <w:p w14:paraId="3C3D9446" w14:textId="77777777" w:rsidR="00254E87" w:rsidRDefault="00254E87" w:rsidP="0001715F">
      <w:pPr>
        <w:pStyle w:val="19fff7"/>
      </w:pPr>
    </w:p>
    <w:p w14:paraId="216E1E32" w14:textId="77777777" w:rsidR="00254E87" w:rsidRDefault="00254E87" w:rsidP="00254E87">
      <w:pPr>
        <w:pStyle w:val="3"/>
      </w:pPr>
      <w:bookmarkStart w:id="33" w:name="_Toc408540220"/>
      <w:r w:rsidRPr="00AF48F5">
        <w:t>Условия складирования</w:t>
      </w:r>
      <w:bookmarkEnd w:id="33"/>
    </w:p>
    <w:p w14:paraId="18891E29" w14:textId="77777777" w:rsidR="00254E87" w:rsidRDefault="00254E87" w:rsidP="00254E87">
      <w:pPr>
        <w:pStyle w:val="198"/>
      </w:pPr>
    </w:p>
    <w:p w14:paraId="5F56D4FF" w14:textId="77777777" w:rsidR="0001715F" w:rsidRDefault="0001715F" w:rsidP="0001715F">
      <w:pPr>
        <w:pStyle w:val="19fff7"/>
      </w:pPr>
    </w:p>
    <w:p w14:paraId="21362D21" w14:textId="77777777" w:rsidR="00254E87" w:rsidRPr="00254E87" w:rsidRDefault="00254E87" w:rsidP="00254E87">
      <w:pPr>
        <w:pStyle w:val="3"/>
      </w:pPr>
      <w:bookmarkStart w:id="34" w:name="_Toc408540221"/>
      <w:r w:rsidRPr="00AF48F5">
        <w:t>Сроки</w:t>
      </w:r>
      <w:r>
        <w:t xml:space="preserve"> хранения в различных условиях</w:t>
      </w:r>
      <w:bookmarkEnd w:id="34"/>
    </w:p>
    <w:p w14:paraId="366E1372" w14:textId="77777777" w:rsidR="00EF1E68" w:rsidRPr="00EF1E68" w:rsidRDefault="00EF1E68" w:rsidP="00EF1E68">
      <w:pPr>
        <w:pStyle w:val="198"/>
      </w:pPr>
    </w:p>
    <w:p w14:paraId="37ECC8B1" w14:textId="77777777" w:rsidR="00EF1E68" w:rsidRPr="00EF1E68" w:rsidRDefault="00EF1E68" w:rsidP="0001715F">
      <w:pPr>
        <w:pStyle w:val="19fff7"/>
      </w:pPr>
    </w:p>
    <w:p w14:paraId="11DC04B2" w14:textId="77777777" w:rsidR="00AF48F5" w:rsidRPr="00AF48F5" w:rsidRDefault="00EF1E68" w:rsidP="00EF1E68">
      <w:pPr>
        <w:pStyle w:val="2"/>
      </w:pPr>
      <w:bookmarkStart w:id="35" w:name="_Toc408540222"/>
      <w:r w:rsidRPr="00AF48F5">
        <w:t>С</w:t>
      </w:r>
      <w:r>
        <w:t>пециальные требования</w:t>
      </w:r>
      <w:bookmarkEnd w:id="35"/>
    </w:p>
    <w:p w14:paraId="40ACE4B3" w14:textId="52FE916A" w:rsidR="00AF48F5" w:rsidRPr="00AF48F5" w:rsidRDefault="007F3444" w:rsidP="00AF48F5">
      <w:pPr>
        <w:pStyle w:val="198"/>
      </w:pPr>
      <w:r>
        <w:t>Неприемлимо</w:t>
      </w:r>
    </w:p>
    <w:p w14:paraId="43CE7E2B" w14:textId="77777777" w:rsidR="00AF48F5" w:rsidRPr="00AF48F5" w:rsidRDefault="00AF48F5" w:rsidP="0001715F">
      <w:pPr>
        <w:pStyle w:val="19fff7"/>
      </w:pPr>
    </w:p>
    <w:p w14:paraId="63CB1AF9" w14:textId="77777777" w:rsidR="00AF48F5" w:rsidRPr="00AF48F5" w:rsidRDefault="00964407" w:rsidP="00964407">
      <w:pPr>
        <w:pStyle w:val="1"/>
      </w:pPr>
      <w:bookmarkStart w:id="36" w:name="_Toc408540223"/>
      <w:r w:rsidRPr="00AF48F5">
        <w:lastRenderedPageBreak/>
        <w:t>Требования к программной документации</w:t>
      </w:r>
      <w:bookmarkEnd w:id="36"/>
    </w:p>
    <w:p w14:paraId="01D6BD1E" w14:textId="4ED0CDED" w:rsidR="00D35390" w:rsidRPr="00D35390" w:rsidRDefault="00D35390" w:rsidP="000E2AC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П</w:t>
      </w:r>
      <w:r w:rsidR="000E2ACA">
        <w:rPr>
          <w:color w:val="000000"/>
          <w:sz w:val="27"/>
          <w:szCs w:val="27"/>
        </w:rPr>
        <w:t>рограммная</w:t>
      </w:r>
      <w:r w:rsidRPr="00D35390">
        <w:rPr>
          <w:color w:val="000000"/>
          <w:sz w:val="27"/>
          <w:szCs w:val="27"/>
        </w:rPr>
        <w:t xml:space="preserve"> док</w:t>
      </w:r>
      <w:r>
        <w:rPr>
          <w:color w:val="000000"/>
          <w:sz w:val="27"/>
          <w:szCs w:val="27"/>
        </w:rPr>
        <w:t>ументация</w:t>
      </w:r>
      <w:r w:rsidRPr="00D35390">
        <w:rPr>
          <w:color w:val="000000"/>
          <w:sz w:val="27"/>
          <w:szCs w:val="27"/>
        </w:rPr>
        <w:t>:</w:t>
      </w:r>
      <w:r w:rsidR="000E2ACA">
        <w:rPr>
          <w:color w:val="000000"/>
          <w:sz w:val="27"/>
          <w:szCs w:val="27"/>
        </w:rPr>
        <w:t xml:space="preserve"> </w:t>
      </w:r>
      <w:r w:rsidRPr="00D35390">
        <w:rPr>
          <w:color w:val="000000"/>
          <w:spacing w:val="2"/>
          <w:sz w:val="27"/>
          <w:szCs w:val="27"/>
        </w:rPr>
        <w:t>техническое задание</w:t>
      </w:r>
      <w:r w:rsidR="000E2ACA">
        <w:rPr>
          <w:color w:val="000000"/>
          <w:spacing w:val="2"/>
          <w:sz w:val="27"/>
          <w:szCs w:val="27"/>
        </w:rPr>
        <w:t xml:space="preserve">, </w:t>
      </w:r>
      <w:r w:rsidRPr="00D35390">
        <w:rPr>
          <w:color w:val="000000"/>
          <w:sz w:val="27"/>
          <w:szCs w:val="27"/>
        </w:rPr>
        <w:t>текст программы</w:t>
      </w:r>
      <w:r w:rsidR="000E2ACA">
        <w:rPr>
          <w:color w:val="000000"/>
          <w:spacing w:val="2"/>
          <w:sz w:val="27"/>
          <w:szCs w:val="27"/>
        </w:rPr>
        <w:t>,</w:t>
      </w:r>
      <w:r w:rsidR="000E2ACA">
        <w:rPr>
          <w:color w:val="000000"/>
          <w:sz w:val="27"/>
          <w:szCs w:val="27"/>
        </w:rPr>
        <w:t xml:space="preserve"> </w:t>
      </w:r>
      <w:r w:rsidRPr="00D35390">
        <w:rPr>
          <w:color w:val="000000"/>
          <w:sz w:val="27"/>
          <w:szCs w:val="27"/>
        </w:rPr>
        <w:t>описание программы</w:t>
      </w:r>
      <w:r w:rsidR="000E2ACA">
        <w:rPr>
          <w:color w:val="000000"/>
          <w:spacing w:val="2"/>
          <w:sz w:val="27"/>
          <w:szCs w:val="27"/>
        </w:rPr>
        <w:t>,</w:t>
      </w:r>
      <w:r w:rsidR="000E2ACA">
        <w:rPr>
          <w:color w:val="000000"/>
          <w:sz w:val="27"/>
          <w:szCs w:val="27"/>
        </w:rPr>
        <w:t xml:space="preserve"> </w:t>
      </w:r>
      <w:r w:rsidRPr="00D35390">
        <w:rPr>
          <w:color w:val="000000"/>
          <w:sz w:val="27"/>
          <w:szCs w:val="27"/>
        </w:rPr>
        <w:t xml:space="preserve">руководство </w:t>
      </w:r>
      <w:r w:rsidR="000E2ACA">
        <w:rPr>
          <w:color w:val="000000"/>
          <w:sz w:val="27"/>
          <w:szCs w:val="27"/>
        </w:rPr>
        <w:t xml:space="preserve">администратора, </w:t>
      </w:r>
      <w:r w:rsidRPr="00D35390">
        <w:rPr>
          <w:color w:val="000000"/>
          <w:sz w:val="27"/>
          <w:szCs w:val="27"/>
        </w:rPr>
        <w:t>руководство</w:t>
      </w:r>
      <w:r w:rsidR="000E2ACA">
        <w:rPr>
          <w:color w:val="000000"/>
          <w:sz w:val="27"/>
          <w:szCs w:val="27"/>
        </w:rPr>
        <w:t xml:space="preserve"> пользователя</w:t>
      </w:r>
    </w:p>
    <w:p w14:paraId="2621E8A3" w14:textId="77777777" w:rsidR="00AF48F5" w:rsidRPr="00AF48F5" w:rsidRDefault="00AF48F5" w:rsidP="00303EF2">
      <w:pPr>
        <w:pStyle w:val="19a0"/>
      </w:pPr>
      <w:r w:rsidRPr="00AF48F5">
        <w:t xml:space="preserve">В разделе «Требования к </w:t>
      </w:r>
      <w:r w:rsidRPr="00303EF2">
        <w:t>программной</w:t>
      </w:r>
      <w:r w:rsidRPr="00AF48F5">
        <w:t xml:space="preserve"> документации» должен быть указан предварительный состав программной документации и, при необходимости</w:t>
      </w:r>
      <w:r w:rsidR="001B6D7F">
        <w:t>, специальные требования к ней.</w:t>
      </w:r>
    </w:p>
    <w:p w14:paraId="7DE68CA8" w14:textId="77777777" w:rsidR="00AF48F5" w:rsidRPr="00AF48F5" w:rsidRDefault="00AF48F5" w:rsidP="00AF48F5">
      <w:pPr>
        <w:pStyle w:val="198"/>
      </w:pPr>
    </w:p>
    <w:p w14:paraId="10AEF8E7" w14:textId="77777777" w:rsidR="00AF48F5" w:rsidRPr="00AF48F5" w:rsidRDefault="00AF48F5" w:rsidP="0001715F">
      <w:pPr>
        <w:pStyle w:val="19fff7"/>
      </w:pPr>
    </w:p>
    <w:p w14:paraId="238F70BD" w14:textId="77777777" w:rsidR="00AF48F5" w:rsidRPr="00AF48F5" w:rsidRDefault="00964407" w:rsidP="00964407">
      <w:pPr>
        <w:pStyle w:val="1"/>
      </w:pPr>
      <w:bookmarkStart w:id="37" w:name="_Toc408540224"/>
      <w:r w:rsidRPr="00AF48F5">
        <w:lastRenderedPageBreak/>
        <w:t>Технико-экономические показатели</w:t>
      </w:r>
      <w:bookmarkEnd w:id="37"/>
    </w:p>
    <w:p w14:paraId="50E4CCB0" w14:textId="77777777" w:rsidR="001B6D7F" w:rsidRDefault="001B6D7F" w:rsidP="001B6D7F">
      <w:pPr>
        <w:pStyle w:val="2"/>
      </w:pPr>
      <w:bookmarkStart w:id="38" w:name="_Toc408540225"/>
      <w:r w:rsidRPr="00AF48F5">
        <w:t>Ориентировочная экономическая эффективность</w:t>
      </w:r>
      <w:bookmarkEnd w:id="38"/>
    </w:p>
    <w:p w14:paraId="748D6775" w14:textId="649A43FD" w:rsidR="001B6D7F" w:rsidRDefault="00775D44" w:rsidP="001B6D7F">
      <w:pPr>
        <w:pStyle w:val="198"/>
      </w:pPr>
      <w:r>
        <w:t>Выгода</w:t>
      </w:r>
      <w:r w:rsidR="003F3DA0">
        <w:t xml:space="preserve"> – сокращение времени на планирование, выгодное распределение ресурсов</w:t>
      </w:r>
    </w:p>
    <w:p w14:paraId="6FC6E671" w14:textId="77777777" w:rsidR="001B6D7F" w:rsidRDefault="001B6D7F" w:rsidP="0001715F">
      <w:pPr>
        <w:pStyle w:val="19fff7"/>
      </w:pPr>
    </w:p>
    <w:p w14:paraId="3C836F78" w14:textId="77777777" w:rsidR="001B6D7F" w:rsidRDefault="001B6D7F" w:rsidP="001B6D7F">
      <w:pPr>
        <w:pStyle w:val="2"/>
      </w:pPr>
      <w:bookmarkStart w:id="39" w:name="_Toc408540226"/>
      <w:r w:rsidRPr="00AF48F5">
        <w:t>Предполагаемая годовая потребность</w:t>
      </w:r>
      <w:bookmarkEnd w:id="39"/>
    </w:p>
    <w:p w14:paraId="19581029" w14:textId="0A9B243B" w:rsidR="001B6D7F" w:rsidRDefault="00775D44" w:rsidP="001B6D7F">
      <w:pPr>
        <w:pStyle w:val="198"/>
      </w:pPr>
      <w:r>
        <w:t>Стоимость обслуживания</w:t>
      </w:r>
      <w:r w:rsidR="003F3DA0">
        <w:t xml:space="preserve"> системы </w:t>
      </w:r>
      <w:r w:rsidR="003877E1">
        <w:t>– 100 тысяч рублей</w:t>
      </w:r>
    </w:p>
    <w:p w14:paraId="6270A5E5" w14:textId="77777777" w:rsidR="001B6D7F" w:rsidRDefault="001B6D7F" w:rsidP="0001715F">
      <w:pPr>
        <w:pStyle w:val="19fff7"/>
      </w:pPr>
    </w:p>
    <w:p w14:paraId="16993A74" w14:textId="77777777" w:rsidR="001B6D7F" w:rsidRPr="001B6D7F" w:rsidRDefault="001B6D7F" w:rsidP="001B6D7F">
      <w:pPr>
        <w:pStyle w:val="2"/>
      </w:pPr>
      <w:bookmarkStart w:id="40" w:name="_Toc408540227"/>
      <w:r w:rsidRPr="00AF48F5">
        <w:t>Экономические преимущества разработки</w:t>
      </w:r>
      <w:bookmarkEnd w:id="40"/>
    </w:p>
    <w:p w14:paraId="0F643C13" w14:textId="7E12BA64" w:rsidR="00AF48F5" w:rsidRPr="00AF48F5" w:rsidRDefault="00775D44" w:rsidP="00303EF2">
      <w:pPr>
        <w:pStyle w:val="19a0"/>
      </w:pPr>
      <w:r>
        <w:rPr>
          <w:rFonts w:ascii="Times New Roman" w:hAnsi="Times New Roman"/>
          <w:vanish w:val="0"/>
        </w:rPr>
        <w:t xml:space="preserve">Увеличение производительности, </w:t>
      </w:r>
      <w:r w:rsidR="003F3DA0">
        <w:rPr>
          <w:rFonts w:ascii="Times New Roman" w:hAnsi="Times New Roman"/>
          <w:vanish w:val="0"/>
        </w:rPr>
        <w:t>улучшение контроля над ресурсами</w:t>
      </w:r>
      <w:r w:rsidR="00AF48F5" w:rsidRPr="00AF48F5">
        <w:t xml:space="preserve">В </w:t>
      </w:r>
      <w:r w:rsidR="001B6D7F">
        <w:t xml:space="preserve">данном </w:t>
      </w:r>
      <w:r w:rsidR="0070269B">
        <w:t xml:space="preserve">разделе </w:t>
      </w:r>
      <w:r w:rsidR="001B6D7F">
        <w:t>должны быть указаны</w:t>
      </w:r>
      <w:r w:rsidR="00AF48F5" w:rsidRPr="00AF48F5">
        <w:t xml:space="preserve"> </w:t>
      </w:r>
      <w:r w:rsidR="00AF48F5" w:rsidRPr="00303EF2">
        <w:t>экономические</w:t>
      </w:r>
      <w:r w:rsidR="00AF48F5" w:rsidRPr="00AF48F5">
        <w:t xml:space="preserve"> преимущества разработки по сравнению с лучшими отечественными и зарубежными образцами или </w:t>
      </w:r>
      <w:r w:rsidR="001B6D7F">
        <w:t>аналогами.</w:t>
      </w:r>
    </w:p>
    <w:p w14:paraId="136166C4" w14:textId="77777777" w:rsidR="00AF48F5" w:rsidRDefault="00AF48F5" w:rsidP="00AF48F5">
      <w:pPr>
        <w:pStyle w:val="198"/>
      </w:pPr>
    </w:p>
    <w:p w14:paraId="1AB03A15" w14:textId="77777777" w:rsidR="00964407" w:rsidRDefault="00964407" w:rsidP="0001715F">
      <w:pPr>
        <w:pStyle w:val="19fff7"/>
      </w:pPr>
    </w:p>
    <w:p w14:paraId="75B0F90A" w14:textId="77777777" w:rsidR="00964407" w:rsidRDefault="00964407" w:rsidP="00964407">
      <w:pPr>
        <w:pStyle w:val="1"/>
      </w:pPr>
      <w:bookmarkStart w:id="41" w:name="_Toc408540228"/>
      <w:r w:rsidRPr="00AF48F5">
        <w:lastRenderedPageBreak/>
        <w:t>Стадии и этапы разработки</w:t>
      </w:r>
      <w:bookmarkEnd w:id="41"/>
    </w:p>
    <w:p w14:paraId="214EE46E" w14:textId="77777777" w:rsidR="0070269B" w:rsidRDefault="0070269B" w:rsidP="0070269B">
      <w:pPr>
        <w:pStyle w:val="2"/>
      </w:pPr>
      <w:bookmarkStart w:id="42" w:name="_Toc408540229"/>
      <w:r w:rsidRPr="00AF48F5">
        <w:t>Стадии разработки</w:t>
      </w:r>
      <w:bookmarkEnd w:id="42"/>
    </w:p>
    <w:p w14:paraId="6A9E03BC" w14:textId="77777777" w:rsidR="0070269B" w:rsidRDefault="000F6021" w:rsidP="0070269B">
      <w:pPr>
        <w:pStyle w:val="198"/>
      </w:pPr>
      <w:r>
        <w:t>Исследование, проектирование, разработка, тестирование, внедрение</w:t>
      </w:r>
    </w:p>
    <w:p w14:paraId="4B0230D7" w14:textId="77777777" w:rsidR="0070269B" w:rsidRDefault="0070269B" w:rsidP="0001715F">
      <w:pPr>
        <w:pStyle w:val="19fff7"/>
      </w:pPr>
    </w:p>
    <w:p w14:paraId="2E189760" w14:textId="77777777" w:rsidR="0070269B" w:rsidRDefault="0070269B" w:rsidP="0070269B">
      <w:pPr>
        <w:pStyle w:val="2"/>
      </w:pPr>
      <w:bookmarkStart w:id="43" w:name="_Toc408540230"/>
      <w:r w:rsidRPr="00AF48F5">
        <w:t>Этапы и содержание работ</w:t>
      </w:r>
      <w:bookmarkEnd w:id="43"/>
    </w:p>
    <w:p w14:paraId="00740D9A" w14:textId="77777777" w:rsidR="0070269B" w:rsidRPr="00F25168" w:rsidRDefault="00A81B77" w:rsidP="00042829">
      <w:pPr>
        <w:pStyle w:val="19a0"/>
        <w:rPr>
          <w:rFonts w:ascii="Times New Roman" w:hAnsi="Times New Roman"/>
          <w:vanish w:val="0"/>
        </w:rPr>
      </w:pPr>
      <w:r w:rsidRPr="00A81B77">
        <w:rPr>
          <w:rFonts w:ascii="Times New Roman" w:hAnsi="Times New Roman"/>
          <w:vanish w:val="0"/>
        </w:rPr>
        <w:t>Исследование (</w:t>
      </w:r>
      <w:r w:rsidR="00F25168">
        <w:rPr>
          <w:rFonts w:ascii="Times New Roman" w:hAnsi="Times New Roman"/>
          <w:vanish w:val="0"/>
        </w:rPr>
        <w:t>о</w:t>
      </w:r>
      <w:r w:rsidR="001C24B0" w:rsidRPr="001C24B0">
        <w:rPr>
          <w:rFonts w:ascii="Times New Roman" w:hAnsi="Times New Roman"/>
          <w:vanish w:val="0"/>
        </w:rPr>
        <w:t xml:space="preserve">пределение основных </w:t>
      </w:r>
      <w:r w:rsidR="00F25168">
        <w:rPr>
          <w:rFonts w:ascii="Times New Roman" w:hAnsi="Times New Roman"/>
          <w:vanish w:val="0"/>
        </w:rPr>
        <w:t>функций и возможностей продукта; с</w:t>
      </w:r>
      <w:r w:rsidR="001C24B0" w:rsidRPr="001C24B0">
        <w:rPr>
          <w:rFonts w:ascii="Times New Roman" w:hAnsi="Times New Roman"/>
          <w:vanish w:val="0"/>
        </w:rPr>
        <w:t>оставление</w:t>
      </w:r>
      <w:r w:rsidR="00F25168">
        <w:rPr>
          <w:rFonts w:ascii="Times New Roman" w:hAnsi="Times New Roman"/>
          <w:vanish w:val="0"/>
        </w:rPr>
        <w:t xml:space="preserve"> технического задания</w:t>
      </w:r>
      <w:r w:rsidRPr="00A81B77">
        <w:rPr>
          <w:rFonts w:ascii="Times New Roman" w:hAnsi="Times New Roman"/>
          <w:vanish w:val="0"/>
        </w:rPr>
        <w:t>), проектирование (</w:t>
      </w:r>
      <w:r w:rsidR="00F25168">
        <w:rPr>
          <w:rFonts w:ascii="Times New Roman" w:hAnsi="Times New Roman"/>
          <w:vanish w:val="0"/>
        </w:rPr>
        <w:t>с</w:t>
      </w:r>
      <w:r w:rsidR="00F25168" w:rsidRPr="00F25168">
        <w:rPr>
          <w:rFonts w:ascii="Times New Roman" w:hAnsi="Times New Roman"/>
          <w:vanish w:val="0"/>
        </w:rPr>
        <w:t xml:space="preserve">оздание диаграммы вариантов использования (Use Case Diagram) </w:t>
      </w:r>
      <w:r w:rsidR="00F25168">
        <w:rPr>
          <w:rFonts w:ascii="Times New Roman" w:hAnsi="Times New Roman"/>
          <w:vanish w:val="0"/>
        </w:rPr>
        <w:t>для определения функций системы; р</w:t>
      </w:r>
      <w:r w:rsidR="00F25168" w:rsidRPr="00F25168">
        <w:rPr>
          <w:rFonts w:ascii="Times New Roman" w:hAnsi="Times New Roman"/>
          <w:vanish w:val="0"/>
        </w:rPr>
        <w:t>азработка диаграммы классов (Class Diagram) для структурирования системы</w:t>
      </w:r>
      <w:r w:rsidR="00F25168">
        <w:rPr>
          <w:rFonts w:ascii="Times New Roman" w:hAnsi="Times New Roman"/>
          <w:vanish w:val="0"/>
        </w:rPr>
        <w:t xml:space="preserve"> и ее компонентов; п</w:t>
      </w:r>
      <w:r w:rsidR="00F25168" w:rsidRPr="00F25168">
        <w:rPr>
          <w:rFonts w:ascii="Times New Roman" w:hAnsi="Times New Roman"/>
          <w:vanish w:val="0"/>
        </w:rPr>
        <w:t xml:space="preserve">роектирование архитектуры системы с использованием диаграммы </w:t>
      </w:r>
      <w:r w:rsidR="00F25168">
        <w:rPr>
          <w:rFonts w:ascii="Times New Roman" w:hAnsi="Times New Roman"/>
          <w:vanish w:val="0"/>
        </w:rPr>
        <w:t>компонентов (Component Diagram);</w:t>
      </w:r>
      <w:r w:rsidR="0069459E">
        <w:rPr>
          <w:rFonts w:ascii="Times New Roman" w:hAnsi="Times New Roman"/>
          <w:vanish w:val="0"/>
        </w:rPr>
        <w:t xml:space="preserve"> р</w:t>
      </w:r>
      <w:r w:rsidR="00F25168" w:rsidRPr="00F25168">
        <w:rPr>
          <w:rFonts w:ascii="Times New Roman" w:hAnsi="Times New Roman"/>
          <w:vanish w:val="0"/>
        </w:rPr>
        <w:t>азработка пользо</w:t>
      </w:r>
      <w:r w:rsidR="0069459E">
        <w:rPr>
          <w:rFonts w:ascii="Times New Roman" w:hAnsi="Times New Roman"/>
          <w:vanish w:val="0"/>
        </w:rPr>
        <w:t xml:space="preserve">вательских интерфейсов для </w:t>
      </w:r>
      <w:r w:rsidR="00F25168" w:rsidRPr="00F25168">
        <w:rPr>
          <w:rFonts w:ascii="Times New Roman" w:hAnsi="Times New Roman"/>
          <w:vanish w:val="0"/>
        </w:rPr>
        <w:t>де</w:t>
      </w:r>
      <w:r w:rsidR="0069459E">
        <w:rPr>
          <w:rFonts w:ascii="Times New Roman" w:hAnsi="Times New Roman"/>
          <w:vanish w:val="0"/>
        </w:rPr>
        <w:t>сктопных</w:t>
      </w:r>
      <w:r w:rsidR="00CF24BE">
        <w:rPr>
          <w:rFonts w:ascii="Times New Roman" w:hAnsi="Times New Roman"/>
          <w:vanish w:val="0"/>
        </w:rPr>
        <w:t xml:space="preserve"> и мобильных версий приложения</w:t>
      </w:r>
      <w:r w:rsidR="0069459E">
        <w:rPr>
          <w:rFonts w:ascii="Times New Roman" w:hAnsi="Times New Roman"/>
          <w:vanish w:val="0"/>
        </w:rPr>
        <w:t>; с</w:t>
      </w:r>
      <w:r w:rsidR="00F25168" w:rsidRPr="00F25168">
        <w:rPr>
          <w:rFonts w:ascii="Times New Roman" w:hAnsi="Times New Roman"/>
          <w:vanish w:val="0"/>
        </w:rPr>
        <w:t>оздание диаграммы последовательности (Sequence Diagram) для визуализации</w:t>
      </w:r>
      <w:r w:rsidR="000A3A4F">
        <w:rPr>
          <w:rFonts w:ascii="Times New Roman" w:hAnsi="Times New Roman"/>
          <w:vanish w:val="0"/>
        </w:rPr>
        <w:t xml:space="preserve"> взаимодействия между объектами; о</w:t>
      </w:r>
      <w:r w:rsidR="00F25168" w:rsidRPr="00F25168">
        <w:rPr>
          <w:rFonts w:ascii="Times New Roman" w:hAnsi="Times New Roman"/>
          <w:vanish w:val="0"/>
        </w:rPr>
        <w:t>пределение и проектиров</w:t>
      </w:r>
      <w:r w:rsidR="000A3A4F">
        <w:rPr>
          <w:rFonts w:ascii="Times New Roman" w:hAnsi="Times New Roman"/>
          <w:vanish w:val="0"/>
        </w:rPr>
        <w:t xml:space="preserve">ание базы данных; </w:t>
      </w:r>
      <w:r w:rsidR="00686759">
        <w:rPr>
          <w:rFonts w:ascii="Times New Roman" w:hAnsi="Times New Roman"/>
          <w:vanish w:val="0"/>
        </w:rPr>
        <w:t>с</w:t>
      </w:r>
      <w:r w:rsidR="00F25168" w:rsidRPr="00F25168">
        <w:rPr>
          <w:rFonts w:ascii="Times New Roman" w:hAnsi="Times New Roman"/>
          <w:vanish w:val="0"/>
        </w:rPr>
        <w:t>оздание диаграммы базы данных (</w:t>
      </w:r>
      <w:r w:rsidR="00686759" w:rsidRPr="00F25168">
        <w:rPr>
          <w:rFonts w:ascii="Times New Roman" w:hAnsi="Times New Roman"/>
          <w:vanish w:val="0"/>
        </w:rPr>
        <w:t>Entity-Relationship Diagram</w:t>
      </w:r>
      <w:r w:rsidR="00686759">
        <w:rPr>
          <w:rFonts w:ascii="Times New Roman" w:hAnsi="Times New Roman"/>
          <w:vanish w:val="0"/>
        </w:rPr>
        <w:t xml:space="preserve">) </w:t>
      </w:r>
      <w:r w:rsidR="00F25168" w:rsidRPr="00F25168">
        <w:rPr>
          <w:rFonts w:ascii="Times New Roman" w:hAnsi="Times New Roman"/>
          <w:vanish w:val="0"/>
        </w:rPr>
        <w:t xml:space="preserve">для визуализации структуры базы данных и ее </w:t>
      </w:r>
      <w:r w:rsidR="00686759">
        <w:rPr>
          <w:rFonts w:ascii="Times New Roman" w:hAnsi="Times New Roman"/>
          <w:vanish w:val="0"/>
        </w:rPr>
        <w:t>компонентов</w:t>
      </w:r>
      <w:r w:rsidRPr="00A81B77">
        <w:rPr>
          <w:rFonts w:ascii="Times New Roman" w:hAnsi="Times New Roman"/>
          <w:vanish w:val="0"/>
        </w:rPr>
        <w:t xml:space="preserve">), </w:t>
      </w:r>
      <w:r>
        <w:rPr>
          <w:rFonts w:ascii="Times New Roman" w:hAnsi="Times New Roman"/>
          <w:vanish w:val="0"/>
        </w:rPr>
        <w:t>разработка (</w:t>
      </w:r>
      <w:r w:rsidR="00686759">
        <w:rPr>
          <w:rFonts w:ascii="Times New Roman" w:hAnsi="Times New Roman"/>
          <w:vanish w:val="0"/>
        </w:rPr>
        <w:t>н</w:t>
      </w:r>
      <w:r w:rsidR="00686759" w:rsidRPr="00686759">
        <w:rPr>
          <w:rFonts w:ascii="Times New Roman" w:hAnsi="Times New Roman"/>
          <w:vanish w:val="0"/>
        </w:rPr>
        <w:t xml:space="preserve">астройка </w:t>
      </w:r>
      <w:r w:rsidR="00686759">
        <w:rPr>
          <w:rFonts w:ascii="Times New Roman" w:hAnsi="Times New Roman"/>
          <w:vanish w:val="0"/>
        </w:rPr>
        <w:t>среды разработки и инструментов</w:t>
      </w:r>
      <w:r w:rsidR="00242ABF">
        <w:rPr>
          <w:rFonts w:ascii="Times New Roman" w:hAnsi="Times New Roman"/>
          <w:vanish w:val="0"/>
        </w:rPr>
        <w:t>;</w:t>
      </w:r>
      <w:r w:rsidR="00042829">
        <w:rPr>
          <w:rFonts w:ascii="Times New Roman" w:hAnsi="Times New Roman"/>
          <w:vanish w:val="0"/>
        </w:rPr>
        <w:t xml:space="preserve"> р</w:t>
      </w:r>
      <w:r w:rsidR="00686759" w:rsidRPr="00686759">
        <w:rPr>
          <w:rFonts w:ascii="Times New Roman" w:hAnsi="Times New Roman"/>
          <w:vanish w:val="0"/>
        </w:rPr>
        <w:t>еализация б</w:t>
      </w:r>
      <w:r w:rsidR="00042829">
        <w:rPr>
          <w:rFonts w:ascii="Times New Roman" w:hAnsi="Times New Roman"/>
          <w:vanish w:val="0"/>
        </w:rPr>
        <w:t>азы данных и серверной части; р</w:t>
      </w:r>
      <w:r w:rsidR="00686759" w:rsidRPr="00686759">
        <w:rPr>
          <w:rFonts w:ascii="Times New Roman" w:hAnsi="Times New Roman"/>
          <w:vanish w:val="0"/>
        </w:rPr>
        <w:t>азра</w:t>
      </w:r>
      <w:r w:rsidR="00042829">
        <w:rPr>
          <w:rFonts w:ascii="Times New Roman" w:hAnsi="Times New Roman"/>
          <w:vanish w:val="0"/>
        </w:rPr>
        <w:t xml:space="preserve">ботка клиентской части для </w:t>
      </w:r>
      <w:r w:rsidR="00686759" w:rsidRPr="00686759">
        <w:rPr>
          <w:rFonts w:ascii="Times New Roman" w:hAnsi="Times New Roman"/>
          <w:vanish w:val="0"/>
        </w:rPr>
        <w:t xml:space="preserve">десктопных и мобильных </w:t>
      </w:r>
      <w:r w:rsidR="00042829">
        <w:rPr>
          <w:rFonts w:ascii="Times New Roman" w:hAnsi="Times New Roman"/>
          <w:vanish w:val="0"/>
        </w:rPr>
        <w:t>версий</w:t>
      </w:r>
      <w:r>
        <w:rPr>
          <w:rFonts w:ascii="Times New Roman" w:hAnsi="Times New Roman"/>
          <w:vanish w:val="0"/>
        </w:rPr>
        <w:t>), тестирование (</w:t>
      </w:r>
      <w:r w:rsidR="00042829">
        <w:rPr>
          <w:rFonts w:ascii="Times New Roman" w:hAnsi="Times New Roman"/>
          <w:vanish w:val="0"/>
        </w:rPr>
        <w:t>р</w:t>
      </w:r>
      <w:r w:rsidR="00042829" w:rsidRPr="00042829">
        <w:rPr>
          <w:rFonts w:ascii="Times New Roman" w:hAnsi="Times New Roman"/>
          <w:vanish w:val="0"/>
        </w:rPr>
        <w:t>азработка тестовых сц</w:t>
      </w:r>
      <w:r w:rsidR="00042829">
        <w:rPr>
          <w:rFonts w:ascii="Times New Roman" w:hAnsi="Times New Roman"/>
          <w:vanish w:val="0"/>
        </w:rPr>
        <w:t>енариев и случаев использования; тестирование</w:t>
      </w:r>
      <w:r>
        <w:rPr>
          <w:rFonts w:ascii="Times New Roman" w:hAnsi="Times New Roman"/>
          <w:vanish w:val="0"/>
        </w:rPr>
        <w:t>), внедрение ()</w:t>
      </w:r>
      <w:r w:rsidR="0070269B" w:rsidRPr="00A81B77">
        <w:rPr>
          <w:rFonts w:ascii="Times New Roman" w:hAnsi="Times New Roman"/>
        </w:rPr>
        <w:t>В данном разделе приводят этапы и содержание работ (перечень программных документов, которые должны быть разработаны, согласованы и утверждены).</w:t>
      </w:r>
    </w:p>
    <w:p w14:paraId="7F3A8A9C" w14:textId="77777777" w:rsidR="0070269B" w:rsidRPr="00A81B77" w:rsidRDefault="0070269B" w:rsidP="0070269B">
      <w:pPr>
        <w:pStyle w:val="198"/>
        <w:rPr>
          <w:rFonts w:ascii="Arial" w:hAnsi="Arial"/>
          <w:b/>
          <w:sz w:val="32"/>
        </w:rPr>
      </w:pPr>
    </w:p>
    <w:p w14:paraId="03E46F53" w14:textId="77777777" w:rsidR="0070269B" w:rsidRPr="00A81B77" w:rsidRDefault="0070269B" w:rsidP="0001715F">
      <w:pPr>
        <w:pStyle w:val="19fff7"/>
        <w:rPr>
          <w:rFonts w:ascii="Arial" w:hAnsi="Arial"/>
          <w:b/>
          <w:sz w:val="32"/>
        </w:rPr>
      </w:pPr>
    </w:p>
    <w:p w14:paraId="6D8F6A56" w14:textId="77777777" w:rsidR="0070269B" w:rsidRDefault="0070269B" w:rsidP="0070269B">
      <w:pPr>
        <w:pStyle w:val="2"/>
      </w:pPr>
      <w:bookmarkStart w:id="44" w:name="_Toc408540231"/>
      <w:r w:rsidRPr="00AF48F5">
        <w:t>Сроки разработ</w:t>
      </w:r>
      <w:r>
        <w:t>ки</w:t>
      </w:r>
      <w:bookmarkEnd w:id="44"/>
    </w:p>
    <w:p w14:paraId="31EF655F" w14:textId="3AF2D64B" w:rsidR="0070269B" w:rsidRDefault="00A81B77" w:rsidP="00A81B77">
      <w:pPr>
        <w:pStyle w:val="198"/>
      </w:pPr>
      <w:r>
        <w:t>Исследование</w:t>
      </w:r>
      <w:r w:rsidR="00B83EFA">
        <w:t xml:space="preserve"> – 2 недели</w:t>
      </w:r>
      <w:r>
        <w:t>, проектирование</w:t>
      </w:r>
      <w:r w:rsidR="00B83EFA">
        <w:t xml:space="preserve"> – 2 недели</w:t>
      </w:r>
      <w:r>
        <w:t>, разработка</w:t>
      </w:r>
      <w:r w:rsidR="00B76C51">
        <w:t xml:space="preserve"> – 2 месяца</w:t>
      </w:r>
      <w:r>
        <w:t>, тестирование</w:t>
      </w:r>
      <w:r w:rsidR="00B76C51">
        <w:t xml:space="preserve"> – 2 недели</w:t>
      </w:r>
      <w:r>
        <w:t>, внедрение</w:t>
      </w:r>
    </w:p>
    <w:p w14:paraId="4810B85D" w14:textId="77777777" w:rsidR="0070269B" w:rsidRDefault="0070269B" w:rsidP="0001715F">
      <w:pPr>
        <w:pStyle w:val="19fff7"/>
      </w:pPr>
    </w:p>
    <w:p w14:paraId="447DB33B" w14:textId="77777777" w:rsidR="0070269B" w:rsidRPr="0070269B" w:rsidRDefault="0070269B" w:rsidP="0070269B">
      <w:pPr>
        <w:pStyle w:val="2"/>
      </w:pPr>
      <w:bookmarkStart w:id="45" w:name="_Toc408540232"/>
      <w:r>
        <w:t>Исполнители</w:t>
      </w:r>
      <w:bookmarkEnd w:id="45"/>
    </w:p>
    <w:p w14:paraId="2551CA68" w14:textId="77777777" w:rsidR="00AF48F5" w:rsidRDefault="00A81B77" w:rsidP="00AF48F5">
      <w:pPr>
        <w:pStyle w:val="198"/>
      </w:pPr>
      <w:r>
        <w:t xml:space="preserve">Исполнитель – Любимова София </w:t>
      </w:r>
      <w:r w:rsidR="001C24B0">
        <w:t>Валентиновна</w:t>
      </w:r>
    </w:p>
    <w:p w14:paraId="4DCEC7CE" w14:textId="77777777" w:rsidR="001C24B0" w:rsidRDefault="001C24B0" w:rsidP="00AF48F5">
      <w:pPr>
        <w:pStyle w:val="198"/>
      </w:pPr>
      <w:r>
        <w:lastRenderedPageBreak/>
        <w:t>Руководитель – Чепрасова Анастасия Сергеевна</w:t>
      </w:r>
    </w:p>
    <w:p w14:paraId="10D40361" w14:textId="77777777" w:rsidR="00964407" w:rsidRDefault="00964407" w:rsidP="0001715F">
      <w:pPr>
        <w:pStyle w:val="19fff7"/>
      </w:pPr>
    </w:p>
    <w:p w14:paraId="3092560A" w14:textId="77777777" w:rsidR="00964407" w:rsidRDefault="00964407" w:rsidP="00964407">
      <w:pPr>
        <w:pStyle w:val="1"/>
      </w:pPr>
      <w:bookmarkStart w:id="46" w:name="_Toc408540233"/>
      <w:r w:rsidRPr="00AF48F5">
        <w:lastRenderedPageBreak/>
        <w:t>Порядок контроля и приемки</w:t>
      </w:r>
      <w:bookmarkEnd w:id="46"/>
    </w:p>
    <w:p w14:paraId="78FB8124" w14:textId="77777777" w:rsidR="00303EF2" w:rsidRDefault="00303EF2" w:rsidP="00303EF2">
      <w:pPr>
        <w:pStyle w:val="2"/>
      </w:pPr>
      <w:bookmarkStart w:id="47" w:name="_Toc408540234"/>
      <w:r w:rsidRPr="00AF48F5">
        <w:t>Виды испытаний</w:t>
      </w:r>
      <w:bookmarkEnd w:id="47"/>
    </w:p>
    <w:p w14:paraId="6396352B" w14:textId="67CA7789" w:rsidR="00303EF2" w:rsidRDefault="00745AC6" w:rsidP="00303EF2">
      <w:pPr>
        <w:pStyle w:val="198"/>
      </w:pPr>
      <w:r>
        <w:t>Ручное испытание программного продукта</w:t>
      </w:r>
    </w:p>
    <w:p w14:paraId="14828C77" w14:textId="77777777" w:rsidR="00303EF2" w:rsidRDefault="00303EF2" w:rsidP="0001715F">
      <w:pPr>
        <w:pStyle w:val="19fff7"/>
      </w:pPr>
    </w:p>
    <w:p w14:paraId="6F535C89" w14:textId="77777777" w:rsidR="00303EF2" w:rsidRPr="00303EF2" w:rsidRDefault="00303EF2" w:rsidP="00303EF2">
      <w:pPr>
        <w:pStyle w:val="2"/>
      </w:pPr>
      <w:bookmarkStart w:id="48" w:name="_Toc408540235"/>
      <w:r w:rsidRPr="00AF48F5">
        <w:t>Общие требования к приемке работы</w:t>
      </w:r>
      <w:bookmarkEnd w:id="48"/>
    </w:p>
    <w:p w14:paraId="57EA5295" w14:textId="5B56BECD" w:rsidR="00745AC6" w:rsidRPr="00AF48F5" w:rsidRDefault="00745AC6" w:rsidP="00745AC6">
      <w:pPr>
        <w:pStyle w:val="198"/>
      </w:pPr>
      <w:r>
        <w:t>Прохождение тестирования</w:t>
      </w:r>
    </w:p>
    <w:p w14:paraId="07B829FC" w14:textId="77777777" w:rsidR="000611C2" w:rsidRPr="00EF1E68" w:rsidRDefault="000611C2" w:rsidP="00E81178">
      <w:pPr>
        <w:pStyle w:val="19fff7"/>
      </w:pPr>
    </w:p>
    <w:p w14:paraId="3F2F54FB" w14:textId="77777777" w:rsidR="004A6227" w:rsidRPr="00C33701" w:rsidRDefault="004A6227" w:rsidP="00432C99">
      <w:pPr>
        <w:pStyle w:val="1912"/>
      </w:pPr>
      <w:bookmarkStart w:id="49" w:name="_Toc397971534"/>
      <w:bookmarkStart w:id="50" w:name="_Toc398225599"/>
      <w:bookmarkEnd w:id="49"/>
      <w:bookmarkEnd w:id="50"/>
    </w:p>
    <w:p w14:paraId="15DBF003" w14:textId="77777777" w:rsidR="00A5066B" w:rsidRDefault="006B1C42" w:rsidP="00ED4F51">
      <w:pPr>
        <w:pStyle w:val="1914"/>
      </w:pPr>
      <w:r>
        <w:t xml:space="preserve">название </w:t>
      </w:r>
      <w:r w:rsidR="000611C2">
        <w:t>приложения</w:t>
      </w:r>
      <w:r w:rsidR="00EE1BC3">
        <w:fldChar w:fldCharType="begin"/>
      </w:r>
      <w:r>
        <w:instrText xml:space="preserve"> TC "</w:instrText>
      </w:r>
      <w:bookmarkStart w:id="51" w:name="_Toc397970792"/>
      <w:bookmarkStart w:id="52" w:name="_Toc398225600"/>
      <w:bookmarkStart w:id="53" w:name="_Toc398345749"/>
      <w:bookmarkStart w:id="54" w:name="_Toc408540236"/>
      <w:r w:rsidR="006952C8">
        <w:rPr>
          <w:caps w:val="0"/>
        </w:rPr>
        <w:instrText>Приложение</w:instrText>
      </w:r>
      <w:r w:rsidR="00992C49">
        <w:rPr>
          <w:caps w:val="0"/>
        </w:rPr>
        <w:instrText xml:space="preserve"> 1</w:instrText>
      </w:r>
      <w:r>
        <w:instrText xml:space="preserve">. </w:instrText>
      </w:r>
      <w:bookmarkEnd w:id="51"/>
      <w:bookmarkEnd w:id="52"/>
      <w:bookmarkEnd w:id="53"/>
      <w:r>
        <w:instrText>Название приложения</w:instrText>
      </w:r>
      <w:bookmarkEnd w:id="54"/>
      <w:r>
        <w:instrText xml:space="preserve">" </w:instrText>
      </w:r>
      <w:r w:rsidR="00EE1BC3">
        <w:fldChar w:fldCharType="end"/>
      </w:r>
    </w:p>
    <w:p w14:paraId="319359DD" w14:textId="77777777" w:rsidR="001149C9" w:rsidRDefault="001149C9" w:rsidP="004A6C5C">
      <w:pPr>
        <w:pStyle w:val="1921"/>
      </w:pPr>
      <w:bookmarkStart w:id="55" w:name="_Toc398225601"/>
      <w:bookmarkStart w:id="56" w:name="_Toc398345750"/>
      <w:bookmarkStart w:id="57" w:name="_Toc408540237"/>
      <w:r w:rsidRPr="00D30931">
        <w:t>Заголовок</w:t>
      </w:r>
      <w:r>
        <w:t xml:space="preserve"> 2</w:t>
      </w:r>
      <w:bookmarkEnd w:id="55"/>
      <w:bookmarkEnd w:id="56"/>
      <w:bookmarkEnd w:id="57"/>
    </w:p>
    <w:p w14:paraId="7CEB44A7" w14:textId="77777777" w:rsidR="00303EF2" w:rsidRPr="00AF48F5" w:rsidRDefault="00303EF2" w:rsidP="00303EF2">
      <w:pPr>
        <w:pStyle w:val="19a0"/>
      </w:pPr>
      <w:r w:rsidRPr="00AF48F5">
        <w:t>В приложениях к техническому задани</w:t>
      </w:r>
      <w:r>
        <w:t>ю, при необходимости, приводят:</w:t>
      </w:r>
    </w:p>
    <w:p w14:paraId="68B5C4E9" w14:textId="77777777" w:rsidR="00303EF2" w:rsidRPr="00AF48F5" w:rsidRDefault="00303EF2" w:rsidP="00303EF2">
      <w:pPr>
        <w:pStyle w:val="19a0"/>
      </w:pPr>
      <w:r>
        <w:t xml:space="preserve">- </w:t>
      </w:r>
      <w:r w:rsidRPr="00AF48F5">
        <w:t xml:space="preserve">перечень научно-исследовательских и других работ, обосновывающих разработку; </w:t>
      </w:r>
    </w:p>
    <w:p w14:paraId="204FFD6E" w14:textId="77777777" w:rsidR="00303EF2" w:rsidRPr="00AF48F5" w:rsidRDefault="00303EF2" w:rsidP="00303EF2">
      <w:pPr>
        <w:pStyle w:val="19a0"/>
      </w:pPr>
      <w:r>
        <w:t xml:space="preserve">- </w:t>
      </w:r>
      <w:r w:rsidRPr="00AF48F5">
        <w:t xml:space="preserve">схемы алгоритмов, таблицы, описания, обоснования, расчеты и другие документы, которые могут быть использованы при разработке; </w:t>
      </w:r>
    </w:p>
    <w:p w14:paraId="37BA362F" w14:textId="77777777" w:rsidR="00AF48F5" w:rsidRDefault="00303EF2" w:rsidP="00303EF2">
      <w:pPr>
        <w:pStyle w:val="19a0"/>
      </w:pPr>
      <w:r>
        <w:t xml:space="preserve">- </w:t>
      </w:r>
      <w:r w:rsidRPr="00AF48F5">
        <w:t>другие источники разработки.</w:t>
      </w:r>
    </w:p>
    <w:p w14:paraId="7DBD7F03" w14:textId="77777777" w:rsidR="00303EF2" w:rsidRPr="00AF48F5" w:rsidRDefault="00303EF2" w:rsidP="00AF48F5">
      <w:pPr>
        <w:pStyle w:val="198"/>
      </w:pPr>
    </w:p>
    <w:p w14:paraId="69BEA367" w14:textId="77777777" w:rsidR="000611C2" w:rsidRDefault="000611C2" w:rsidP="0001715F">
      <w:pPr>
        <w:pStyle w:val="19fff7"/>
      </w:pPr>
    </w:p>
    <w:p w14:paraId="518F966F" w14:textId="77777777" w:rsidR="00A87DC7" w:rsidRDefault="00A87DC7" w:rsidP="00432C99">
      <w:pPr>
        <w:pStyle w:val="1912"/>
      </w:pPr>
    </w:p>
    <w:p w14:paraId="0C8B0F5F" w14:textId="77777777" w:rsidR="00A87DC7" w:rsidRDefault="00A87DC7" w:rsidP="00A87DC7">
      <w:pPr>
        <w:pStyle w:val="1914"/>
      </w:pPr>
      <w:r>
        <w:t>название приложения</w:t>
      </w:r>
      <w:r w:rsidR="00EE1BC3">
        <w:fldChar w:fldCharType="begin"/>
      </w:r>
      <w:r>
        <w:instrText xml:space="preserve"> TC "</w:instrText>
      </w:r>
      <w:bookmarkStart w:id="58" w:name="_Toc408540238"/>
      <w:r>
        <w:rPr>
          <w:caps w:val="0"/>
        </w:rPr>
        <w:instrText>Приложение 2</w:instrText>
      </w:r>
      <w:r>
        <w:instrText>. Название приложения</w:instrText>
      </w:r>
      <w:bookmarkEnd w:id="58"/>
      <w:r>
        <w:instrText xml:space="preserve">" </w:instrText>
      </w:r>
      <w:r w:rsidR="00EE1BC3">
        <w:fldChar w:fldCharType="end"/>
      </w:r>
    </w:p>
    <w:p w14:paraId="4DD96A54" w14:textId="77777777" w:rsidR="00A87DC7" w:rsidRPr="004F2222" w:rsidRDefault="00A87DC7" w:rsidP="00432C99">
      <w:pPr>
        <w:pStyle w:val="1921"/>
      </w:pPr>
      <w:bookmarkStart w:id="59" w:name="_Toc408540239"/>
      <w:r w:rsidRPr="004F2222">
        <w:t>Заголовок</w:t>
      </w:r>
      <w:r>
        <w:t xml:space="preserve"> 2</w:t>
      </w:r>
      <w:bookmarkEnd w:id="59"/>
    </w:p>
    <w:p w14:paraId="28D108E9" w14:textId="77777777" w:rsidR="00A87DC7" w:rsidRPr="00A87DC7" w:rsidRDefault="00A87DC7" w:rsidP="00E81178">
      <w:pPr>
        <w:pStyle w:val="198"/>
      </w:pPr>
    </w:p>
    <w:p w14:paraId="764F97CD" w14:textId="77777777" w:rsidR="00171179" w:rsidRDefault="00171179" w:rsidP="00E81178">
      <w:pPr>
        <w:pStyle w:val="19fff7"/>
      </w:pPr>
    </w:p>
    <w:p w14:paraId="667F8669" w14:textId="77777777" w:rsidR="00DB7537" w:rsidRPr="002C35B5" w:rsidRDefault="00DB7537" w:rsidP="00DB7537">
      <w:pPr>
        <w:pStyle w:val="1915"/>
      </w:pPr>
      <w:bookmarkStart w:id="60" w:name="_Toc408540240"/>
      <w:bookmarkStart w:id="61" w:name="_Toc386572818"/>
      <w:bookmarkStart w:id="62" w:name="_Toc386572947"/>
      <w:bookmarkStart w:id="63" w:name="_Toc390811904"/>
      <w:bookmarkStart w:id="64" w:name="_Toc394586650"/>
      <w:r>
        <w:lastRenderedPageBreak/>
        <w:t>Перечень терминов</w:t>
      </w:r>
      <w:bookmarkEnd w:id="60"/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80"/>
        <w:gridCol w:w="7526"/>
      </w:tblGrid>
      <w:tr w:rsidR="00DB7537" w:rsidRPr="005F1B2E" w14:paraId="6A6AA5DE" w14:textId="77777777" w:rsidTr="00463244">
        <w:trPr>
          <w:cantSplit/>
          <w:tblHeader/>
        </w:trPr>
        <w:tc>
          <w:tcPr>
            <w:tcW w:w="26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5545C8F" w14:textId="77777777" w:rsidR="00DB7537" w:rsidRPr="002C35B5" w:rsidRDefault="00DB7537" w:rsidP="00A52BF6">
            <w:pPr>
              <w:pStyle w:val="19ff2"/>
            </w:pPr>
            <w:r>
              <w:t>Термин</w:t>
            </w:r>
          </w:p>
        </w:tc>
        <w:tc>
          <w:tcPr>
            <w:tcW w:w="752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06FC1CD" w14:textId="77777777" w:rsidR="00DB7537" w:rsidRPr="005F1B2E" w:rsidRDefault="00DB7537" w:rsidP="00A52BF6">
            <w:pPr>
              <w:pStyle w:val="19ff2"/>
            </w:pPr>
            <w:r w:rsidRPr="005F1B2E">
              <w:t>Расшифровка</w:t>
            </w:r>
          </w:p>
        </w:tc>
      </w:tr>
      <w:tr w:rsidR="00DB7537" w:rsidRPr="00A37C7D" w14:paraId="6299AE9D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186A3208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Mar>
              <w:top w:w="57" w:type="dxa"/>
              <w:bottom w:w="57" w:type="dxa"/>
            </w:tcMar>
          </w:tcPr>
          <w:p w14:paraId="3D0E2477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7F089398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3CCC9E84" w14:textId="77777777" w:rsidR="00DB7537" w:rsidRPr="00F63FD6" w:rsidRDefault="00DB7537" w:rsidP="00A52BF6">
            <w:pPr>
              <w:pStyle w:val="19ff0"/>
            </w:pPr>
          </w:p>
        </w:tc>
        <w:tc>
          <w:tcPr>
            <w:tcW w:w="7526" w:type="dxa"/>
            <w:tcMar>
              <w:top w:w="57" w:type="dxa"/>
              <w:bottom w:w="57" w:type="dxa"/>
            </w:tcMar>
          </w:tcPr>
          <w:p w14:paraId="10EA13DC" w14:textId="77777777" w:rsidR="00DB7537" w:rsidRPr="00F63FD6" w:rsidRDefault="00DB7537" w:rsidP="00A52BF6">
            <w:pPr>
              <w:pStyle w:val="19ff0"/>
            </w:pPr>
          </w:p>
        </w:tc>
      </w:tr>
      <w:tr w:rsidR="00DB7537" w:rsidRPr="00A37C7D" w14:paraId="2A948A94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071322A9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Mar>
              <w:top w:w="57" w:type="dxa"/>
              <w:bottom w:w="57" w:type="dxa"/>
            </w:tcMar>
          </w:tcPr>
          <w:p w14:paraId="04256B5D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2027E56B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1F9527A9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Mar>
              <w:top w:w="57" w:type="dxa"/>
              <w:bottom w:w="57" w:type="dxa"/>
            </w:tcMar>
          </w:tcPr>
          <w:p w14:paraId="381F3458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6CF881EE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3598FE5B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Mar>
              <w:top w:w="57" w:type="dxa"/>
              <w:bottom w:w="57" w:type="dxa"/>
            </w:tcMar>
          </w:tcPr>
          <w:p w14:paraId="4962C3A6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686B4008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149D845F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Mar>
              <w:top w:w="57" w:type="dxa"/>
              <w:bottom w:w="57" w:type="dxa"/>
            </w:tcMar>
          </w:tcPr>
          <w:p w14:paraId="79EBDC31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73F990CD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75845309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Mar>
              <w:top w:w="57" w:type="dxa"/>
              <w:bottom w:w="57" w:type="dxa"/>
            </w:tcMar>
          </w:tcPr>
          <w:p w14:paraId="70728231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30752423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4835042E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Mar>
              <w:top w:w="57" w:type="dxa"/>
              <w:bottom w:w="57" w:type="dxa"/>
            </w:tcMar>
          </w:tcPr>
          <w:p w14:paraId="34EE2E5B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0A133227" w14:textId="77777777" w:rsidTr="00463244">
        <w:trPr>
          <w:cantSplit/>
        </w:trPr>
        <w:tc>
          <w:tcPr>
            <w:tcW w:w="2680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18F82CB5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03D7D501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23260248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1D77AAC8" w14:textId="77777777" w:rsidR="00DB7537" w:rsidRDefault="00DB7537" w:rsidP="00A52BF6">
            <w:pPr>
              <w:pStyle w:val="19ff0"/>
            </w:pPr>
          </w:p>
        </w:tc>
        <w:tc>
          <w:tcPr>
            <w:tcW w:w="7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12DF7F5E" w14:textId="77777777" w:rsidR="00DB7537" w:rsidRDefault="00DB7537" w:rsidP="00A52BF6">
            <w:pPr>
              <w:pStyle w:val="19ff0"/>
            </w:pPr>
          </w:p>
        </w:tc>
      </w:tr>
      <w:tr w:rsidR="00DB7537" w:rsidRPr="00A37C7D" w14:paraId="67CE6553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0432426D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172B00E7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4C561095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7411FEF6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716F0D17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0BB66E4B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1CC70D41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1B544A63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6C248496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70B1DACE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72240D70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1C4E761E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4FFF54EB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1169A0E7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2E531759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09161938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2FD2354A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5B3274D7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44B38567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3611929E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4EEDFCF1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39B933D9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1106DA36" w14:textId="77777777" w:rsidR="00DB7537" w:rsidRPr="00F800E2" w:rsidRDefault="00DB7537" w:rsidP="00A52BF6">
            <w:pPr>
              <w:pStyle w:val="19ff0"/>
            </w:pPr>
          </w:p>
        </w:tc>
      </w:tr>
    </w:tbl>
    <w:p w14:paraId="1B0D93A7" w14:textId="77777777" w:rsidR="00DB7537" w:rsidRDefault="00DB7537" w:rsidP="00DB7537">
      <w:pPr>
        <w:pStyle w:val="19fff7"/>
      </w:pPr>
    </w:p>
    <w:p w14:paraId="72E628EF" w14:textId="77777777" w:rsidR="00147B49" w:rsidRDefault="002C35B5" w:rsidP="006B1C42">
      <w:pPr>
        <w:pStyle w:val="1915"/>
        <w:rPr>
          <w:lang w:val="en-US"/>
        </w:rPr>
      </w:pPr>
      <w:bookmarkStart w:id="65" w:name="_Toc408540241"/>
      <w:r>
        <w:lastRenderedPageBreak/>
        <w:t>Перечень</w:t>
      </w:r>
      <w:r w:rsidR="00147B49">
        <w:t xml:space="preserve"> сокращений</w:t>
      </w:r>
      <w:bookmarkEnd w:id="61"/>
      <w:bookmarkEnd w:id="62"/>
      <w:bookmarkEnd w:id="63"/>
      <w:bookmarkEnd w:id="64"/>
      <w:bookmarkEnd w:id="65"/>
    </w:p>
    <w:tbl>
      <w:tblPr>
        <w:tblW w:w="102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80"/>
        <w:gridCol w:w="7525"/>
      </w:tblGrid>
      <w:tr w:rsidR="00147B49" w:rsidRPr="005F1B2E" w14:paraId="43161E28" w14:textId="77777777" w:rsidTr="00463244">
        <w:trPr>
          <w:cantSplit/>
          <w:tblHeader/>
        </w:trPr>
        <w:tc>
          <w:tcPr>
            <w:tcW w:w="26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2BD4CAB" w14:textId="77777777" w:rsidR="00147B49" w:rsidRPr="005F1B2E" w:rsidRDefault="00147B49" w:rsidP="00E81178">
            <w:pPr>
              <w:pStyle w:val="19ff2"/>
            </w:pPr>
            <w:r w:rsidRPr="005F1B2E">
              <w:t>Сокращение</w:t>
            </w:r>
          </w:p>
        </w:tc>
        <w:tc>
          <w:tcPr>
            <w:tcW w:w="7525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332E8B4" w14:textId="77777777" w:rsidR="00147B49" w:rsidRPr="005F1B2E" w:rsidRDefault="00147B49" w:rsidP="00E81178">
            <w:pPr>
              <w:pStyle w:val="19ff2"/>
            </w:pPr>
            <w:r w:rsidRPr="005F1B2E">
              <w:t>Расшифровка</w:t>
            </w:r>
          </w:p>
        </w:tc>
      </w:tr>
      <w:tr w:rsidR="00147B49" w:rsidRPr="00A37C7D" w14:paraId="5F941018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428FAA11" w14:textId="77777777" w:rsidR="00147B49" w:rsidRPr="00AD0715" w:rsidRDefault="00147B49" w:rsidP="00E81178">
            <w:pPr>
              <w:pStyle w:val="19ff0"/>
            </w:pPr>
          </w:p>
        </w:tc>
        <w:tc>
          <w:tcPr>
            <w:tcW w:w="7525" w:type="dxa"/>
            <w:tcMar>
              <w:top w:w="57" w:type="dxa"/>
              <w:bottom w:w="57" w:type="dxa"/>
            </w:tcMar>
          </w:tcPr>
          <w:p w14:paraId="1C7C173C" w14:textId="77777777" w:rsidR="00147B49" w:rsidRPr="00AD0715" w:rsidRDefault="00147B49" w:rsidP="00E81178">
            <w:pPr>
              <w:pStyle w:val="19ff0"/>
            </w:pPr>
          </w:p>
        </w:tc>
      </w:tr>
      <w:tr w:rsidR="0017541A" w:rsidRPr="00A37C7D" w14:paraId="6B8E234E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4E3A4481" w14:textId="77777777" w:rsidR="0017541A" w:rsidRPr="00AD0715" w:rsidRDefault="0017541A" w:rsidP="00E81178">
            <w:pPr>
              <w:pStyle w:val="19ff0"/>
            </w:pPr>
          </w:p>
        </w:tc>
        <w:tc>
          <w:tcPr>
            <w:tcW w:w="7525" w:type="dxa"/>
            <w:tcMar>
              <w:top w:w="57" w:type="dxa"/>
              <w:bottom w:w="57" w:type="dxa"/>
            </w:tcMar>
          </w:tcPr>
          <w:p w14:paraId="2C62F643" w14:textId="77777777" w:rsidR="0017541A" w:rsidRPr="00AD0715" w:rsidRDefault="0017541A" w:rsidP="00E81178">
            <w:pPr>
              <w:pStyle w:val="19ff0"/>
            </w:pPr>
          </w:p>
        </w:tc>
      </w:tr>
      <w:tr w:rsidR="00425E18" w:rsidRPr="00A37C7D" w14:paraId="78C722B2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46ED65AA" w14:textId="77777777" w:rsidR="00425E18" w:rsidRPr="00AD0715" w:rsidRDefault="00425E18" w:rsidP="00E81178">
            <w:pPr>
              <w:pStyle w:val="19ff0"/>
            </w:pPr>
          </w:p>
        </w:tc>
        <w:tc>
          <w:tcPr>
            <w:tcW w:w="7525" w:type="dxa"/>
            <w:tcMar>
              <w:top w:w="57" w:type="dxa"/>
              <w:bottom w:w="57" w:type="dxa"/>
            </w:tcMar>
          </w:tcPr>
          <w:p w14:paraId="1C620E31" w14:textId="77777777" w:rsidR="00425E18" w:rsidRPr="00AD0715" w:rsidRDefault="00425E18" w:rsidP="00E81178">
            <w:pPr>
              <w:pStyle w:val="19ff0"/>
            </w:pPr>
          </w:p>
        </w:tc>
      </w:tr>
      <w:tr w:rsidR="00425E18" w:rsidRPr="00A37C7D" w14:paraId="44422DB6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0A8B1003" w14:textId="77777777" w:rsidR="00425E18" w:rsidRPr="003465A9" w:rsidRDefault="00425E18" w:rsidP="00E81178">
            <w:pPr>
              <w:pStyle w:val="19ff0"/>
            </w:pPr>
          </w:p>
        </w:tc>
        <w:tc>
          <w:tcPr>
            <w:tcW w:w="7525" w:type="dxa"/>
            <w:tcMar>
              <w:top w:w="57" w:type="dxa"/>
              <w:bottom w:w="57" w:type="dxa"/>
            </w:tcMar>
          </w:tcPr>
          <w:p w14:paraId="13F1F49F" w14:textId="77777777" w:rsidR="00425E18" w:rsidRPr="00AD0715" w:rsidRDefault="00425E18" w:rsidP="00E81178">
            <w:pPr>
              <w:pStyle w:val="19ff0"/>
            </w:pPr>
          </w:p>
        </w:tc>
      </w:tr>
      <w:tr w:rsidR="0083569C" w:rsidRPr="00A37C7D" w14:paraId="495D127C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39E07091" w14:textId="77777777" w:rsidR="0083569C" w:rsidRPr="00AD0715" w:rsidRDefault="0083569C" w:rsidP="00E81178">
            <w:pPr>
              <w:pStyle w:val="19ff0"/>
            </w:pPr>
          </w:p>
        </w:tc>
        <w:tc>
          <w:tcPr>
            <w:tcW w:w="7525" w:type="dxa"/>
            <w:tcMar>
              <w:top w:w="57" w:type="dxa"/>
              <w:bottom w:w="57" w:type="dxa"/>
            </w:tcMar>
          </w:tcPr>
          <w:p w14:paraId="724B2F28" w14:textId="77777777" w:rsidR="0083569C" w:rsidRPr="00AD0715" w:rsidRDefault="0083569C" w:rsidP="00E81178">
            <w:pPr>
              <w:pStyle w:val="19ff0"/>
            </w:pPr>
          </w:p>
        </w:tc>
      </w:tr>
      <w:tr w:rsidR="0083569C" w:rsidRPr="00A37C7D" w14:paraId="780F0030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129AE9C1" w14:textId="77777777" w:rsidR="0083569C" w:rsidRPr="00F800E2" w:rsidRDefault="0083569C" w:rsidP="00E81178">
            <w:pPr>
              <w:pStyle w:val="19ff0"/>
            </w:pPr>
          </w:p>
        </w:tc>
        <w:tc>
          <w:tcPr>
            <w:tcW w:w="7525" w:type="dxa"/>
            <w:tcMar>
              <w:top w:w="57" w:type="dxa"/>
              <w:bottom w:w="57" w:type="dxa"/>
            </w:tcMar>
          </w:tcPr>
          <w:p w14:paraId="5C064842" w14:textId="77777777" w:rsidR="0083569C" w:rsidRPr="00F800E2" w:rsidRDefault="0083569C" w:rsidP="00E81178">
            <w:pPr>
              <w:pStyle w:val="19ff0"/>
            </w:pPr>
          </w:p>
        </w:tc>
      </w:tr>
      <w:tr w:rsidR="0083569C" w:rsidRPr="00A37C7D" w14:paraId="123A07E0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72872712" w14:textId="77777777" w:rsidR="0083569C" w:rsidRPr="00F800E2" w:rsidRDefault="0083569C" w:rsidP="00E81178">
            <w:pPr>
              <w:pStyle w:val="19ff0"/>
            </w:pPr>
          </w:p>
        </w:tc>
        <w:tc>
          <w:tcPr>
            <w:tcW w:w="7525" w:type="dxa"/>
            <w:tcMar>
              <w:top w:w="57" w:type="dxa"/>
              <w:bottom w:w="57" w:type="dxa"/>
            </w:tcMar>
          </w:tcPr>
          <w:p w14:paraId="45F2E4A2" w14:textId="77777777" w:rsidR="0083569C" w:rsidRPr="00F800E2" w:rsidRDefault="0083569C" w:rsidP="00E81178">
            <w:pPr>
              <w:pStyle w:val="19ff0"/>
            </w:pPr>
          </w:p>
        </w:tc>
      </w:tr>
      <w:tr w:rsidR="0083569C" w:rsidRPr="00A37C7D" w14:paraId="3EAC7EF7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574CDADD" w14:textId="77777777" w:rsidR="0083569C" w:rsidRPr="00F800E2" w:rsidRDefault="0083569C" w:rsidP="00E81178">
            <w:pPr>
              <w:pStyle w:val="19ff0"/>
            </w:pPr>
          </w:p>
        </w:tc>
        <w:tc>
          <w:tcPr>
            <w:tcW w:w="7525" w:type="dxa"/>
            <w:tcMar>
              <w:top w:w="57" w:type="dxa"/>
              <w:bottom w:w="57" w:type="dxa"/>
            </w:tcMar>
          </w:tcPr>
          <w:p w14:paraId="3A753CDB" w14:textId="77777777" w:rsidR="0083569C" w:rsidRPr="00F800E2" w:rsidRDefault="0083569C" w:rsidP="00E81178">
            <w:pPr>
              <w:pStyle w:val="19ff0"/>
            </w:pPr>
          </w:p>
        </w:tc>
      </w:tr>
      <w:tr w:rsidR="0083569C" w:rsidRPr="00A37C7D" w14:paraId="4B00E539" w14:textId="77777777" w:rsidTr="00463244">
        <w:trPr>
          <w:cantSplit/>
        </w:trPr>
        <w:tc>
          <w:tcPr>
            <w:tcW w:w="2680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7A8FA8A9" w14:textId="77777777" w:rsidR="0083569C" w:rsidRPr="00F800E2" w:rsidRDefault="0083569C" w:rsidP="00E81178">
            <w:pPr>
              <w:pStyle w:val="19ff0"/>
            </w:pPr>
          </w:p>
        </w:tc>
        <w:tc>
          <w:tcPr>
            <w:tcW w:w="7525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744660EA" w14:textId="77777777" w:rsidR="0083569C" w:rsidRPr="00F800E2" w:rsidRDefault="0083569C" w:rsidP="00E81178">
            <w:pPr>
              <w:pStyle w:val="19ff0"/>
            </w:pPr>
          </w:p>
        </w:tc>
      </w:tr>
      <w:tr w:rsidR="0083569C" w:rsidRPr="00A37C7D" w14:paraId="3FBA6B41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7C668B0D" w14:textId="77777777" w:rsidR="0083569C" w:rsidRDefault="0083569C" w:rsidP="00E81178">
            <w:pPr>
              <w:pStyle w:val="19ff0"/>
            </w:pPr>
          </w:p>
        </w:tc>
        <w:tc>
          <w:tcPr>
            <w:tcW w:w="7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04F17FA4" w14:textId="77777777" w:rsidR="0083569C" w:rsidRDefault="0083569C" w:rsidP="00E81178">
            <w:pPr>
              <w:pStyle w:val="19ff0"/>
            </w:pPr>
          </w:p>
        </w:tc>
      </w:tr>
      <w:tr w:rsidR="0083569C" w:rsidRPr="00A37C7D" w14:paraId="7DFB4130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6DB16AB0" w14:textId="77777777" w:rsidR="0083569C" w:rsidRPr="00F800E2" w:rsidRDefault="0083569C" w:rsidP="00E81178">
            <w:pPr>
              <w:pStyle w:val="19ff0"/>
            </w:pPr>
          </w:p>
        </w:tc>
        <w:tc>
          <w:tcPr>
            <w:tcW w:w="7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4A56C61E" w14:textId="77777777" w:rsidR="0083569C" w:rsidRPr="00F800E2" w:rsidRDefault="0083569C" w:rsidP="00E81178">
            <w:pPr>
              <w:pStyle w:val="19ff0"/>
            </w:pPr>
          </w:p>
        </w:tc>
      </w:tr>
      <w:tr w:rsidR="0083569C" w:rsidRPr="00A37C7D" w14:paraId="51111649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2B00DBE7" w14:textId="77777777" w:rsidR="0083569C" w:rsidRPr="00F800E2" w:rsidRDefault="0083569C" w:rsidP="00E81178">
            <w:pPr>
              <w:pStyle w:val="19ff0"/>
            </w:pPr>
          </w:p>
        </w:tc>
        <w:tc>
          <w:tcPr>
            <w:tcW w:w="7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5B01045C" w14:textId="77777777" w:rsidR="0083569C" w:rsidRPr="00F800E2" w:rsidRDefault="0083569C" w:rsidP="00E81178">
            <w:pPr>
              <w:pStyle w:val="19ff0"/>
            </w:pPr>
          </w:p>
        </w:tc>
      </w:tr>
      <w:tr w:rsidR="0083569C" w:rsidRPr="00A37C7D" w14:paraId="6B07F545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1790D8B2" w14:textId="77777777" w:rsidR="0083569C" w:rsidRPr="00F800E2" w:rsidRDefault="0083569C" w:rsidP="00E81178">
            <w:pPr>
              <w:pStyle w:val="19ff0"/>
            </w:pPr>
          </w:p>
        </w:tc>
        <w:tc>
          <w:tcPr>
            <w:tcW w:w="7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2AD5E6E7" w14:textId="77777777" w:rsidR="0083569C" w:rsidRPr="00F800E2" w:rsidRDefault="0083569C" w:rsidP="00E81178">
            <w:pPr>
              <w:pStyle w:val="19ff0"/>
            </w:pPr>
          </w:p>
        </w:tc>
      </w:tr>
      <w:tr w:rsidR="0083569C" w:rsidRPr="00A37C7D" w14:paraId="332BBB86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2B59519A" w14:textId="77777777" w:rsidR="0083569C" w:rsidRPr="00F800E2" w:rsidRDefault="0083569C" w:rsidP="00E81178">
            <w:pPr>
              <w:pStyle w:val="19ff0"/>
            </w:pPr>
          </w:p>
        </w:tc>
        <w:tc>
          <w:tcPr>
            <w:tcW w:w="7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1C9C4C67" w14:textId="77777777" w:rsidR="0083569C" w:rsidRPr="00F800E2" w:rsidRDefault="0083569C" w:rsidP="00E81178">
            <w:pPr>
              <w:pStyle w:val="19ff0"/>
            </w:pPr>
          </w:p>
        </w:tc>
      </w:tr>
      <w:tr w:rsidR="0083569C" w:rsidRPr="00A37C7D" w14:paraId="017FC4F4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2FC5CEAF" w14:textId="77777777" w:rsidR="0083569C" w:rsidRPr="00F800E2" w:rsidRDefault="0083569C" w:rsidP="00E81178">
            <w:pPr>
              <w:pStyle w:val="19ff0"/>
            </w:pPr>
          </w:p>
        </w:tc>
        <w:tc>
          <w:tcPr>
            <w:tcW w:w="7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5296E298" w14:textId="77777777" w:rsidR="0083569C" w:rsidRPr="00F800E2" w:rsidRDefault="0083569C" w:rsidP="00E81178">
            <w:pPr>
              <w:pStyle w:val="19ff0"/>
            </w:pPr>
          </w:p>
        </w:tc>
      </w:tr>
      <w:tr w:rsidR="0083569C" w:rsidRPr="00A37C7D" w14:paraId="3C860129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1DB36F0D" w14:textId="77777777" w:rsidR="0083569C" w:rsidRPr="00F800E2" w:rsidRDefault="0083569C" w:rsidP="00E81178">
            <w:pPr>
              <w:pStyle w:val="19ff0"/>
            </w:pPr>
          </w:p>
        </w:tc>
        <w:tc>
          <w:tcPr>
            <w:tcW w:w="7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07B81839" w14:textId="77777777" w:rsidR="0083569C" w:rsidRPr="00F800E2" w:rsidRDefault="0083569C" w:rsidP="00E81178">
            <w:pPr>
              <w:pStyle w:val="19ff0"/>
            </w:pPr>
          </w:p>
        </w:tc>
      </w:tr>
      <w:tr w:rsidR="0083569C" w:rsidRPr="00A37C7D" w14:paraId="6D0A1828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7BE757CC" w14:textId="77777777" w:rsidR="0083569C" w:rsidRPr="00F800E2" w:rsidRDefault="0083569C" w:rsidP="00E81178">
            <w:pPr>
              <w:pStyle w:val="19ff0"/>
            </w:pPr>
          </w:p>
        </w:tc>
        <w:tc>
          <w:tcPr>
            <w:tcW w:w="7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752023CB" w14:textId="77777777" w:rsidR="0083569C" w:rsidRPr="00F800E2" w:rsidRDefault="0083569C" w:rsidP="00E81178">
            <w:pPr>
              <w:pStyle w:val="19ff0"/>
            </w:pPr>
          </w:p>
        </w:tc>
      </w:tr>
      <w:tr w:rsidR="0083569C" w:rsidRPr="00A37C7D" w14:paraId="2852EEE9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374DA8A6" w14:textId="77777777" w:rsidR="0083569C" w:rsidRPr="00F800E2" w:rsidRDefault="0083569C" w:rsidP="00E81178">
            <w:pPr>
              <w:pStyle w:val="19ff0"/>
            </w:pPr>
          </w:p>
        </w:tc>
        <w:tc>
          <w:tcPr>
            <w:tcW w:w="7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394BB45C" w14:textId="77777777" w:rsidR="0083569C" w:rsidRPr="00F800E2" w:rsidRDefault="0083569C" w:rsidP="00E81178">
            <w:pPr>
              <w:pStyle w:val="19ff0"/>
            </w:pPr>
          </w:p>
        </w:tc>
      </w:tr>
    </w:tbl>
    <w:p w14:paraId="10A4310C" w14:textId="77777777" w:rsidR="00147B49" w:rsidRDefault="00147B49" w:rsidP="00E81178">
      <w:pPr>
        <w:pStyle w:val="19fff7"/>
      </w:pPr>
    </w:p>
    <w:p w14:paraId="05FA4905" w14:textId="77777777" w:rsidR="00BE786B" w:rsidRDefault="00BE786B" w:rsidP="00E81178">
      <w:pPr>
        <w:pStyle w:val="19fff7"/>
        <w:sectPr w:rsidR="00BE786B" w:rsidSect="00BE786B">
          <w:headerReference w:type="default" r:id="rId9"/>
          <w:pgSz w:w="11906" w:h="16838" w:code="9"/>
          <w:pgMar w:top="1418" w:right="567" w:bottom="851" w:left="1134" w:header="284" w:footer="340" w:gutter="0"/>
          <w:pgNumType w:start="2"/>
          <w:cols w:space="708"/>
          <w:docGrid w:linePitch="360"/>
        </w:sectPr>
      </w:pPr>
    </w:p>
    <w:tbl>
      <w:tblPr>
        <w:tblW w:w="10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3"/>
        <w:gridCol w:w="1134"/>
        <w:gridCol w:w="1134"/>
        <w:gridCol w:w="1134"/>
        <w:gridCol w:w="1134"/>
        <w:gridCol w:w="1133"/>
        <w:gridCol w:w="1414"/>
        <w:gridCol w:w="1414"/>
        <w:gridCol w:w="854"/>
        <w:gridCol w:w="700"/>
      </w:tblGrid>
      <w:tr w:rsidR="006D1CEF" w:rsidRPr="005F1B2E" w14:paraId="5BB7C679" w14:textId="77777777" w:rsidTr="00BE786B">
        <w:trPr>
          <w:trHeight w:val="557"/>
          <w:tblHeader/>
        </w:trPr>
        <w:tc>
          <w:tcPr>
            <w:tcW w:w="10504" w:type="dxa"/>
            <w:gridSpan w:val="10"/>
            <w:tcMar>
              <w:left w:w="0" w:type="dxa"/>
              <w:right w:w="0" w:type="dxa"/>
            </w:tcMar>
            <w:vAlign w:val="center"/>
          </w:tcPr>
          <w:p w14:paraId="6DCFE602" w14:textId="77777777" w:rsidR="006D1CEF" w:rsidRPr="005F1B2E" w:rsidRDefault="006D1CEF" w:rsidP="006D1CEF">
            <w:pPr>
              <w:pStyle w:val="19ffffb"/>
            </w:pPr>
            <w:r w:rsidRPr="00BB426D">
              <w:lastRenderedPageBreak/>
              <w:t>Лист регистрации изменений</w:t>
            </w:r>
          </w:p>
        </w:tc>
      </w:tr>
      <w:tr w:rsidR="000D6DD9" w:rsidRPr="005F1B2E" w14:paraId="1F52FD70" w14:textId="77777777" w:rsidTr="0091338B">
        <w:trPr>
          <w:trHeight w:val="278"/>
          <w:tblHeader/>
        </w:trPr>
        <w:tc>
          <w:tcPr>
            <w:tcW w:w="4989" w:type="dxa"/>
            <w:gridSpan w:val="5"/>
            <w:tcMar>
              <w:left w:w="0" w:type="dxa"/>
              <w:right w:w="0" w:type="dxa"/>
            </w:tcMar>
            <w:vAlign w:val="center"/>
          </w:tcPr>
          <w:p w14:paraId="3445F197" w14:textId="77777777" w:rsidR="000D6DD9" w:rsidRPr="005F1B2E" w:rsidRDefault="000D6DD9" w:rsidP="007D0781">
            <w:pPr>
              <w:pStyle w:val="19ffff9"/>
            </w:pPr>
            <w:r w:rsidRPr="005F1B2E">
              <w:t>Номера листов (страниц)</w:t>
            </w:r>
          </w:p>
        </w:tc>
        <w:tc>
          <w:tcPr>
            <w:tcW w:w="1133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A51FB54" w14:textId="77777777" w:rsidR="000D6DD9" w:rsidRPr="005F1B2E" w:rsidRDefault="000D6DD9" w:rsidP="007D0781">
            <w:pPr>
              <w:pStyle w:val="19ffff9"/>
            </w:pPr>
            <w:r w:rsidRPr="005F1B2E">
              <w:t>Всего</w:t>
            </w:r>
            <w:r>
              <w:br/>
            </w:r>
            <w:r w:rsidRPr="005F1B2E">
              <w:t>листов (страниц)</w:t>
            </w:r>
            <w:r w:rsidRPr="005F1B2E">
              <w:br/>
              <w:t>в докум.</w:t>
            </w:r>
          </w:p>
        </w:tc>
        <w:tc>
          <w:tcPr>
            <w:tcW w:w="1414" w:type="dxa"/>
            <w:vMerge w:val="restart"/>
            <w:tcMar>
              <w:left w:w="0" w:type="dxa"/>
              <w:right w:w="0" w:type="dxa"/>
            </w:tcMar>
            <w:vAlign w:val="center"/>
          </w:tcPr>
          <w:p w14:paraId="3623BEAD" w14:textId="77777777" w:rsidR="000D6DD9" w:rsidRPr="005F1B2E" w:rsidRDefault="000D6DD9" w:rsidP="007D0781">
            <w:pPr>
              <w:pStyle w:val="19ffff9"/>
            </w:pPr>
            <w:r w:rsidRPr="005F1B2E">
              <w:t>№</w:t>
            </w:r>
            <w:r w:rsidRPr="005F1B2E">
              <w:br/>
              <w:t>документа</w:t>
            </w:r>
          </w:p>
        </w:tc>
        <w:tc>
          <w:tcPr>
            <w:tcW w:w="1414" w:type="dxa"/>
            <w:vMerge w:val="restart"/>
            <w:tcMar>
              <w:left w:w="0" w:type="dxa"/>
              <w:right w:w="0" w:type="dxa"/>
            </w:tcMar>
            <w:vAlign w:val="center"/>
          </w:tcPr>
          <w:p w14:paraId="1456C1C0" w14:textId="77777777" w:rsidR="000D6DD9" w:rsidRPr="005F1B2E" w:rsidRDefault="000D6DD9" w:rsidP="007D0781">
            <w:pPr>
              <w:pStyle w:val="19ffff9"/>
            </w:pPr>
            <w:r w:rsidRPr="005F1B2E">
              <w:t>Входящий № сопрово-дительного докум.</w:t>
            </w:r>
            <w:r w:rsidRPr="005F1B2E">
              <w:br/>
              <w:t>и дата</w:t>
            </w:r>
          </w:p>
        </w:tc>
        <w:tc>
          <w:tcPr>
            <w:tcW w:w="854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F53A07D" w14:textId="77777777" w:rsidR="000D6DD9" w:rsidRPr="005F1B2E" w:rsidRDefault="000D6DD9" w:rsidP="007D0781">
            <w:pPr>
              <w:pStyle w:val="19ffff9"/>
            </w:pPr>
            <w:r w:rsidRPr="005F1B2E">
              <w:t>Подп.</w:t>
            </w:r>
          </w:p>
        </w:tc>
        <w:tc>
          <w:tcPr>
            <w:tcW w:w="70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2640CF07" w14:textId="77777777" w:rsidR="000D6DD9" w:rsidRPr="005F1B2E" w:rsidRDefault="000D6DD9" w:rsidP="007D0781">
            <w:pPr>
              <w:pStyle w:val="19ffff9"/>
            </w:pPr>
            <w:r w:rsidRPr="005F1B2E">
              <w:t>Дата</w:t>
            </w:r>
          </w:p>
        </w:tc>
      </w:tr>
      <w:tr w:rsidR="00C329CF" w:rsidRPr="005F1B2E" w14:paraId="2E2E55D7" w14:textId="77777777" w:rsidTr="00BE786B">
        <w:trPr>
          <w:trHeight w:val="1410"/>
          <w:tblHeader/>
        </w:trPr>
        <w:tc>
          <w:tcPr>
            <w:tcW w:w="453" w:type="dxa"/>
            <w:tcMar>
              <w:left w:w="0" w:type="dxa"/>
              <w:right w:w="0" w:type="dxa"/>
            </w:tcMar>
            <w:vAlign w:val="center"/>
          </w:tcPr>
          <w:p w14:paraId="4DD16683" w14:textId="77777777" w:rsidR="00C329CF" w:rsidRPr="005F1B2E" w:rsidRDefault="000D6DD9" w:rsidP="000D6DD9">
            <w:pPr>
              <w:pStyle w:val="19ffff9"/>
            </w:pPr>
            <w:r w:rsidRPr="005F1B2E">
              <w:t>Изм</w:t>
            </w:r>
            <w:r>
              <w:t>.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14:paraId="75568B99" w14:textId="77777777" w:rsidR="00C329CF" w:rsidRPr="005F1B2E" w:rsidRDefault="007D0781" w:rsidP="007D0781">
            <w:pPr>
              <w:pStyle w:val="19ffff9"/>
            </w:pPr>
            <w:r w:rsidRPr="005F1B2E">
              <w:t>изменен</w:t>
            </w:r>
            <w:r>
              <w:t>-</w:t>
            </w:r>
            <w:r>
              <w:br/>
            </w:r>
            <w:r w:rsidR="00C329CF" w:rsidRPr="005F1B2E">
              <w:t>ных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14:paraId="14366EE3" w14:textId="77777777" w:rsidR="00C329CF" w:rsidRPr="005F1B2E" w:rsidRDefault="007D0781" w:rsidP="007D0781">
            <w:pPr>
              <w:pStyle w:val="19ffff9"/>
            </w:pPr>
            <w:r>
              <w:t>заменен-</w:t>
            </w:r>
            <w:r>
              <w:br/>
            </w:r>
            <w:r w:rsidR="00C329CF" w:rsidRPr="005F1B2E">
              <w:t>ных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14:paraId="0748A926" w14:textId="77777777" w:rsidR="00C329CF" w:rsidRPr="005F1B2E" w:rsidRDefault="00C329CF" w:rsidP="007D0781">
            <w:pPr>
              <w:pStyle w:val="19ffff9"/>
            </w:pPr>
            <w:r w:rsidRPr="005F1B2E">
              <w:t>новых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14:paraId="098DD081" w14:textId="77777777" w:rsidR="00C329CF" w:rsidRPr="005F1B2E" w:rsidRDefault="00C329CF" w:rsidP="007D0781">
            <w:pPr>
              <w:pStyle w:val="19ffff9"/>
            </w:pPr>
            <w:r w:rsidRPr="005F1B2E">
              <w:t>аннули-рованных</w:t>
            </w:r>
          </w:p>
        </w:tc>
        <w:tc>
          <w:tcPr>
            <w:tcW w:w="1133" w:type="dxa"/>
            <w:vMerge/>
            <w:tcMar>
              <w:left w:w="0" w:type="dxa"/>
              <w:right w:w="0" w:type="dxa"/>
            </w:tcMar>
          </w:tcPr>
          <w:p w14:paraId="20849319" w14:textId="77777777" w:rsidR="00C329CF" w:rsidRPr="005F1B2E" w:rsidRDefault="00C329CF" w:rsidP="007D0781">
            <w:pPr>
              <w:pStyle w:val="19ffff9"/>
            </w:pPr>
          </w:p>
        </w:tc>
        <w:tc>
          <w:tcPr>
            <w:tcW w:w="1414" w:type="dxa"/>
            <w:vMerge/>
            <w:tcMar>
              <w:left w:w="0" w:type="dxa"/>
              <w:right w:w="0" w:type="dxa"/>
            </w:tcMar>
          </w:tcPr>
          <w:p w14:paraId="190BDC55" w14:textId="77777777" w:rsidR="00C329CF" w:rsidRPr="005F1B2E" w:rsidRDefault="00C329CF" w:rsidP="007D0781">
            <w:pPr>
              <w:pStyle w:val="19ffff9"/>
            </w:pPr>
          </w:p>
        </w:tc>
        <w:tc>
          <w:tcPr>
            <w:tcW w:w="1414" w:type="dxa"/>
            <w:vMerge/>
            <w:tcMar>
              <w:left w:w="0" w:type="dxa"/>
              <w:right w:w="0" w:type="dxa"/>
            </w:tcMar>
          </w:tcPr>
          <w:p w14:paraId="77106FD5" w14:textId="77777777" w:rsidR="00C329CF" w:rsidRPr="005F1B2E" w:rsidRDefault="00C329CF" w:rsidP="007D0781">
            <w:pPr>
              <w:pStyle w:val="19ffff9"/>
            </w:pPr>
          </w:p>
        </w:tc>
        <w:tc>
          <w:tcPr>
            <w:tcW w:w="854" w:type="dxa"/>
            <w:vMerge/>
            <w:tcMar>
              <w:left w:w="0" w:type="dxa"/>
              <w:right w:w="0" w:type="dxa"/>
            </w:tcMar>
          </w:tcPr>
          <w:p w14:paraId="4C9F3F1B" w14:textId="77777777" w:rsidR="00C329CF" w:rsidRPr="005F1B2E" w:rsidRDefault="00C329CF" w:rsidP="007D0781">
            <w:pPr>
              <w:pStyle w:val="19ffff9"/>
            </w:pPr>
          </w:p>
        </w:tc>
        <w:tc>
          <w:tcPr>
            <w:tcW w:w="700" w:type="dxa"/>
            <w:vMerge/>
            <w:tcMar>
              <w:left w:w="0" w:type="dxa"/>
              <w:right w:w="0" w:type="dxa"/>
            </w:tcMar>
          </w:tcPr>
          <w:p w14:paraId="1444CB0C" w14:textId="77777777" w:rsidR="00C329CF" w:rsidRPr="005F1B2E" w:rsidRDefault="00C329CF" w:rsidP="007D0781">
            <w:pPr>
              <w:pStyle w:val="19ffff9"/>
            </w:pPr>
          </w:p>
        </w:tc>
      </w:tr>
      <w:tr w:rsidR="00C329CF" w14:paraId="096A8E8E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429FE1B6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AA2DD56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511D408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7FFFBB1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2678565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08757A91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1DEBBE5B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7F26CF1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2A4A491F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7EE3EF91" w14:textId="77777777" w:rsidR="008804C5" w:rsidRDefault="008804C5" w:rsidP="007D0781">
            <w:pPr>
              <w:pStyle w:val="19ffffa"/>
            </w:pPr>
          </w:p>
        </w:tc>
      </w:tr>
      <w:tr w:rsidR="00C329CF" w14:paraId="6DD82D78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57EBA13F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595C88E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E3B9AD1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FAF3CB6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0B8E476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0021749D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1E835453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2F46AADA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451545FC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5C2AB7C0" w14:textId="77777777" w:rsidR="008804C5" w:rsidRDefault="008804C5" w:rsidP="007D0781">
            <w:pPr>
              <w:pStyle w:val="19ffffa"/>
            </w:pPr>
          </w:p>
        </w:tc>
      </w:tr>
      <w:tr w:rsidR="00C329CF" w14:paraId="6109BE96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195543F1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71C2507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DC56B64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9B599E4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6DDB35D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3236FA6F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23253B6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5FC2295C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36B989C3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06E6D86F" w14:textId="77777777" w:rsidR="008804C5" w:rsidRDefault="008804C5" w:rsidP="007D0781">
            <w:pPr>
              <w:pStyle w:val="19ffffa"/>
            </w:pPr>
          </w:p>
        </w:tc>
      </w:tr>
      <w:tr w:rsidR="00C329CF" w14:paraId="1F69D139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4DE17D66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E948406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299CF72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1B80627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BD0F9C8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4B0B68EA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FC4AB35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6E8CDB3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2C27FD68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15314D29" w14:textId="77777777" w:rsidR="008804C5" w:rsidRDefault="008804C5" w:rsidP="007D0781">
            <w:pPr>
              <w:pStyle w:val="19ffffa"/>
            </w:pPr>
          </w:p>
        </w:tc>
      </w:tr>
      <w:tr w:rsidR="00C329CF" w14:paraId="7B8D1071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398C3B71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3D13FAE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D84EA0D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F13C786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4DA0825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3B772A37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659B515A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128CCD94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3EB75F1D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1BC8A5CB" w14:textId="77777777" w:rsidR="008804C5" w:rsidRDefault="008804C5" w:rsidP="007D0781">
            <w:pPr>
              <w:pStyle w:val="19ffffa"/>
            </w:pPr>
          </w:p>
        </w:tc>
      </w:tr>
      <w:tr w:rsidR="00C329CF" w14:paraId="0BD853A2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6DBCCBFD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EEA9C5F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97DE545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DD14C2D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1643876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1CD6BFBE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5868A54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45759C18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4BF22DFE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24DB4AFB" w14:textId="77777777" w:rsidR="008804C5" w:rsidRDefault="008804C5" w:rsidP="007D0781">
            <w:pPr>
              <w:pStyle w:val="19ffffa"/>
            </w:pPr>
          </w:p>
        </w:tc>
      </w:tr>
      <w:tr w:rsidR="00C329CF" w14:paraId="58EC4E44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050D162B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2181875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16F1A1E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E49D408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157F64B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06908EB7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2BFB26F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3F2D2FC1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438DDA73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340257BA" w14:textId="77777777" w:rsidR="008804C5" w:rsidRDefault="008804C5" w:rsidP="007D0781">
            <w:pPr>
              <w:pStyle w:val="19ffffa"/>
            </w:pPr>
          </w:p>
        </w:tc>
      </w:tr>
      <w:tr w:rsidR="00C329CF" w14:paraId="0252EB84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7C835C6B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67D6D48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4D6391A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9595B09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40631C7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7CB05A09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147AF4B2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4C0A1A05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3A9504FD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01ED2938" w14:textId="77777777" w:rsidR="008804C5" w:rsidRDefault="008804C5" w:rsidP="007D0781">
            <w:pPr>
              <w:pStyle w:val="19ffffa"/>
            </w:pPr>
          </w:p>
        </w:tc>
      </w:tr>
      <w:tr w:rsidR="00C329CF" w14:paraId="08ADD1DC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4221D3D6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6C8A203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9FC2727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976E9BE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1F2117D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7E95BEB9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51C2C900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38A5E057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4E9C2D31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587E847F" w14:textId="77777777" w:rsidR="008804C5" w:rsidRDefault="008804C5" w:rsidP="007D0781">
            <w:pPr>
              <w:pStyle w:val="19ffffa"/>
            </w:pPr>
          </w:p>
        </w:tc>
      </w:tr>
      <w:tr w:rsidR="00C329CF" w14:paraId="479B04A4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0F58909C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3B0602D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0667E55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7095081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B624598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3414C52A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1BDCBA4C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DE3A782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219E2562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4B0CDD85" w14:textId="77777777" w:rsidR="008804C5" w:rsidRDefault="008804C5" w:rsidP="007D0781">
            <w:pPr>
              <w:pStyle w:val="19ffffa"/>
            </w:pPr>
          </w:p>
        </w:tc>
      </w:tr>
      <w:tr w:rsidR="00C329CF" w14:paraId="735DFA25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210DF2CD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F28798A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ECB7F85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FE7E9BC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EFE91AA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2726DB5C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18BA1F88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37586658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555B11D0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21C73C38" w14:textId="77777777" w:rsidR="008804C5" w:rsidRDefault="008804C5" w:rsidP="007D0781">
            <w:pPr>
              <w:pStyle w:val="19ffffa"/>
            </w:pPr>
          </w:p>
        </w:tc>
      </w:tr>
      <w:tr w:rsidR="00C329CF" w14:paraId="0C0724EC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77525A6B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D63BA2D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5EA1B33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1225EF9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EA2626D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36A6E5FC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3BD1CE16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ADBFE27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64B2080A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1CEB5ACD" w14:textId="77777777" w:rsidR="008804C5" w:rsidRDefault="008804C5" w:rsidP="007D0781">
            <w:pPr>
              <w:pStyle w:val="19ffffa"/>
            </w:pPr>
          </w:p>
        </w:tc>
      </w:tr>
      <w:tr w:rsidR="00C329CF" w14:paraId="334FCAFB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092018ED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F68EF80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7B8CC34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77EC467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5417145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0AA33358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31F57130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30041D73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28EA848B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47EB9213" w14:textId="77777777" w:rsidR="008804C5" w:rsidRDefault="008804C5" w:rsidP="007D0781">
            <w:pPr>
              <w:pStyle w:val="19ffffa"/>
            </w:pPr>
          </w:p>
        </w:tc>
      </w:tr>
      <w:tr w:rsidR="00C329CF" w14:paraId="35C52F18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172ABE20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DCC9B47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D6DE1D7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B7DAFEC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FD2E121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48137426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2D5BA262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2F715581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29EA0FC7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136C1DF0" w14:textId="77777777" w:rsidR="008804C5" w:rsidRDefault="008804C5" w:rsidP="007D0781">
            <w:pPr>
              <w:pStyle w:val="19ffffa"/>
            </w:pPr>
          </w:p>
        </w:tc>
      </w:tr>
      <w:tr w:rsidR="00C329CF" w14:paraId="1BFEA892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68AC7A51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BDD6405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752F18D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40990FB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E0BB017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216F6A6D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4A52AC0B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609EF0AB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4C83C5AF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7643A42F" w14:textId="77777777" w:rsidR="008804C5" w:rsidRDefault="008804C5" w:rsidP="007D0781">
            <w:pPr>
              <w:pStyle w:val="19ffffa"/>
            </w:pPr>
          </w:p>
        </w:tc>
      </w:tr>
      <w:tr w:rsidR="00C329CF" w14:paraId="7C7FE6FA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1395A882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F6E30EE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1581305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ADE8AB2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67BAD73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71B9E5FF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3B963F2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A3BFB93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6A2F2D3D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2EE75A4C" w14:textId="77777777" w:rsidR="008804C5" w:rsidRDefault="008804C5" w:rsidP="007D0781">
            <w:pPr>
              <w:pStyle w:val="19ffffa"/>
            </w:pPr>
          </w:p>
        </w:tc>
      </w:tr>
      <w:tr w:rsidR="00C329CF" w14:paraId="466DABE0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51CD0F10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2C7B799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2DB39CF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F4569C8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4F7DE40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0415F766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59C0B5BB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5108B12E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55822147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7C438C63" w14:textId="77777777" w:rsidR="008804C5" w:rsidRDefault="008804C5" w:rsidP="007D0781">
            <w:pPr>
              <w:pStyle w:val="19ffffa"/>
            </w:pPr>
          </w:p>
        </w:tc>
      </w:tr>
      <w:tr w:rsidR="00C329CF" w14:paraId="21F1CD6D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7867783A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47C50B1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0306773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BFD75C0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59B31D3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6DD334DB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5A9FA128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38F64F14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5C447A0C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4A0AF8A6" w14:textId="77777777" w:rsidR="008804C5" w:rsidRDefault="008804C5" w:rsidP="007D0781">
            <w:pPr>
              <w:pStyle w:val="19ffffa"/>
            </w:pPr>
          </w:p>
        </w:tc>
      </w:tr>
      <w:tr w:rsidR="00C329CF" w14:paraId="3E17DEB6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54628F43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41ECDD0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CCA818D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FD8C1A8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98A3627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564C5421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49444749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5B6F986E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633796CA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66A0B3A0" w14:textId="77777777" w:rsidR="008804C5" w:rsidRDefault="008804C5" w:rsidP="007D0781">
            <w:pPr>
              <w:pStyle w:val="19ffffa"/>
            </w:pPr>
          </w:p>
        </w:tc>
      </w:tr>
      <w:tr w:rsidR="00C329CF" w14:paraId="23A7D981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34C7C0F0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E418257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2322490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8B183F3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D1FE0BD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1AFD75E0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89FC33B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4117264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5C5E5CDD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2B1D71EA" w14:textId="77777777" w:rsidR="008804C5" w:rsidRDefault="008804C5" w:rsidP="007D0781">
            <w:pPr>
              <w:pStyle w:val="19ffffa"/>
            </w:pPr>
          </w:p>
        </w:tc>
      </w:tr>
      <w:tr w:rsidR="00C329CF" w14:paraId="752DD711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794FE5E1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932D58A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E36B8B7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4593D6B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E95EBF1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18894DA0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6673BB21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0DED030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7EE563D3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4133A42B" w14:textId="77777777" w:rsidR="008804C5" w:rsidRDefault="008804C5" w:rsidP="007D0781">
            <w:pPr>
              <w:pStyle w:val="19ffffa"/>
            </w:pPr>
          </w:p>
        </w:tc>
      </w:tr>
    </w:tbl>
    <w:p w14:paraId="7AA09205" w14:textId="77777777" w:rsidR="00AB28D5" w:rsidRPr="00AB28D5" w:rsidRDefault="00AB28D5" w:rsidP="00E81178">
      <w:pPr>
        <w:pStyle w:val="19fff7"/>
      </w:pPr>
    </w:p>
    <w:sectPr w:rsidR="00AB28D5" w:rsidRPr="00AB28D5" w:rsidSect="00674525">
      <w:pgSz w:w="11906" w:h="16838" w:code="9"/>
      <w:pgMar w:top="1418" w:right="284" w:bottom="851" w:left="1134" w:header="28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707BD" w14:textId="77777777" w:rsidR="009F6CFA" w:rsidRDefault="009F6CFA" w:rsidP="001B061D">
      <w:r>
        <w:separator/>
      </w:r>
    </w:p>
    <w:p w14:paraId="1120A9DE" w14:textId="77777777" w:rsidR="009F6CFA" w:rsidRDefault="009F6CFA" w:rsidP="001B061D"/>
  </w:endnote>
  <w:endnote w:type="continuationSeparator" w:id="0">
    <w:p w14:paraId="726ED845" w14:textId="77777777" w:rsidR="009F6CFA" w:rsidRDefault="009F6CFA" w:rsidP="001B061D">
      <w:r>
        <w:continuationSeparator/>
      </w:r>
    </w:p>
    <w:p w14:paraId="216BCC33" w14:textId="77777777" w:rsidR="009F6CFA" w:rsidRDefault="009F6CFA" w:rsidP="001B06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686CC" w14:textId="77777777" w:rsidR="009F6CFA" w:rsidRDefault="009F6CFA" w:rsidP="001B061D">
      <w:r>
        <w:separator/>
      </w:r>
    </w:p>
    <w:p w14:paraId="2DDDEFB1" w14:textId="77777777" w:rsidR="009F6CFA" w:rsidRDefault="009F6CFA" w:rsidP="001B061D"/>
  </w:footnote>
  <w:footnote w:type="continuationSeparator" w:id="0">
    <w:p w14:paraId="7A8B0954" w14:textId="77777777" w:rsidR="009F6CFA" w:rsidRDefault="009F6CFA" w:rsidP="001B061D">
      <w:r>
        <w:continuationSeparator/>
      </w:r>
    </w:p>
    <w:p w14:paraId="42F1E2FC" w14:textId="77777777" w:rsidR="009F6CFA" w:rsidRDefault="009F6CFA" w:rsidP="001B06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F0B8D" w14:textId="77777777" w:rsidR="0035690D" w:rsidRDefault="009F6CFA">
    <w:pPr>
      <w:pStyle w:val="aa"/>
    </w:pPr>
    <w:r>
      <w:rPr>
        <w:noProof/>
      </w:rPr>
      <w:pict w14:anchorId="6913F8DD">
        <v:group id="Группа 37" o:spid="_x0000_s1025" style="position:absolute;left:0;text-align:left;margin-left:22.7pt;margin-top:416.75pt;width:34pt;height:411pt;z-index:251659264;mso-position-horizontal-relative:page;mso-position-vertical-relative:page;mso-width-relative:margin;mso-height-relative:margin" coordsize="4320,5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">
          <v:group id="Группа 38" o:spid="_x0000_s1039" style="position:absolute;width:4320;height:52200" coordsize="4320,52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<v:rect id="Rectangle 91" o:spid="_x0000_s1047" style="position:absolute;width:4320;height:52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iX38MA&#10;AADbAAAADwAAAGRycy9kb3ducmV2LnhtbESPW2sCMRSE34X+h3AKfauJ0lpdjeKFUu2bF/D1sDnu&#10;Lm5OliTq+u9NoeDjMDPfMJNZa2txJR8qxxp6XQWCOHem4kLDYf/9PgQRIrLB2jFpuFOA2fSlM8HM&#10;uBtv6bqLhUgQDhlqKGNsMilDXpLF0HUNcfJOzluMSfpCGo+3BLe17Cs1kBYrTgslNrQsKT/vLlbD&#10;6aA2X/tI88XSjz5/V+o4WKsfrd9e2/kYRKQ2PsP/7bXR8NGDvy/pB8j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iX38MAAADbAAAADwAAAAAAAAAAAAAAAACYAgAAZHJzL2Rv&#10;d25yZXYueG1sUEsFBgAAAAAEAAQA9QAAAIgDAAAAAA==&#10;" filled="f" strokeweight="1.5pt">
              <v:textbox inset=",1mm"/>
            </v:rect>
            <v:group id="Группа 45" o:spid="_x0000_s1040" style="position:absolute;width:4320;height:52200" coordsize="4320,52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<v:group id="Группа 51" o:spid="_x0000_s1042" style="position:absolute;top:12610;width:4320;height:30600" coordsize="4320,305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<v:line id="Line 76" o:spid="_x0000_s1046" style="position:absolute;flip:x;visibility:visible" from="0,0" to="43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GcWMMAAADbAAAADwAAAGRycy9kb3ducmV2LnhtbESPzWrDMBCE74W8g9hAb40cQ0Nwo4QQ&#10;CCS0h/wYcl2stWVqrYykxO7bV4FCj8PMfMOsNqPtxIN8aB0rmM8yEMSV0y03Csrr/m0JIkRkjZ1j&#10;UvBDATbrycsKC+0GPtPjEhuRIBwKVGBi7AspQ2XIYpi5njh5tfMWY5K+kdrjkOC2k3mWLaTFltOC&#10;wZ52hqrvy90qkMfP4eT3eVk39aF3t6P5WgyjUq/TcfsBItIY/8N/7YNW8J7D80v6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RnFjDAAAA2wAAAA8AAAAAAAAAAAAA&#10;AAAAoQIAAGRycy9kb3ducmV2LnhtbFBLBQYAAAAABAAEAPkAAACRAwAAAAA=&#10;" strokeweight="1.5pt"/>
                <v:line id="Line 77" o:spid="_x0000_s1045" style="position:absolute;flip:x;visibility:visible" from="0,8993" to="4320,8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05w8MAAADbAAAADwAAAGRycy9kb3ducmV2LnhtbESPQWsCMRSE7wX/Q3iCt5pVqchqFBEE&#10;xR5aFbw+Nm83i5uXJYnu+u+bQqHHYWa+YVab3jbiST7UjhVMxhkI4sLpmisF18v+fQEiRGSNjWNS&#10;8KIAm/XgbYW5dh1/0/McK5EgHHJUYGJscylDYchiGLuWOHml8xZjkr6S2mOX4LaR0yybS4s1pwWD&#10;Le0MFffzwyqQx1P35ffTa1mVh9bdjuZz3vVKjYb9dgkiUh//w3/tg1bwMYP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dOcPDAAAA2wAAAA8AAAAAAAAAAAAA&#10;AAAAoQIAAGRycy9kb3ducmV2LnhtbFBLBQYAAAAABAAEAPkAAACRAwAAAAA=&#10;" strokeweight="1.5pt"/>
                <v:line id="Line 78" o:spid="_x0000_s1044" style="position:absolute;flip:x;visibility:visible" from="0,18036" to="4320,18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HEQsQAAADcAAAADwAAAGRycy9kb3ducmV2LnhtbESPQWsCMRSE7wX/Q3iCt5rtIla2RimC&#10;oNhDq4LXx+btZunmZUmiu/77RhB6HGbmG2a5HmwrbuRD41jB2zQDQVw63XCt4Hzavi5AhIissXVM&#10;Cu4UYL0avSyx0K7nH7odYy0ShEOBCkyMXSFlKA1ZDFPXESevct5iTNLXUnvsE9y2Ms+yubTYcFow&#10;2NHGUPl7vFoFcn/ov/02P1d1tevcZW++5v2g1GQ8fH6AiDTE//CzvdMKZu85PM6kI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McRCxAAAANwAAAAPAAAAAAAAAAAA&#10;AAAAAKECAABkcnMvZG93bnJldi54bWxQSwUGAAAAAAQABAD5AAAAkgMAAAAA&#10;" strokeweight="1.5pt"/>
                <v:line id="Line 79" o:spid="_x0000_s1043" style="position:absolute;flip:x;visibility:visible" from="0,30597" to="4320,30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1h2cUAAADcAAAADwAAAGRycy9kb3ducmV2LnhtbESPQWvCQBSE7wX/w/KE3uqmKrZEN0EE&#10;QWkPrRW8PrIv2dDs27C7mvTfd4VCj8PMfMNsytF24kY+tI4VPM8yEMSV0y03Cs5f+6dXECEia+wc&#10;k4IfClAWk4cN5toN/Em3U2xEgnDIUYGJsc+lDJUhi2HmeuLk1c5bjEn6RmqPQ4LbTs6zbCUttpwW&#10;DPa0M1R9n65WgTy+DR9+Pz/XTX3o3eVo3lfDqNTjdNyuQUQa43/4r33QCpYvC7ifSUd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31h2cUAAADcAAAADwAAAAAAAAAA&#10;AAAAAAChAgAAZHJzL2Rvd25yZXYueG1sUEsFBgAAAAAEAAQA+QAAAJMDAAAAAA==&#10;" strokeweight="1.5pt"/>
              </v:group>
              <v:line id="Line 92" o:spid="_x0000_s1041" style="position:absolute;flip:y;visibility:visible" from="1808,0" to="1808,52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T5rcMAAADcAAAADwAAAGRycy9kb3ducmV2LnhtbESPQWsCMRSE7wX/Q3hCbzWriC2rUUQQ&#10;FD1YK3h9bN5uFjcvS5K66783hYLHYWa+YRar3jbiTj7UjhWMRxkI4sLpmisFl5/txxeIEJE1No5J&#10;wYMCrJaDtwXm2nX8TfdzrESCcMhRgYmxzaUMhSGLYeRa4uSVzluMSfpKao9dgttGTrJsJi3WnBYM&#10;trQxVNzOv1aB3B+6k99OLmVV7lp33ZvjrOuVeh/26zmISH18hf/bO61g+jmFvzPpCMjl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U+a3DAAAA3AAAAA8AAAAAAAAAAAAA&#10;AAAAoQIAAGRycy9kb3ducmV2LnhtbFBLBQYAAAAABAAEAPkAAACRAwAAAAA=&#10;" strokeweight="1.5pt"/>
            </v:group>
          </v:group>
          <v:group id="Группа 475" o:spid="_x0000_s1026" style="position:absolute;left:67;top:373;width:3888;height:51480" coordsize="3873,51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vpP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rB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2+k9xgAAANwA&#10;AAAPAAAAAAAAAAAAAAAAAKoCAABkcnMvZG93bnJldi54bWxQSwUGAAAAAAQABAD6AAAAnQMAAAAA&#10;">
            <v:group id="Группа 478" o:spid="_x0000_s1033" style="position:absolute;width:1656;height:51480" coordsize="1656,514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pGo8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W0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DaRqPCAAAA3AAAAA8A&#10;AAAAAAAAAAAAAAAAqgIAAGRycy9kb3ducmV2LnhtbFBLBQYAAAAABAAEAPoAAACZA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0" o:spid="_x0000_s1038" type="#_x0000_t202" style="position:absolute;width:1656;height:118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I918QA&#10;AADcAAAADwAAAGRycy9kb3ducmV2LnhtbESP3YrCMBSE7wXfIZwFb0RTRfzpGkUFwUUorPoAZ5uz&#10;bbE5KUnU+vZmQdjLYWa+YZbr1tTiTs5XlhWMhgkI4tzqigsFl/N+MAfhA7LG2jIpeJKH9arbWWKq&#10;7YO/6X4KhYgQ9ikqKENoUil9XpJBP7QNcfR+rTMYonSF1A4fEW5qOU6SqTRYcVwosaFdSfn1dDMK&#10;MAuL0dVtt0X/ds6y6dfP7KKPSvU+2s0niEBt+A+/2wetYDJbwN+ZeATk6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yPdfEAAAA3AAAAA8AAAAAAAAAAAAAAAAAmAIAAGRycy9k&#10;b3ducmV2LnhtbFBLBQYAAAAABAAEAPUAAACJAwAAAAA=&#10;" filled="f" stroked="f" strokeweight="1.5pt">
                <v:textbox style="layout-flow:vertical;mso-layout-flow-alt:bottom-to-top" inset=".4mm,.4mm,.4mm,.4mm">
                  <w:txbxContent>
                    <w:p w14:paraId="3E3F31FE" w14:textId="77777777" w:rsidR="0035690D" w:rsidRDefault="0035690D" w:rsidP="0035690D">
                      <w:pPr>
                        <w:pStyle w:val="19fffff"/>
                      </w:pPr>
                      <w:r>
                        <w:t>Подп. и дата</w:t>
                      </w:r>
                    </w:p>
                  </w:txbxContent>
                </v:textbox>
              </v:shape>
              <v:shape id="Text Box 81" o:spid="_x0000_s1037" type="#_x0000_t202" style="position:absolute;top:12577;width:1656;height:82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3kbcEA&#10;AADcAAAADwAAAGRycy9kb3ducmV2LnhtbERPzYrCMBC+C/sOYRa8yJoqi7rVKKsgKELB6gOMzWxb&#10;bCYliVrffnMQPH58/4tVZxpxJ+drywpGwwQEcWF1zaWC82n7NQPhA7LGxjIpeJKH1fKjt8BU2wcf&#10;6Z6HUsQQ9ikqqEJoUyl9UZFBP7QtceT+rDMYInSl1A4fMdw0cpwkE2mw5thQYUubioprfjMKMAs/&#10;o6tbr8vB7ZRlk/1letYHpfqf3e8cRKAuvMUv904r+J7F+fFMPAJ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d5G3BAAAA3AAAAA8AAAAAAAAAAAAAAAAAmAIAAGRycy9kb3du&#10;cmV2LnhtbFBLBQYAAAAABAAEAPUAAACGAwAAAAA=&#10;" filled="f" stroked="f" strokeweight="1.5pt">
                <v:textbox style="layout-flow:vertical;mso-layout-flow-alt:bottom-to-top" inset=".4mm,.4mm,.4mm,.4mm">
                  <w:txbxContent>
                    <w:p w14:paraId="2072CC95" w14:textId="77777777" w:rsidR="0035690D" w:rsidRDefault="0035690D" w:rsidP="0035690D">
                      <w:pPr>
                        <w:pStyle w:val="19fffff"/>
                      </w:pPr>
                      <w:r>
                        <w:t>Инв № дубл.</w:t>
                      </w:r>
                    </w:p>
                  </w:txbxContent>
                </v:textbox>
              </v:shape>
              <v:shape id="Text Box 83" o:spid="_x0000_s1036" type="#_x0000_t202" style="position:absolute;top:43204;width:1656;height:82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FB9sUA&#10;AADcAAAADwAAAGRycy9kb3ducmV2LnhtbESP0WrCQBRE34X+w3ILvkjdpBS10VVqQagIAaMfcM3e&#10;JsHs3bC7avr3XUHwcZiZM8xi1ZtWXMn5xrKCdJyAIC6tbrhScDxs3mYgfEDW2FomBX/kYbV8GSww&#10;0/bGe7oWoRIRwj5DBXUIXSalL2sy6Me2I47er3UGQ5SuktrhLcJNK9+TZCINNhwXauzou6byXFyM&#10;AszDZ3p263U1uhzyfLI9TY96p9Twtf+agwjUh2f40f7RCj5mKdzPxCM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UUH2xQAAANwAAAAPAAAAAAAAAAAAAAAAAJgCAABkcnMv&#10;ZG93bnJldi54bWxQSwUGAAAAAAQABAD1AAAAigMAAAAA&#10;" filled="f" stroked="f" strokeweight="1.5pt">
                <v:textbox style="layout-flow:vertical;mso-layout-flow-alt:bottom-to-top" inset=".4mm,.4mm,.4mm,.4mm">
                  <w:txbxContent>
                    <w:p w14:paraId="19499B9D" w14:textId="77777777" w:rsidR="0035690D" w:rsidRDefault="0035690D" w:rsidP="0035690D">
                      <w:pPr>
                        <w:pStyle w:val="19fffff"/>
                      </w:pPr>
                      <w:r>
                        <w:t>Инв № подл.</w:t>
                      </w:r>
                    </w:p>
                  </w:txbxContent>
                </v:textbox>
              </v:shape>
              <v:shape id="Text Box 85" o:spid="_x0000_s1035" type="#_x0000_t202" style="position:absolute;top:21585;width:1656;height:82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PfgcQA&#10;AADcAAAADwAAAGRycy9kb3ducmV2LnhtbESP3YrCMBSE7xd8h3AEb5Y1VcR1q1FUEJSFgj8PcLY5&#10;tsXmpCRR69sbYcHLYWa+YWaL1tTiRs5XlhUM+gkI4tzqigsFp+PmawLCB2SNtWVS8CAPi3nnY4ap&#10;tnfe0+0QChEh7FNUUIbQpFL6vCSDvm8b4uidrTMYonSF1A7vEW5qOUySsTRYcVwosaF1SfnlcDUK&#10;MAs/g4tbrYrP6zHLxru/75P+VarXbZdTEIHa8A7/t7dawWgyhNeZeATk/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D34HEAAAA3AAAAA8AAAAAAAAAAAAAAAAAmAIAAGRycy9k&#10;b3ducmV2LnhtbFBLBQYAAAAABAAEAPUAAACJAwAAAAA=&#10;" filled="f" stroked="f" strokeweight="1.5pt">
                <v:textbox style="layout-flow:vertical;mso-layout-flow-alt:bottom-to-top" inset=".4mm,.4mm,.4mm,.4mm">
                  <w:txbxContent>
                    <w:p w14:paraId="2E5BC10F" w14:textId="77777777" w:rsidR="0035690D" w:rsidRDefault="0035690D" w:rsidP="0035690D">
                      <w:pPr>
                        <w:pStyle w:val="19fffff"/>
                      </w:pPr>
                      <w:r>
                        <w:t>Взамен инв. №</w:t>
                      </w:r>
                    </w:p>
                  </w:txbxContent>
                </v:textbox>
              </v:shape>
              <v:shape id="Text Box 86" o:spid="_x0000_s1034" type="#_x0000_t202" style="position:absolute;top:30593;width:1656;height:118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96GsUA&#10;AADcAAAADwAAAGRycy9kb3ducmV2LnhtbESP0WrCQBRE3wX/YblCX6RurMXa6CoqCBUh0OgH3GZv&#10;k2D2bthdNf59Vyj4OMzMGWax6kwjruR8bVnBeJSAIC6srrlUcDruXmcgfEDW2FgmBXfysFr2ewtM&#10;tb3xN13zUIoIYZ+igiqENpXSFxUZ9CPbEkfv1zqDIUpXSu3wFuGmkW9JMpUGa44LFba0rag45xej&#10;ALPwOT67zaYcXo5ZNt3/fJz0QamXQbeegwjUhWf4v/2lFbzPJvA4E4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z3oaxQAAANwAAAAPAAAAAAAAAAAAAAAAAJgCAABkcnMv&#10;ZG93bnJldi54bWxQSwUGAAAAAAQABAD1AAAAigMAAAAA&#10;" filled="f" stroked="f" strokeweight="1.5pt">
                <v:textbox style="layout-flow:vertical;mso-layout-flow-alt:bottom-to-top" inset=".4mm,.4mm,.4mm,.4mm">
                  <w:txbxContent>
                    <w:p w14:paraId="4BC0F55F" w14:textId="77777777" w:rsidR="0035690D" w:rsidRDefault="0035690D" w:rsidP="0035690D">
                      <w:pPr>
                        <w:pStyle w:val="19fffff"/>
                      </w:pPr>
                      <w:r>
                        <w:t>Подп. и дата</w:t>
                      </w:r>
                    </w:p>
                  </w:txbxContent>
                </v:textbox>
              </v:shape>
            </v:group>
            <v:group id="Группа 484" o:spid="_x0000_s1027" style="position:absolute;left:2073;width:1800;height:51480" coordsize="1800,514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I8gcUAAADcAAAADwAAAGRycy9kb3ducmV2LnhtbESPS4vCQBCE78L+h6EX&#10;vOkk6wOJjiKyu+xBBB8g3ppMmwQzPSEzm8R/7wiCx6KqvqIWq86UoqHaFZYVxMMIBHFqdcGZgtPx&#10;ZzAD4TyyxtIyKbiTg9Xyo7fARNuW99QcfCYChF2CCnLvq0RKl+Zk0A1tRRy8q60N+iDrTOoa2wA3&#10;pfyKoqk0WHBYyLGiTU7p7fBvFPy22K5H8XezvV0398txsjtvY1Kq/9mt5yA8df4dfrX/tILxbAz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CPIHFAAAA3AAA&#10;AA8AAAAAAAAAAAAAAAAAqgIAAGRycy9kb3ducmV2LnhtbFBLBQYAAAAABAAEAPoAAACcAwAAAAA=&#10;">
              <v:shape id="Text Box 87" o:spid="_x0000_s1032" type="#_x0000_t202" style="position:absolute;top:30593;width:1800;height:118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hBycUA&#10;AADcAAAADwAAAGRycy9kb3ducmV2LnhtbESPT2sCMRTE74V+h/AK3mq2okVWo4igSC/in4PHx+Y1&#10;Wdy87G7iuu2nbwShx2FmfsPMl72rREdtKD0r+BhmIIgLr0s2Cs6nzfsURIjIGivPpOCHAiwXry9z&#10;zLW/84G6YzQiQTjkqMDGWOdShsKSwzD0NXHyvn3rMCbZGqlbvCe4q+Qoyz6lw5LTgsWa1paK6/Hm&#10;FDS2H09Ms6+u3devWdntLjTni1KDt341AxGpj//hZ3unFYynE3icSUd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qEHJxQAAANwAAAAPAAAAAAAAAAAAAAAAAJgCAABkcnMv&#10;ZG93bnJldi54bWxQSwUGAAAAAAQABAD1AAAAigMAAAAA&#10;" filled="f" stroked="f" strokeweight="1.5pt">
                <v:textbox style="layout-flow:vertical;mso-layout-flow-alt:bottom-to-top" inset="0,0,0,0">
                  <w:txbxContent>
                    <w:p w14:paraId="32DEB1A5" w14:textId="77777777" w:rsidR="0035690D" w:rsidRDefault="0035690D" w:rsidP="0035690D">
                      <w:pPr>
                        <w:pStyle w:val="19ffffd"/>
                      </w:pPr>
                    </w:p>
                  </w:txbxContent>
                </v:textbox>
              </v:shape>
              <v:shape id="Text Box 88" o:spid="_x0000_s1031" type="#_x0000_t202" style="position:absolute;top:21585;width:1800;height:82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rfvsUA&#10;AADcAAAADwAAAGRycy9kb3ducmV2LnhtbESPT2sCMRTE74V+h/AK3mq2oiKrUURQpBfxz8HjY/Oa&#10;LG5edjdx3fbTN0Khx2FmfsMsVr2rREdtKD0r+BhmIIgLr0s2Ci7n7fsMRIjIGivPpOCbAqyWry8L&#10;zLV/8JG6UzQiQTjkqMDGWOdShsKSwzD0NXHyvnzrMCbZGqlbfCS4q+Qoy6bSYclpwWJNG0vF7XR3&#10;ChrbjyemOVS37vPHrO1uH5rLVanBW7+eg4jUx//wX3uvFYxnU3ieSU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et++xQAAANwAAAAPAAAAAAAAAAAAAAAAAJgCAABkcnMv&#10;ZG93bnJldi54bWxQSwUGAAAAAAQABAD1AAAAigMAAAAA&#10;" filled="f" stroked="f" strokeweight="1.5pt">
                <v:textbox style="layout-flow:vertical;mso-layout-flow-alt:bottom-to-top" inset="0,0,0,0">
                  <w:txbxContent>
                    <w:p w14:paraId="735FF361" w14:textId="77777777" w:rsidR="0035690D" w:rsidRDefault="0035690D" w:rsidP="0035690D">
                      <w:pPr>
                        <w:pStyle w:val="19ffffd"/>
                      </w:pPr>
                    </w:p>
                  </w:txbxContent>
                </v:textbox>
              </v:shape>
              <v:shape id="Text Box 89" o:spid="_x0000_s1030" type="#_x0000_t202" style="position:absolute;top:12577;width:1800;height:82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Z6JcUA&#10;AADcAAAADwAAAGRycy9kb3ducmV2LnhtbESPQWsCMRSE7wX/Q3iCt5qt2Cpbo4igSC9S9dDjY/Oa&#10;LG5edjdx3fbXm0LB4zAz3zCLVe8q0VEbSs8KXsYZCOLC65KNgvNp+zwHESKyxsozKfihAKvl4GmB&#10;ufY3/qTuGI1IEA45KrAx1rmUobDkMIx9TZy8b986jEm2RuoWbwnuKjnJsjfpsOS0YLGmjaXicrw6&#10;BY3tp6+mOVSX7uPXrO1uH5rzl1KjYb9+BxGpj4/wf3uvFUznM/g7k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NnolxQAAANwAAAAPAAAAAAAAAAAAAAAAAJgCAABkcnMv&#10;ZG93bnJldi54bWxQSwUGAAAAAAQABAD1AAAAigMAAAAA&#10;" filled="f" stroked="f" strokeweight="1.5pt">
                <v:textbox style="layout-flow:vertical;mso-layout-flow-alt:bottom-to-top" inset="0,0,0,0">
                  <w:txbxContent>
                    <w:p w14:paraId="415CF163" w14:textId="77777777" w:rsidR="0035690D" w:rsidRDefault="0035690D" w:rsidP="0035690D">
                      <w:pPr>
                        <w:pStyle w:val="19ffffd"/>
                      </w:pPr>
                    </w:p>
                  </w:txbxContent>
                </v:textbox>
              </v:shape>
              <v:shape id="Text Box 90" o:spid="_x0000_s1029" type="#_x0000_t202" style="position:absolute;width:1800;height:118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nuV8IA&#10;AADcAAAADwAAAGRycy9kb3ducmV2LnhtbERPz2vCMBS+D/Y/hDfYbaYON0o1LSI4ZJcx9eDx0TyT&#10;YvPSNlnt/OvNYbDjx/d7VU2uFSMNofGsYD7LQBDXXjdsFBwP25ccRIjIGlvPpOCXAlTl48MKC+2v&#10;/E3jPhqRQjgUqMDG2BVShtqSwzDzHXHizn5wGBMcjNQDXlO4a+Vrlr1Lhw2nBosdbSzVl/2PU9Db&#10;afFm+q/2Mn7ezNp+7EJ/PCn1/DStlyAiTfFf/OfeaQWLPK1NZ9IRk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qe5XwgAAANwAAAAPAAAAAAAAAAAAAAAAAJgCAABkcnMvZG93&#10;bnJldi54bWxQSwUGAAAAAAQABAD1AAAAhwMAAAAA&#10;" filled="f" stroked="f" strokeweight="1.5pt">
                <v:textbox style="layout-flow:vertical;mso-layout-flow-alt:bottom-to-top" inset="0,0,0,0">
                  <w:txbxContent>
                    <w:p w14:paraId="507C0C9A" w14:textId="77777777" w:rsidR="0035690D" w:rsidRDefault="0035690D" w:rsidP="0035690D">
                      <w:pPr>
                        <w:pStyle w:val="19ffffd"/>
                      </w:pPr>
                    </w:p>
                  </w:txbxContent>
                </v:textbox>
              </v:shape>
              <v:shape id="Text Box 87" o:spid="_x0000_s1028" type="#_x0000_t202" style="position:absolute;top:43204;width:1800;height:82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VLzMUA&#10;AADcAAAADwAAAGRycy9kb3ducmV2LnhtbESPQWsCMRSE7wX/Q3iCt5qt2GK3RhFBkV6k6sHjY/Oa&#10;LG5edjdx3fbXm0LB4zAz3zDzZe8q0VEbSs8KXsYZCOLC65KNgtNx8zwDESKyxsozKfihAMvF4GmO&#10;ufY3/qLuEI1IEA45KrAx1rmUobDkMIx9TZy8b986jEm2RuoWbwnuKjnJsjfpsOS0YLGmtaXicrg6&#10;BY3tp6+m2VeX7vPXrOx2F5rTWanRsF99gIjUx0f4v73TCqazd/g7k46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5UvMxQAAANwAAAAPAAAAAAAAAAAAAAAAAJgCAABkcnMv&#10;ZG93bnJldi54bWxQSwUGAAAAAAQABAD1AAAAigMAAAAA&#10;" filled="f" stroked="f" strokeweight="1.5pt">
                <v:textbox style="layout-flow:vertical;mso-layout-flow-alt:bottom-to-top" inset="0,0,0,0">
                  <w:txbxContent>
                    <w:p w14:paraId="055CE491" w14:textId="77777777" w:rsidR="0035690D" w:rsidRDefault="0035690D" w:rsidP="0035690D">
                      <w:pPr>
                        <w:pStyle w:val="19ffffd"/>
                      </w:pPr>
                    </w:p>
                  </w:txbxContent>
                </v:textbox>
              </v:shape>
            </v:group>
          </v:group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77C8D" w14:textId="77777777" w:rsidR="00473224" w:rsidRPr="00674525" w:rsidRDefault="00EE1BC3" w:rsidP="00473224">
    <w:pPr>
      <w:pStyle w:val="19fff0"/>
      <w:rPr>
        <w:lang w:val="en-US"/>
      </w:rPr>
    </w:pPr>
    <w:r>
      <w:rPr>
        <w:lang w:val="en-US"/>
      </w:rPr>
      <w:fldChar w:fldCharType="begin"/>
    </w:r>
    <w:r w:rsidR="00674525">
      <w:rPr>
        <w:lang w:val="en-US"/>
      </w:rPr>
      <w:instrText xml:space="preserve"> PAGE  \* Arabic  \* MERGEFORMAT </w:instrText>
    </w:r>
    <w:r>
      <w:rPr>
        <w:lang w:val="en-US"/>
      </w:rPr>
      <w:fldChar w:fldCharType="separate"/>
    </w:r>
    <w:r w:rsidR="00B42AB4">
      <w:rPr>
        <w:noProof/>
        <w:lang w:val="en-US"/>
      </w:rPr>
      <w:t>14</w:t>
    </w:r>
    <w:r>
      <w:rPr>
        <w:lang w:val="en-US"/>
      </w:rPr>
      <w:fldChar w:fldCharType="end"/>
    </w:r>
  </w:p>
  <w:p w14:paraId="410210A7" w14:textId="77777777" w:rsidR="000611C2" w:rsidRDefault="000611C2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7286"/>
    <w:multiLevelType w:val="hybridMultilevel"/>
    <w:tmpl w:val="B1F0C178"/>
    <w:lvl w:ilvl="0" w:tplc="131455A2">
      <w:start w:val="1"/>
      <w:numFmt w:val="russianLower"/>
      <w:pStyle w:val="193"/>
      <w:lvlText w:val="%1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77E7B"/>
    <w:multiLevelType w:val="hybridMultilevel"/>
    <w:tmpl w:val="5492F7E2"/>
    <w:lvl w:ilvl="0" w:tplc="78CE1B22">
      <w:start w:val="1"/>
      <w:numFmt w:val="bullet"/>
      <w:pStyle w:val="191"/>
      <w:lvlText w:val="–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C4CCA"/>
    <w:multiLevelType w:val="hybridMultilevel"/>
    <w:tmpl w:val="16787238"/>
    <w:lvl w:ilvl="0" w:tplc="A230A2B2">
      <w:start w:val="1"/>
      <w:numFmt w:val="bullet"/>
      <w:pStyle w:val="192"/>
      <w:lvlText w:val="–"/>
      <w:lvlJc w:val="left"/>
      <w:pPr>
        <w:tabs>
          <w:tab w:val="num" w:pos="1077"/>
        </w:tabs>
        <w:ind w:left="1077" w:hanging="357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2B03A4"/>
    <w:multiLevelType w:val="hybridMultilevel"/>
    <w:tmpl w:val="4D004704"/>
    <w:lvl w:ilvl="0" w:tplc="E5CA26E2">
      <w:start w:val="1"/>
      <w:numFmt w:val="decimal"/>
      <w:pStyle w:val="19"/>
      <w:lvlText w:val="%1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6926F3"/>
    <w:multiLevelType w:val="multilevel"/>
    <w:tmpl w:val="9B86FD30"/>
    <w:lvl w:ilvl="0">
      <w:start w:val="1"/>
      <w:numFmt w:val="decimal"/>
      <w:pStyle w:val="190"/>
      <w:lvlText w:val="%1)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>
      <w:start w:val="1"/>
      <w:numFmt w:val="russianLower"/>
      <w:pStyle w:val="194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5" w15:restartNumberingAfterBreak="0">
    <w:nsid w:val="18744206"/>
    <w:multiLevelType w:val="hybridMultilevel"/>
    <w:tmpl w:val="ED10239C"/>
    <w:lvl w:ilvl="0" w:tplc="BCD81ACC">
      <w:start w:val="1"/>
      <w:numFmt w:val="lowerRoman"/>
      <w:lvlText w:val="%1)"/>
      <w:lvlJc w:val="left"/>
      <w:pPr>
        <w:tabs>
          <w:tab w:val="num" w:pos="2586"/>
        </w:tabs>
        <w:ind w:left="2586" w:hanging="47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0744F9"/>
    <w:multiLevelType w:val="hybridMultilevel"/>
    <w:tmpl w:val="2C869738"/>
    <w:lvl w:ilvl="0" w:tplc="B9FC9612">
      <w:start w:val="1"/>
      <w:numFmt w:val="decimal"/>
      <w:pStyle w:val="195"/>
      <w:lvlText w:val="%1."/>
      <w:lvlJc w:val="left"/>
      <w:pPr>
        <w:tabs>
          <w:tab w:val="num" w:pos="1191"/>
        </w:tabs>
        <w:ind w:left="1191" w:hanging="47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75FEE"/>
    <w:multiLevelType w:val="multilevel"/>
    <w:tmpl w:val="65D65A76"/>
    <w:name w:val="19_NumList"/>
    <w:lvl w:ilvl="0">
      <w:start w:val="1"/>
      <w:numFmt w:val="decimal"/>
      <w:lvlText w:val="%1)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586"/>
        </w:tabs>
        <w:ind w:left="2586" w:hanging="471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D75415"/>
    <w:multiLevelType w:val="hybridMultilevel"/>
    <w:tmpl w:val="2BBAFEA2"/>
    <w:lvl w:ilvl="0" w:tplc="908CAD92">
      <w:start w:val="1"/>
      <w:numFmt w:val="decimal"/>
      <w:pStyle w:val="1910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F953D8"/>
    <w:multiLevelType w:val="hybridMultilevel"/>
    <w:tmpl w:val="7CA8E036"/>
    <w:lvl w:ilvl="0" w:tplc="ED80EBF4">
      <w:start w:val="1"/>
      <w:numFmt w:val="russianLower"/>
      <w:lvlText w:val="%1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03C28EF"/>
    <w:multiLevelType w:val="multilevel"/>
    <w:tmpl w:val="8AD0F84C"/>
    <w:lvl w:ilvl="0">
      <w:start w:val="1"/>
      <w:numFmt w:val="bullet"/>
      <w:pStyle w:val="1911"/>
      <w:lvlText w:val="–"/>
      <w:lvlJc w:val="left"/>
      <w:pPr>
        <w:tabs>
          <w:tab w:val="num" w:pos="1191"/>
        </w:tabs>
        <w:ind w:left="1191" w:hanging="471"/>
      </w:pPr>
      <w:rPr>
        <w:rFonts w:ascii="Times New Roman" w:hAnsi="Times New Roman" w:cs="Times New Roman" w:hint="default"/>
      </w:rPr>
    </w:lvl>
    <w:lvl w:ilvl="1">
      <w:start w:val="1"/>
      <w:numFmt w:val="bullet"/>
      <w:pStyle w:val="1920"/>
      <w:lvlText w:val="–"/>
      <w:lvlJc w:val="left"/>
      <w:pPr>
        <w:tabs>
          <w:tab w:val="num" w:pos="1888"/>
        </w:tabs>
        <w:ind w:left="1888" w:hanging="470"/>
      </w:pPr>
      <w:rPr>
        <w:rFonts w:ascii="Times New Roman" w:hAnsi="Times New Roman" w:cs="Times New Roman" w:hint="default"/>
      </w:rPr>
    </w:lvl>
    <w:lvl w:ilvl="2">
      <w:start w:val="1"/>
      <w:numFmt w:val="bullet"/>
      <w:pStyle w:val="1930"/>
      <w:lvlText w:val="–"/>
      <w:lvlJc w:val="left"/>
      <w:pPr>
        <w:tabs>
          <w:tab w:val="num" w:pos="2586"/>
        </w:tabs>
        <w:ind w:left="2586" w:hanging="471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630277"/>
    <w:multiLevelType w:val="multilevel"/>
    <w:tmpl w:val="D60AF110"/>
    <w:lvl w:ilvl="0">
      <w:start w:val="1"/>
      <w:numFmt w:val="decimal"/>
      <w:pStyle w:val="1912"/>
      <w:suff w:val="nothing"/>
      <w:lvlText w:val="ПРИЛОЖЕНИЕ %1"/>
      <w:lvlJc w:val="left"/>
      <w:pPr>
        <w:ind w:left="0" w:firstLine="0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1921"/>
      <w:lvlText w:val="%1.%2."/>
      <w:lvlJc w:val="left"/>
      <w:pPr>
        <w:tabs>
          <w:tab w:val="num" w:pos="147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1931"/>
      <w:lvlText w:val="%1.%2.%3."/>
      <w:lvlJc w:val="left"/>
      <w:pPr>
        <w:tabs>
          <w:tab w:val="num" w:pos="164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1940"/>
      <w:lvlText w:val="%1.%2.%3.%4."/>
      <w:lvlJc w:val="left"/>
      <w:pPr>
        <w:tabs>
          <w:tab w:val="num" w:pos="1814"/>
        </w:tabs>
        <w:ind w:left="72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1950"/>
      <w:lvlText w:val="%1.%2.%3.%4.%5."/>
      <w:lvlJc w:val="left"/>
      <w:pPr>
        <w:tabs>
          <w:tab w:val="num" w:pos="2155"/>
        </w:tabs>
        <w:ind w:left="720" w:firstLine="0"/>
      </w:pPr>
      <w:rPr>
        <w:rFonts w:ascii="Arial" w:hAnsi="Arial" w:hint="default"/>
        <w:b w:val="0"/>
        <w:i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hint="default"/>
      </w:rPr>
    </w:lvl>
  </w:abstractNum>
  <w:abstractNum w:abstractNumId="12" w15:restartNumberingAfterBreak="0">
    <w:nsid w:val="3AA45B7A"/>
    <w:multiLevelType w:val="hybridMultilevel"/>
    <w:tmpl w:val="DACC543C"/>
    <w:lvl w:ilvl="0" w:tplc="6098125C">
      <w:start w:val="1"/>
      <w:numFmt w:val="russianLower"/>
      <w:lvlText w:val="%1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6B2817"/>
    <w:multiLevelType w:val="multilevel"/>
    <w:tmpl w:val="E6922018"/>
    <w:lvl w:ilvl="0">
      <w:start w:val="1"/>
      <w:numFmt w:val="decimal"/>
      <w:lvlText w:val="%1)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4" w15:restartNumberingAfterBreak="0">
    <w:nsid w:val="3E74162B"/>
    <w:multiLevelType w:val="multilevel"/>
    <w:tmpl w:val="2EBC3D62"/>
    <w:styleLink w:val="a"/>
    <w:lvl w:ilvl="0">
      <w:start w:val="1"/>
      <w:numFmt w:val="upperLetter"/>
      <w:lvlText w:val="Приложение %1."/>
      <w:lvlJc w:val="left"/>
      <w:pPr>
        <w:tabs>
          <w:tab w:val="num" w:pos="1004"/>
        </w:tabs>
        <w:ind w:left="0" w:firstLine="0"/>
      </w:pPr>
      <w:rPr>
        <w:rFonts w:ascii="Arial" w:hAnsi="Arial" w:hint="default"/>
        <w:sz w:val="36"/>
      </w:rPr>
    </w:lvl>
    <w:lvl w:ilvl="1">
      <w:start w:val="1"/>
      <w:numFmt w:val="decimal"/>
      <w:lvlText w:val="%1.%2"/>
      <w:lvlJc w:val="left"/>
      <w:pPr>
        <w:tabs>
          <w:tab w:val="num" w:pos="147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tabs>
          <w:tab w:val="num" w:pos="164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814"/>
        </w:tabs>
        <w:ind w:left="72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3882"/>
        </w:tabs>
        <w:ind w:left="388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hint="default"/>
      </w:rPr>
    </w:lvl>
  </w:abstractNum>
  <w:abstractNum w:abstractNumId="15" w15:restartNumberingAfterBreak="0">
    <w:nsid w:val="41663985"/>
    <w:multiLevelType w:val="multilevel"/>
    <w:tmpl w:val="DA0A405C"/>
    <w:lvl w:ilvl="0">
      <w:start w:val="1"/>
      <w:numFmt w:val="decimal"/>
      <w:suff w:val="nothing"/>
      <w:lvlText w:val="ПРИЛОЖЕНИЕ 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tabs>
          <w:tab w:val="num" w:pos="147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tabs>
          <w:tab w:val="num" w:pos="164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tabs>
          <w:tab w:val="num" w:pos="1814"/>
        </w:tabs>
        <w:ind w:left="72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985"/>
        </w:tabs>
        <w:ind w:left="720" w:firstLine="0"/>
      </w:pPr>
      <w:rPr>
        <w:rFonts w:ascii="Arial" w:hAnsi="Arial" w:cs="Times New Roman" w:hint="default"/>
        <w:b w:val="0"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hint="default"/>
      </w:rPr>
    </w:lvl>
  </w:abstractNum>
  <w:abstractNum w:abstractNumId="16" w15:restartNumberingAfterBreak="0">
    <w:nsid w:val="41A52074"/>
    <w:multiLevelType w:val="hybridMultilevel"/>
    <w:tmpl w:val="D8387918"/>
    <w:lvl w:ilvl="0" w:tplc="27BA98B8">
      <w:start w:val="1"/>
      <w:numFmt w:val="bullet"/>
      <w:lvlText w:val="–"/>
      <w:lvlJc w:val="left"/>
      <w:pPr>
        <w:tabs>
          <w:tab w:val="num" w:pos="2586"/>
        </w:tabs>
        <w:ind w:left="2586" w:hanging="471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090A20"/>
    <w:multiLevelType w:val="hybridMultilevel"/>
    <w:tmpl w:val="2C70151A"/>
    <w:lvl w:ilvl="0" w:tplc="0A1AF750">
      <w:start w:val="1"/>
      <w:numFmt w:val="bullet"/>
      <w:lvlText w:val="–"/>
      <w:lvlJc w:val="left"/>
      <w:pPr>
        <w:tabs>
          <w:tab w:val="num" w:pos="1888"/>
        </w:tabs>
        <w:ind w:left="1888" w:hanging="47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B2E619E"/>
    <w:multiLevelType w:val="multilevel"/>
    <w:tmpl w:val="448AD234"/>
    <w:name w:val="19_ProcedureList"/>
    <w:lvl w:ilvl="0">
      <w:start w:val="1"/>
      <w:numFmt w:val="decimal"/>
      <w:lvlText w:val="%1)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9" w15:restartNumberingAfterBreak="0">
    <w:nsid w:val="5A327791"/>
    <w:multiLevelType w:val="hybridMultilevel"/>
    <w:tmpl w:val="D52A515E"/>
    <w:lvl w:ilvl="0" w:tplc="A76C7870">
      <w:start w:val="1"/>
      <w:numFmt w:val="decimal"/>
      <w:pStyle w:val="1922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392481"/>
    <w:multiLevelType w:val="multilevel"/>
    <w:tmpl w:val="4A447098"/>
    <w:lvl w:ilvl="0">
      <w:start w:val="1"/>
      <w:numFmt w:val="decimal"/>
      <w:lvlText w:val="%1)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586"/>
        </w:tabs>
        <w:ind w:left="2586" w:hanging="471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3EC2B42"/>
    <w:multiLevelType w:val="hybridMultilevel"/>
    <w:tmpl w:val="7D300104"/>
    <w:lvl w:ilvl="0" w:tplc="643A9FA0">
      <w:start w:val="1"/>
      <w:numFmt w:val="decimal"/>
      <w:pStyle w:val="196"/>
      <w:lvlText w:val="[%1]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E37F14"/>
    <w:multiLevelType w:val="multilevel"/>
    <w:tmpl w:val="4B88308C"/>
    <w:name w:val="19_BulletList"/>
    <w:lvl w:ilvl="0">
      <w:start w:val="1"/>
      <w:numFmt w:val="bullet"/>
      <w:lvlText w:val=""/>
      <w:lvlJc w:val="left"/>
      <w:pPr>
        <w:tabs>
          <w:tab w:val="num" w:pos="1191"/>
        </w:tabs>
        <w:ind w:left="1191" w:hanging="47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888"/>
        </w:tabs>
        <w:ind w:left="1888" w:hanging="4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2586"/>
        </w:tabs>
        <w:ind w:left="2586" w:hanging="47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012FC2"/>
    <w:multiLevelType w:val="multilevel"/>
    <w:tmpl w:val="CD06FF9A"/>
    <w:name w:val="19_Headiings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164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1.%2.%3."/>
      <w:lvlJc w:val="left"/>
      <w:pPr>
        <w:tabs>
          <w:tab w:val="num" w:pos="1871"/>
        </w:tabs>
        <w:ind w:left="720" w:firstLine="0"/>
      </w:pPr>
      <w:rPr>
        <w:rFonts w:ascii="Arial" w:hAnsi="Arial" w:hint="default"/>
        <w:b/>
        <w:i w:val="0"/>
        <w:sz w:val="28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985"/>
        </w:tabs>
        <w:ind w:left="72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2155"/>
        </w:tabs>
        <w:ind w:left="720" w:firstLine="0"/>
      </w:pPr>
      <w:rPr>
        <w:rFonts w:ascii="Arial" w:hAnsi="Arial" w:hint="default"/>
        <w:b w:val="0"/>
        <w:i/>
        <w:sz w:val="24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2325"/>
        </w:tabs>
        <w:ind w:left="72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C970AA1"/>
    <w:multiLevelType w:val="hybridMultilevel"/>
    <w:tmpl w:val="9BE2C800"/>
    <w:lvl w:ilvl="0" w:tplc="481EFE78">
      <w:start w:val="1"/>
      <w:numFmt w:val="bullet"/>
      <w:pStyle w:val="197"/>
      <w:lvlText w:val=""/>
      <w:lvlJc w:val="left"/>
      <w:pPr>
        <w:tabs>
          <w:tab w:val="num" w:pos="1191"/>
        </w:tabs>
        <w:ind w:left="1191" w:hanging="471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DD954C9"/>
    <w:multiLevelType w:val="hybridMultilevel"/>
    <w:tmpl w:val="D0387180"/>
    <w:lvl w:ilvl="0" w:tplc="7AEC4F9C">
      <w:start w:val="1"/>
      <w:numFmt w:val="russianLower"/>
      <w:lvlText w:val="%1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E974DE1"/>
    <w:multiLevelType w:val="multilevel"/>
    <w:tmpl w:val="630A13C0"/>
    <w:lvl w:ilvl="0">
      <w:start w:val="1"/>
      <w:numFmt w:val="decimal"/>
      <w:pStyle w:val="1913"/>
      <w:lvlText w:val="%1)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>
      <w:start w:val="1"/>
      <w:numFmt w:val="russianLower"/>
      <w:pStyle w:val="1923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pStyle w:val="1932"/>
      <w:lvlText w:val="%3)"/>
      <w:lvlJc w:val="left"/>
      <w:pPr>
        <w:tabs>
          <w:tab w:val="num" w:pos="2586"/>
        </w:tabs>
        <w:ind w:left="2586" w:hanging="47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num w:numId="1">
    <w:abstractNumId w:val="23"/>
  </w:num>
  <w:num w:numId="2">
    <w:abstractNumId w:val="21"/>
  </w:num>
  <w:num w:numId="3">
    <w:abstractNumId w:val="19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14"/>
  </w:num>
  <w:num w:numId="9">
    <w:abstractNumId w:val="24"/>
  </w:num>
  <w:num w:numId="10">
    <w:abstractNumId w:val="11"/>
  </w:num>
  <w:num w:numId="11">
    <w:abstractNumId w:val="26"/>
  </w:num>
  <w:num w:numId="12">
    <w:abstractNumId w:val="4"/>
  </w:num>
  <w:num w:numId="13">
    <w:abstractNumId w:val="10"/>
  </w:num>
  <w:num w:numId="14">
    <w:abstractNumId w:val="2"/>
  </w:num>
  <w:num w:numId="15">
    <w:abstractNumId w:val="1"/>
    <w:lvlOverride w:ilvl="0">
      <w:startOverride w:val="1"/>
    </w:lvlOverride>
  </w:num>
  <w:num w:numId="16">
    <w:abstractNumId w:val="1"/>
  </w:num>
  <w:num w:numId="17">
    <w:abstractNumId w:val="15"/>
  </w:num>
  <w:num w:numId="18">
    <w:abstractNumId w:val="18"/>
  </w:num>
  <w:num w:numId="19">
    <w:abstractNumId w:val="7"/>
  </w:num>
  <w:num w:numId="20">
    <w:abstractNumId w:val="22"/>
  </w:num>
  <w:num w:numId="21">
    <w:abstractNumId w:val="13"/>
  </w:num>
  <w:num w:numId="22">
    <w:abstractNumId w:val="20"/>
  </w:num>
  <w:num w:numId="23">
    <w:abstractNumId w:val="9"/>
  </w:num>
  <w:num w:numId="24">
    <w:abstractNumId w:val="5"/>
  </w:num>
  <w:num w:numId="25">
    <w:abstractNumId w:val="25"/>
  </w:num>
  <w:num w:numId="26">
    <w:abstractNumId w:val="17"/>
  </w:num>
  <w:num w:numId="27">
    <w:abstractNumId w:val="16"/>
  </w:num>
  <w:num w:numId="28">
    <w:abstractNumId w:val="10"/>
    <w:lvlOverride w:ilvl="0">
      <w:startOverride w:val="1"/>
    </w:lvlOverride>
  </w:num>
  <w:num w:numId="29">
    <w:abstractNumId w:val="12"/>
  </w:num>
  <w:num w:numId="30">
    <w:abstractNumId w:val="17"/>
    <w:lvlOverride w:ilvl="0">
      <w:startOverride w:val="1"/>
    </w:lvlOverride>
  </w:num>
  <w:num w:numId="31">
    <w:abstractNumId w:val="16"/>
    <w:lvlOverride w:ilvl="0">
      <w:startOverride w:val="1"/>
    </w:lvlOverride>
  </w:num>
  <w:num w:numId="32">
    <w:abstractNumId w:val="16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  <w:lvlOverride w:ilvl="0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1" w:dllVersion="512" w:checkStyle="1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6DB5"/>
    <w:rsid w:val="000015AE"/>
    <w:rsid w:val="00002A63"/>
    <w:rsid w:val="000049BD"/>
    <w:rsid w:val="00005458"/>
    <w:rsid w:val="00006327"/>
    <w:rsid w:val="0001094F"/>
    <w:rsid w:val="00011565"/>
    <w:rsid w:val="00011A36"/>
    <w:rsid w:val="000120C8"/>
    <w:rsid w:val="0001239C"/>
    <w:rsid w:val="00013460"/>
    <w:rsid w:val="000153BB"/>
    <w:rsid w:val="0001715F"/>
    <w:rsid w:val="0001774A"/>
    <w:rsid w:val="00020EE5"/>
    <w:rsid w:val="00021FA2"/>
    <w:rsid w:val="0002354C"/>
    <w:rsid w:val="00024303"/>
    <w:rsid w:val="000244EC"/>
    <w:rsid w:val="0002724A"/>
    <w:rsid w:val="000273CD"/>
    <w:rsid w:val="00027F35"/>
    <w:rsid w:val="000307C3"/>
    <w:rsid w:val="00030F40"/>
    <w:rsid w:val="00031841"/>
    <w:rsid w:val="00032A3D"/>
    <w:rsid w:val="000331E2"/>
    <w:rsid w:val="00033F74"/>
    <w:rsid w:val="00034037"/>
    <w:rsid w:val="000348E0"/>
    <w:rsid w:val="00035903"/>
    <w:rsid w:val="000361C2"/>
    <w:rsid w:val="000376F6"/>
    <w:rsid w:val="00037995"/>
    <w:rsid w:val="0004091C"/>
    <w:rsid w:val="00040DB6"/>
    <w:rsid w:val="000425EA"/>
    <w:rsid w:val="00042829"/>
    <w:rsid w:val="000432A0"/>
    <w:rsid w:val="00044633"/>
    <w:rsid w:val="000460EE"/>
    <w:rsid w:val="0004656B"/>
    <w:rsid w:val="00047CEA"/>
    <w:rsid w:val="00047E5B"/>
    <w:rsid w:val="000501A2"/>
    <w:rsid w:val="00050583"/>
    <w:rsid w:val="00050F69"/>
    <w:rsid w:val="00051DAF"/>
    <w:rsid w:val="00052358"/>
    <w:rsid w:val="0005289F"/>
    <w:rsid w:val="00054E76"/>
    <w:rsid w:val="00055D99"/>
    <w:rsid w:val="00055FCC"/>
    <w:rsid w:val="00057028"/>
    <w:rsid w:val="000575F9"/>
    <w:rsid w:val="00057E61"/>
    <w:rsid w:val="00061044"/>
    <w:rsid w:val="000611C2"/>
    <w:rsid w:val="00061C2D"/>
    <w:rsid w:val="000634B5"/>
    <w:rsid w:val="00063587"/>
    <w:rsid w:val="0006439F"/>
    <w:rsid w:val="00065073"/>
    <w:rsid w:val="00067291"/>
    <w:rsid w:val="0007283C"/>
    <w:rsid w:val="00073100"/>
    <w:rsid w:val="00075C1C"/>
    <w:rsid w:val="00076391"/>
    <w:rsid w:val="000767D9"/>
    <w:rsid w:val="00076F9C"/>
    <w:rsid w:val="00080585"/>
    <w:rsid w:val="00081223"/>
    <w:rsid w:val="00081C81"/>
    <w:rsid w:val="0008302B"/>
    <w:rsid w:val="0008350E"/>
    <w:rsid w:val="00083974"/>
    <w:rsid w:val="00083A60"/>
    <w:rsid w:val="00084314"/>
    <w:rsid w:val="000845DC"/>
    <w:rsid w:val="00086781"/>
    <w:rsid w:val="00086950"/>
    <w:rsid w:val="0008766B"/>
    <w:rsid w:val="000911A6"/>
    <w:rsid w:val="00091657"/>
    <w:rsid w:val="00091D6A"/>
    <w:rsid w:val="00091FE0"/>
    <w:rsid w:val="00092E72"/>
    <w:rsid w:val="00093EC1"/>
    <w:rsid w:val="000953BF"/>
    <w:rsid w:val="00095751"/>
    <w:rsid w:val="00095C76"/>
    <w:rsid w:val="00096FD6"/>
    <w:rsid w:val="00097B5B"/>
    <w:rsid w:val="000A234C"/>
    <w:rsid w:val="000A2C56"/>
    <w:rsid w:val="000A3845"/>
    <w:rsid w:val="000A3A4F"/>
    <w:rsid w:val="000A436C"/>
    <w:rsid w:val="000A51A4"/>
    <w:rsid w:val="000A681D"/>
    <w:rsid w:val="000A6AB3"/>
    <w:rsid w:val="000A78D1"/>
    <w:rsid w:val="000A7BD2"/>
    <w:rsid w:val="000B033F"/>
    <w:rsid w:val="000B0CE2"/>
    <w:rsid w:val="000B124E"/>
    <w:rsid w:val="000B20D8"/>
    <w:rsid w:val="000B2CF7"/>
    <w:rsid w:val="000B38C9"/>
    <w:rsid w:val="000B40E9"/>
    <w:rsid w:val="000B425F"/>
    <w:rsid w:val="000B4C77"/>
    <w:rsid w:val="000B53E3"/>
    <w:rsid w:val="000B59BB"/>
    <w:rsid w:val="000B737A"/>
    <w:rsid w:val="000C16E2"/>
    <w:rsid w:val="000C6094"/>
    <w:rsid w:val="000C6268"/>
    <w:rsid w:val="000C6F52"/>
    <w:rsid w:val="000C7264"/>
    <w:rsid w:val="000D013F"/>
    <w:rsid w:val="000D170B"/>
    <w:rsid w:val="000D1F0F"/>
    <w:rsid w:val="000D293B"/>
    <w:rsid w:val="000D4199"/>
    <w:rsid w:val="000D4C77"/>
    <w:rsid w:val="000D6DD9"/>
    <w:rsid w:val="000E164A"/>
    <w:rsid w:val="000E1994"/>
    <w:rsid w:val="000E1F0B"/>
    <w:rsid w:val="000E24C7"/>
    <w:rsid w:val="000E2971"/>
    <w:rsid w:val="000E2ACA"/>
    <w:rsid w:val="000E3256"/>
    <w:rsid w:val="000E3B22"/>
    <w:rsid w:val="000E4C2B"/>
    <w:rsid w:val="000E5ECA"/>
    <w:rsid w:val="000E6976"/>
    <w:rsid w:val="000E73C5"/>
    <w:rsid w:val="000E7585"/>
    <w:rsid w:val="000F0C22"/>
    <w:rsid w:val="000F154D"/>
    <w:rsid w:val="000F1B77"/>
    <w:rsid w:val="000F3C15"/>
    <w:rsid w:val="000F5830"/>
    <w:rsid w:val="000F6021"/>
    <w:rsid w:val="000F6136"/>
    <w:rsid w:val="000F636F"/>
    <w:rsid w:val="001000C2"/>
    <w:rsid w:val="0010060A"/>
    <w:rsid w:val="0010129B"/>
    <w:rsid w:val="001013FD"/>
    <w:rsid w:val="0010286B"/>
    <w:rsid w:val="00102B0E"/>
    <w:rsid w:val="001053DA"/>
    <w:rsid w:val="00106A0D"/>
    <w:rsid w:val="001076CB"/>
    <w:rsid w:val="00111EE5"/>
    <w:rsid w:val="00112438"/>
    <w:rsid w:val="001146F6"/>
    <w:rsid w:val="001149C9"/>
    <w:rsid w:val="00115B8B"/>
    <w:rsid w:val="0011798F"/>
    <w:rsid w:val="00120549"/>
    <w:rsid w:val="00120D35"/>
    <w:rsid w:val="00120F79"/>
    <w:rsid w:val="001230E9"/>
    <w:rsid w:val="00123EF2"/>
    <w:rsid w:val="0012402A"/>
    <w:rsid w:val="00124E9E"/>
    <w:rsid w:val="001252F6"/>
    <w:rsid w:val="0012586A"/>
    <w:rsid w:val="00126210"/>
    <w:rsid w:val="00130A7D"/>
    <w:rsid w:val="00130B1A"/>
    <w:rsid w:val="0013118C"/>
    <w:rsid w:val="001351B8"/>
    <w:rsid w:val="00135202"/>
    <w:rsid w:val="00135CB3"/>
    <w:rsid w:val="00136239"/>
    <w:rsid w:val="00136323"/>
    <w:rsid w:val="0014018E"/>
    <w:rsid w:val="00142D91"/>
    <w:rsid w:val="00143B4D"/>
    <w:rsid w:val="001478DB"/>
    <w:rsid w:val="00147B49"/>
    <w:rsid w:val="00151B4F"/>
    <w:rsid w:val="00152844"/>
    <w:rsid w:val="00152ACE"/>
    <w:rsid w:val="001530EB"/>
    <w:rsid w:val="001549A0"/>
    <w:rsid w:val="00155154"/>
    <w:rsid w:val="001552D3"/>
    <w:rsid w:val="00155C2A"/>
    <w:rsid w:val="00156F45"/>
    <w:rsid w:val="001611C1"/>
    <w:rsid w:val="00162414"/>
    <w:rsid w:val="00162879"/>
    <w:rsid w:val="001637DE"/>
    <w:rsid w:val="00163935"/>
    <w:rsid w:val="001641BD"/>
    <w:rsid w:val="001641FF"/>
    <w:rsid w:val="0016505D"/>
    <w:rsid w:val="00165934"/>
    <w:rsid w:val="001701CA"/>
    <w:rsid w:val="00171179"/>
    <w:rsid w:val="0017199C"/>
    <w:rsid w:val="001732DB"/>
    <w:rsid w:val="00173333"/>
    <w:rsid w:val="0017335F"/>
    <w:rsid w:val="0017407B"/>
    <w:rsid w:val="0017488F"/>
    <w:rsid w:val="0017541A"/>
    <w:rsid w:val="0017689A"/>
    <w:rsid w:val="00177176"/>
    <w:rsid w:val="00177243"/>
    <w:rsid w:val="00180DCA"/>
    <w:rsid w:val="00181131"/>
    <w:rsid w:val="001816A5"/>
    <w:rsid w:val="001820D1"/>
    <w:rsid w:val="00182B4F"/>
    <w:rsid w:val="00184C6E"/>
    <w:rsid w:val="001866A2"/>
    <w:rsid w:val="00186CF1"/>
    <w:rsid w:val="00186D9F"/>
    <w:rsid w:val="001875D1"/>
    <w:rsid w:val="00190488"/>
    <w:rsid w:val="001906D1"/>
    <w:rsid w:val="00190DC1"/>
    <w:rsid w:val="0019151D"/>
    <w:rsid w:val="00192C59"/>
    <w:rsid w:val="00192DBD"/>
    <w:rsid w:val="0019490B"/>
    <w:rsid w:val="00195A77"/>
    <w:rsid w:val="00196F17"/>
    <w:rsid w:val="00196FA3"/>
    <w:rsid w:val="00197564"/>
    <w:rsid w:val="00197F99"/>
    <w:rsid w:val="001A0063"/>
    <w:rsid w:val="001A07E9"/>
    <w:rsid w:val="001A0A6A"/>
    <w:rsid w:val="001A1924"/>
    <w:rsid w:val="001A22CD"/>
    <w:rsid w:val="001A2794"/>
    <w:rsid w:val="001A27D0"/>
    <w:rsid w:val="001A291B"/>
    <w:rsid w:val="001A3594"/>
    <w:rsid w:val="001A3AA0"/>
    <w:rsid w:val="001A3B3F"/>
    <w:rsid w:val="001A58ED"/>
    <w:rsid w:val="001A60C4"/>
    <w:rsid w:val="001A6C95"/>
    <w:rsid w:val="001A7920"/>
    <w:rsid w:val="001B061D"/>
    <w:rsid w:val="001B1371"/>
    <w:rsid w:val="001B1AFB"/>
    <w:rsid w:val="001B42D4"/>
    <w:rsid w:val="001B5C19"/>
    <w:rsid w:val="001B6D7F"/>
    <w:rsid w:val="001B74D6"/>
    <w:rsid w:val="001C1558"/>
    <w:rsid w:val="001C18DF"/>
    <w:rsid w:val="001C2274"/>
    <w:rsid w:val="001C24B0"/>
    <w:rsid w:val="001C2864"/>
    <w:rsid w:val="001C3705"/>
    <w:rsid w:val="001C47BA"/>
    <w:rsid w:val="001C5757"/>
    <w:rsid w:val="001C5861"/>
    <w:rsid w:val="001C71C5"/>
    <w:rsid w:val="001C7F0D"/>
    <w:rsid w:val="001D0422"/>
    <w:rsid w:val="001D06B8"/>
    <w:rsid w:val="001D08F8"/>
    <w:rsid w:val="001D09B4"/>
    <w:rsid w:val="001D1537"/>
    <w:rsid w:val="001D1851"/>
    <w:rsid w:val="001D271B"/>
    <w:rsid w:val="001D2ADD"/>
    <w:rsid w:val="001D2B2B"/>
    <w:rsid w:val="001D3E16"/>
    <w:rsid w:val="001D448A"/>
    <w:rsid w:val="001D5B6A"/>
    <w:rsid w:val="001D7130"/>
    <w:rsid w:val="001D78CA"/>
    <w:rsid w:val="001D7F0C"/>
    <w:rsid w:val="001E12FC"/>
    <w:rsid w:val="001E29E1"/>
    <w:rsid w:val="001E378F"/>
    <w:rsid w:val="001E3A54"/>
    <w:rsid w:val="001E4042"/>
    <w:rsid w:val="001E4581"/>
    <w:rsid w:val="001E53C0"/>
    <w:rsid w:val="001E738F"/>
    <w:rsid w:val="001E742B"/>
    <w:rsid w:val="001F0C52"/>
    <w:rsid w:val="001F0D6F"/>
    <w:rsid w:val="001F132E"/>
    <w:rsid w:val="001F2429"/>
    <w:rsid w:val="001F2988"/>
    <w:rsid w:val="001F38DA"/>
    <w:rsid w:val="001F4A6A"/>
    <w:rsid w:val="001F4B38"/>
    <w:rsid w:val="001F57E1"/>
    <w:rsid w:val="001F676E"/>
    <w:rsid w:val="00200649"/>
    <w:rsid w:val="00201651"/>
    <w:rsid w:val="00201C46"/>
    <w:rsid w:val="0020202F"/>
    <w:rsid w:val="00204D0D"/>
    <w:rsid w:val="00205E67"/>
    <w:rsid w:val="00207008"/>
    <w:rsid w:val="002075A0"/>
    <w:rsid w:val="00210AF4"/>
    <w:rsid w:val="00210D89"/>
    <w:rsid w:val="0021189F"/>
    <w:rsid w:val="002138C8"/>
    <w:rsid w:val="00213CD6"/>
    <w:rsid w:val="00215ADC"/>
    <w:rsid w:val="00220381"/>
    <w:rsid w:val="0022057E"/>
    <w:rsid w:val="00221122"/>
    <w:rsid w:val="002225C6"/>
    <w:rsid w:val="00225688"/>
    <w:rsid w:val="002266E7"/>
    <w:rsid w:val="00230333"/>
    <w:rsid w:val="00232ABC"/>
    <w:rsid w:val="00233D57"/>
    <w:rsid w:val="00237982"/>
    <w:rsid w:val="002408FE"/>
    <w:rsid w:val="00240E43"/>
    <w:rsid w:val="002418BE"/>
    <w:rsid w:val="00242490"/>
    <w:rsid w:val="00242ABF"/>
    <w:rsid w:val="00242DED"/>
    <w:rsid w:val="00244A20"/>
    <w:rsid w:val="002456CA"/>
    <w:rsid w:val="0024620D"/>
    <w:rsid w:val="0024630B"/>
    <w:rsid w:val="0024727D"/>
    <w:rsid w:val="00247F18"/>
    <w:rsid w:val="0025009F"/>
    <w:rsid w:val="00250700"/>
    <w:rsid w:val="00250B30"/>
    <w:rsid w:val="00250B59"/>
    <w:rsid w:val="00250F40"/>
    <w:rsid w:val="002526E7"/>
    <w:rsid w:val="00253D05"/>
    <w:rsid w:val="00254830"/>
    <w:rsid w:val="0025488E"/>
    <w:rsid w:val="00254E87"/>
    <w:rsid w:val="002561B5"/>
    <w:rsid w:val="00256C3A"/>
    <w:rsid w:val="002572B4"/>
    <w:rsid w:val="0025736F"/>
    <w:rsid w:val="00262C43"/>
    <w:rsid w:val="00263273"/>
    <w:rsid w:val="002635C8"/>
    <w:rsid w:val="00263746"/>
    <w:rsid w:val="00263E41"/>
    <w:rsid w:val="002649A1"/>
    <w:rsid w:val="002654DF"/>
    <w:rsid w:val="0026666F"/>
    <w:rsid w:val="002679E0"/>
    <w:rsid w:val="00267BAE"/>
    <w:rsid w:val="00271568"/>
    <w:rsid w:val="00272562"/>
    <w:rsid w:val="00275783"/>
    <w:rsid w:val="0027638B"/>
    <w:rsid w:val="0027648B"/>
    <w:rsid w:val="00276FF4"/>
    <w:rsid w:val="00277FDB"/>
    <w:rsid w:val="00280FCD"/>
    <w:rsid w:val="00282640"/>
    <w:rsid w:val="002827F7"/>
    <w:rsid w:val="00284630"/>
    <w:rsid w:val="00285A28"/>
    <w:rsid w:val="00286141"/>
    <w:rsid w:val="0028633C"/>
    <w:rsid w:val="00286466"/>
    <w:rsid w:val="00287751"/>
    <w:rsid w:val="0029010B"/>
    <w:rsid w:val="0029011B"/>
    <w:rsid w:val="0029124A"/>
    <w:rsid w:val="00291261"/>
    <w:rsid w:val="0029133D"/>
    <w:rsid w:val="002918AB"/>
    <w:rsid w:val="002921DA"/>
    <w:rsid w:val="002935E5"/>
    <w:rsid w:val="00293B1C"/>
    <w:rsid w:val="00294699"/>
    <w:rsid w:val="002957C7"/>
    <w:rsid w:val="0029641D"/>
    <w:rsid w:val="00296525"/>
    <w:rsid w:val="00296AA0"/>
    <w:rsid w:val="002973C6"/>
    <w:rsid w:val="00297B12"/>
    <w:rsid w:val="00297CA6"/>
    <w:rsid w:val="00297E64"/>
    <w:rsid w:val="002A3CCB"/>
    <w:rsid w:val="002A5428"/>
    <w:rsid w:val="002A54DA"/>
    <w:rsid w:val="002A5E14"/>
    <w:rsid w:val="002A76D9"/>
    <w:rsid w:val="002B03CF"/>
    <w:rsid w:val="002B1F5D"/>
    <w:rsid w:val="002B2E66"/>
    <w:rsid w:val="002B3A64"/>
    <w:rsid w:val="002B3E72"/>
    <w:rsid w:val="002B4251"/>
    <w:rsid w:val="002B54D3"/>
    <w:rsid w:val="002B584C"/>
    <w:rsid w:val="002B7607"/>
    <w:rsid w:val="002C0B33"/>
    <w:rsid w:val="002C1023"/>
    <w:rsid w:val="002C1636"/>
    <w:rsid w:val="002C35B5"/>
    <w:rsid w:val="002C370B"/>
    <w:rsid w:val="002C5584"/>
    <w:rsid w:val="002C5B48"/>
    <w:rsid w:val="002C5C6E"/>
    <w:rsid w:val="002C6CF5"/>
    <w:rsid w:val="002D02FB"/>
    <w:rsid w:val="002D0524"/>
    <w:rsid w:val="002D0CA2"/>
    <w:rsid w:val="002D1E85"/>
    <w:rsid w:val="002D3361"/>
    <w:rsid w:val="002D5BD9"/>
    <w:rsid w:val="002D62F4"/>
    <w:rsid w:val="002D7A74"/>
    <w:rsid w:val="002E3B8A"/>
    <w:rsid w:val="002E46EB"/>
    <w:rsid w:val="002E4CD3"/>
    <w:rsid w:val="002E6D47"/>
    <w:rsid w:val="002F138F"/>
    <w:rsid w:val="002F1BE0"/>
    <w:rsid w:val="002F2317"/>
    <w:rsid w:val="002F2815"/>
    <w:rsid w:val="002F2A93"/>
    <w:rsid w:val="002F3300"/>
    <w:rsid w:val="002F583A"/>
    <w:rsid w:val="002F6BFF"/>
    <w:rsid w:val="002F6D23"/>
    <w:rsid w:val="002F6E64"/>
    <w:rsid w:val="002F754C"/>
    <w:rsid w:val="003028D2"/>
    <w:rsid w:val="00302F53"/>
    <w:rsid w:val="003034F9"/>
    <w:rsid w:val="00303608"/>
    <w:rsid w:val="00303EF2"/>
    <w:rsid w:val="0030487F"/>
    <w:rsid w:val="00306025"/>
    <w:rsid w:val="0030673A"/>
    <w:rsid w:val="00306AA4"/>
    <w:rsid w:val="003103DE"/>
    <w:rsid w:val="00310779"/>
    <w:rsid w:val="00310B47"/>
    <w:rsid w:val="003119EC"/>
    <w:rsid w:val="00313887"/>
    <w:rsid w:val="00313A26"/>
    <w:rsid w:val="003140DA"/>
    <w:rsid w:val="00315476"/>
    <w:rsid w:val="0031590E"/>
    <w:rsid w:val="003204F0"/>
    <w:rsid w:val="0032106E"/>
    <w:rsid w:val="00321C2A"/>
    <w:rsid w:val="00321CA9"/>
    <w:rsid w:val="00321F94"/>
    <w:rsid w:val="0032388A"/>
    <w:rsid w:val="00324BE0"/>
    <w:rsid w:val="00325B70"/>
    <w:rsid w:val="00325BCF"/>
    <w:rsid w:val="003266A7"/>
    <w:rsid w:val="0032763C"/>
    <w:rsid w:val="003313FE"/>
    <w:rsid w:val="00335A84"/>
    <w:rsid w:val="00337B8E"/>
    <w:rsid w:val="00342C00"/>
    <w:rsid w:val="00343090"/>
    <w:rsid w:val="00343734"/>
    <w:rsid w:val="003438E1"/>
    <w:rsid w:val="00344848"/>
    <w:rsid w:val="00345028"/>
    <w:rsid w:val="003454B5"/>
    <w:rsid w:val="003473F4"/>
    <w:rsid w:val="00350B2F"/>
    <w:rsid w:val="0035396D"/>
    <w:rsid w:val="003539F4"/>
    <w:rsid w:val="00354AB2"/>
    <w:rsid w:val="00355890"/>
    <w:rsid w:val="00355C99"/>
    <w:rsid w:val="0035690D"/>
    <w:rsid w:val="00356B00"/>
    <w:rsid w:val="003602D3"/>
    <w:rsid w:val="00361D3F"/>
    <w:rsid w:val="00363374"/>
    <w:rsid w:val="003640A9"/>
    <w:rsid w:val="0036435C"/>
    <w:rsid w:val="0036481C"/>
    <w:rsid w:val="0036582E"/>
    <w:rsid w:val="00370F07"/>
    <w:rsid w:val="00374140"/>
    <w:rsid w:val="00375211"/>
    <w:rsid w:val="00376A22"/>
    <w:rsid w:val="0038024E"/>
    <w:rsid w:val="00380491"/>
    <w:rsid w:val="00382C71"/>
    <w:rsid w:val="00385AB4"/>
    <w:rsid w:val="0038650C"/>
    <w:rsid w:val="003877E1"/>
    <w:rsid w:val="0039075E"/>
    <w:rsid w:val="0039086E"/>
    <w:rsid w:val="00391324"/>
    <w:rsid w:val="003929E1"/>
    <w:rsid w:val="003935F0"/>
    <w:rsid w:val="00393F1C"/>
    <w:rsid w:val="003956C6"/>
    <w:rsid w:val="0039642C"/>
    <w:rsid w:val="00396759"/>
    <w:rsid w:val="00396F04"/>
    <w:rsid w:val="003A1B86"/>
    <w:rsid w:val="003A22BC"/>
    <w:rsid w:val="003A3386"/>
    <w:rsid w:val="003A3504"/>
    <w:rsid w:val="003A67B6"/>
    <w:rsid w:val="003A6AB2"/>
    <w:rsid w:val="003A6E09"/>
    <w:rsid w:val="003A71BF"/>
    <w:rsid w:val="003A7209"/>
    <w:rsid w:val="003A75BF"/>
    <w:rsid w:val="003B1A24"/>
    <w:rsid w:val="003B2AFC"/>
    <w:rsid w:val="003B3338"/>
    <w:rsid w:val="003B3375"/>
    <w:rsid w:val="003B38EB"/>
    <w:rsid w:val="003B506C"/>
    <w:rsid w:val="003B50EF"/>
    <w:rsid w:val="003B58C0"/>
    <w:rsid w:val="003B62C4"/>
    <w:rsid w:val="003B62EA"/>
    <w:rsid w:val="003B6840"/>
    <w:rsid w:val="003B6A61"/>
    <w:rsid w:val="003B7019"/>
    <w:rsid w:val="003B71AF"/>
    <w:rsid w:val="003C1059"/>
    <w:rsid w:val="003C2431"/>
    <w:rsid w:val="003C257E"/>
    <w:rsid w:val="003C3DCF"/>
    <w:rsid w:val="003C570D"/>
    <w:rsid w:val="003C5F88"/>
    <w:rsid w:val="003C6143"/>
    <w:rsid w:val="003C6A24"/>
    <w:rsid w:val="003C714F"/>
    <w:rsid w:val="003C724A"/>
    <w:rsid w:val="003C7CFA"/>
    <w:rsid w:val="003D13E3"/>
    <w:rsid w:val="003D16D3"/>
    <w:rsid w:val="003D2635"/>
    <w:rsid w:val="003D371B"/>
    <w:rsid w:val="003D3E3C"/>
    <w:rsid w:val="003D48E7"/>
    <w:rsid w:val="003E0420"/>
    <w:rsid w:val="003E1C94"/>
    <w:rsid w:val="003E1D35"/>
    <w:rsid w:val="003E4D7E"/>
    <w:rsid w:val="003E56FD"/>
    <w:rsid w:val="003E6A23"/>
    <w:rsid w:val="003F04A0"/>
    <w:rsid w:val="003F175C"/>
    <w:rsid w:val="003F36F9"/>
    <w:rsid w:val="003F38DF"/>
    <w:rsid w:val="003F3953"/>
    <w:rsid w:val="003F3B23"/>
    <w:rsid w:val="003F3DA0"/>
    <w:rsid w:val="003F4630"/>
    <w:rsid w:val="003F53B0"/>
    <w:rsid w:val="003F5ED9"/>
    <w:rsid w:val="003F7D6C"/>
    <w:rsid w:val="00400626"/>
    <w:rsid w:val="00401F8D"/>
    <w:rsid w:val="0040467C"/>
    <w:rsid w:val="00405E0F"/>
    <w:rsid w:val="00407C3F"/>
    <w:rsid w:val="0041185B"/>
    <w:rsid w:val="00411892"/>
    <w:rsid w:val="004139B9"/>
    <w:rsid w:val="004143CB"/>
    <w:rsid w:val="00414ECD"/>
    <w:rsid w:val="00416A42"/>
    <w:rsid w:val="00416C57"/>
    <w:rsid w:val="004175DE"/>
    <w:rsid w:val="0041775C"/>
    <w:rsid w:val="004178EB"/>
    <w:rsid w:val="0042176A"/>
    <w:rsid w:val="004219DD"/>
    <w:rsid w:val="00421ED7"/>
    <w:rsid w:val="004255CA"/>
    <w:rsid w:val="00425E18"/>
    <w:rsid w:val="004261CD"/>
    <w:rsid w:val="00426EC9"/>
    <w:rsid w:val="00427749"/>
    <w:rsid w:val="004307E3"/>
    <w:rsid w:val="004324BE"/>
    <w:rsid w:val="00432C99"/>
    <w:rsid w:val="0043323C"/>
    <w:rsid w:val="00436B9A"/>
    <w:rsid w:val="00436C0E"/>
    <w:rsid w:val="00440711"/>
    <w:rsid w:val="00443135"/>
    <w:rsid w:val="0044602E"/>
    <w:rsid w:val="00446770"/>
    <w:rsid w:val="004476FC"/>
    <w:rsid w:val="00450BBF"/>
    <w:rsid w:val="00451A18"/>
    <w:rsid w:val="00452FE8"/>
    <w:rsid w:val="00454064"/>
    <w:rsid w:val="00454F7C"/>
    <w:rsid w:val="00455C6D"/>
    <w:rsid w:val="0045659C"/>
    <w:rsid w:val="00456BE2"/>
    <w:rsid w:val="0046118F"/>
    <w:rsid w:val="00462708"/>
    <w:rsid w:val="0046289F"/>
    <w:rsid w:val="0046315C"/>
    <w:rsid w:val="00463244"/>
    <w:rsid w:val="00463BF0"/>
    <w:rsid w:val="00464542"/>
    <w:rsid w:val="0046616A"/>
    <w:rsid w:val="00467165"/>
    <w:rsid w:val="0046755D"/>
    <w:rsid w:val="004678C0"/>
    <w:rsid w:val="004705B4"/>
    <w:rsid w:val="00470F4B"/>
    <w:rsid w:val="00473224"/>
    <w:rsid w:val="00473A79"/>
    <w:rsid w:val="004740F9"/>
    <w:rsid w:val="004741BE"/>
    <w:rsid w:val="00475F7B"/>
    <w:rsid w:val="00476B52"/>
    <w:rsid w:val="004773C2"/>
    <w:rsid w:val="00481A23"/>
    <w:rsid w:val="00481EC3"/>
    <w:rsid w:val="00482D28"/>
    <w:rsid w:val="00483231"/>
    <w:rsid w:val="00483DEC"/>
    <w:rsid w:val="00484D42"/>
    <w:rsid w:val="00485F90"/>
    <w:rsid w:val="00486868"/>
    <w:rsid w:val="00490673"/>
    <w:rsid w:val="004906BA"/>
    <w:rsid w:val="004909EB"/>
    <w:rsid w:val="0049163B"/>
    <w:rsid w:val="00491F5B"/>
    <w:rsid w:val="0049305F"/>
    <w:rsid w:val="0049334E"/>
    <w:rsid w:val="00494277"/>
    <w:rsid w:val="00495189"/>
    <w:rsid w:val="00495E7E"/>
    <w:rsid w:val="00495F4E"/>
    <w:rsid w:val="00496266"/>
    <w:rsid w:val="0049775E"/>
    <w:rsid w:val="004979BD"/>
    <w:rsid w:val="00497A46"/>
    <w:rsid w:val="004A1FFC"/>
    <w:rsid w:val="004A27A1"/>
    <w:rsid w:val="004A3347"/>
    <w:rsid w:val="004A3647"/>
    <w:rsid w:val="004A3B47"/>
    <w:rsid w:val="004A4CBC"/>
    <w:rsid w:val="004A6227"/>
    <w:rsid w:val="004A6C5C"/>
    <w:rsid w:val="004A6FD9"/>
    <w:rsid w:val="004A7FBE"/>
    <w:rsid w:val="004B0F85"/>
    <w:rsid w:val="004B2655"/>
    <w:rsid w:val="004B46BF"/>
    <w:rsid w:val="004B4B38"/>
    <w:rsid w:val="004B6F8C"/>
    <w:rsid w:val="004C015A"/>
    <w:rsid w:val="004C0948"/>
    <w:rsid w:val="004C0D1E"/>
    <w:rsid w:val="004C1949"/>
    <w:rsid w:val="004C1CA2"/>
    <w:rsid w:val="004C1D7E"/>
    <w:rsid w:val="004C21CB"/>
    <w:rsid w:val="004C251E"/>
    <w:rsid w:val="004C354C"/>
    <w:rsid w:val="004C46F2"/>
    <w:rsid w:val="004C5958"/>
    <w:rsid w:val="004C71E4"/>
    <w:rsid w:val="004D026C"/>
    <w:rsid w:val="004D0CCC"/>
    <w:rsid w:val="004D0F66"/>
    <w:rsid w:val="004D2763"/>
    <w:rsid w:val="004D45E9"/>
    <w:rsid w:val="004D608E"/>
    <w:rsid w:val="004E23EC"/>
    <w:rsid w:val="004E2867"/>
    <w:rsid w:val="004E388F"/>
    <w:rsid w:val="004E4BCF"/>
    <w:rsid w:val="004E4E86"/>
    <w:rsid w:val="004E6CA8"/>
    <w:rsid w:val="004F159D"/>
    <w:rsid w:val="004F2222"/>
    <w:rsid w:val="004F2D8F"/>
    <w:rsid w:val="004F34BD"/>
    <w:rsid w:val="004F606F"/>
    <w:rsid w:val="004F62B0"/>
    <w:rsid w:val="004F7B20"/>
    <w:rsid w:val="005008B8"/>
    <w:rsid w:val="0050090A"/>
    <w:rsid w:val="00500BEB"/>
    <w:rsid w:val="00500EED"/>
    <w:rsid w:val="00501CB2"/>
    <w:rsid w:val="00501F09"/>
    <w:rsid w:val="00503A7F"/>
    <w:rsid w:val="00503FE2"/>
    <w:rsid w:val="005040CB"/>
    <w:rsid w:val="00505507"/>
    <w:rsid w:val="00505C8A"/>
    <w:rsid w:val="00505CC1"/>
    <w:rsid w:val="00507241"/>
    <w:rsid w:val="0051001A"/>
    <w:rsid w:val="00510268"/>
    <w:rsid w:val="00510E9A"/>
    <w:rsid w:val="00511CEE"/>
    <w:rsid w:val="00511EC1"/>
    <w:rsid w:val="005121B4"/>
    <w:rsid w:val="00513AF4"/>
    <w:rsid w:val="0051449D"/>
    <w:rsid w:val="00515D6C"/>
    <w:rsid w:val="00516371"/>
    <w:rsid w:val="00516E56"/>
    <w:rsid w:val="00520601"/>
    <w:rsid w:val="00520668"/>
    <w:rsid w:val="0052307A"/>
    <w:rsid w:val="00526E2E"/>
    <w:rsid w:val="00526E4C"/>
    <w:rsid w:val="00527D16"/>
    <w:rsid w:val="00531171"/>
    <w:rsid w:val="00532386"/>
    <w:rsid w:val="00532468"/>
    <w:rsid w:val="0053395A"/>
    <w:rsid w:val="005341C4"/>
    <w:rsid w:val="00535A0A"/>
    <w:rsid w:val="00535A33"/>
    <w:rsid w:val="005374BE"/>
    <w:rsid w:val="005400BD"/>
    <w:rsid w:val="005401F6"/>
    <w:rsid w:val="00540BD7"/>
    <w:rsid w:val="00540EC1"/>
    <w:rsid w:val="00542FDD"/>
    <w:rsid w:val="00544B69"/>
    <w:rsid w:val="00546E71"/>
    <w:rsid w:val="00547A26"/>
    <w:rsid w:val="00547B27"/>
    <w:rsid w:val="005508C9"/>
    <w:rsid w:val="00552C5E"/>
    <w:rsid w:val="0055312A"/>
    <w:rsid w:val="0055372E"/>
    <w:rsid w:val="005537B4"/>
    <w:rsid w:val="00553DE3"/>
    <w:rsid w:val="00553F4E"/>
    <w:rsid w:val="00554988"/>
    <w:rsid w:val="00555D04"/>
    <w:rsid w:val="00556E81"/>
    <w:rsid w:val="0055770B"/>
    <w:rsid w:val="005652DC"/>
    <w:rsid w:val="00565F5A"/>
    <w:rsid w:val="00566370"/>
    <w:rsid w:val="00566B48"/>
    <w:rsid w:val="005701FE"/>
    <w:rsid w:val="0057184E"/>
    <w:rsid w:val="00572AB8"/>
    <w:rsid w:val="00575A58"/>
    <w:rsid w:val="005809FD"/>
    <w:rsid w:val="0058102B"/>
    <w:rsid w:val="00581FD2"/>
    <w:rsid w:val="00582682"/>
    <w:rsid w:val="00584699"/>
    <w:rsid w:val="00585447"/>
    <w:rsid w:val="00586D22"/>
    <w:rsid w:val="00587259"/>
    <w:rsid w:val="0058734C"/>
    <w:rsid w:val="00587635"/>
    <w:rsid w:val="00590115"/>
    <w:rsid w:val="0059161F"/>
    <w:rsid w:val="00591A81"/>
    <w:rsid w:val="00591D43"/>
    <w:rsid w:val="00592766"/>
    <w:rsid w:val="0059465B"/>
    <w:rsid w:val="005963DD"/>
    <w:rsid w:val="0059702E"/>
    <w:rsid w:val="00597AF4"/>
    <w:rsid w:val="005A0095"/>
    <w:rsid w:val="005A21B8"/>
    <w:rsid w:val="005A2416"/>
    <w:rsid w:val="005A2E8A"/>
    <w:rsid w:val="005A44C5"/>
    <w:rsid w:val="005A7379"/>
    <w:rsid w:val="005A7FBD"/>
    <w:rsid w:val="005B07E5"/>
    <w:rsid w:val="005B0B1A"/>
    <w:rsid w:val="005B119F"/>
    <w:rsid w:val="005B1F8E"/>
    <w:rsid w:val="005B2D37"/>
    <w:rsid w:val="005B2F79"/>
    <w:rsid w:val="005B3351"/>
    <w:rsid w:val="005C1444"/>
    <w:rsid w:val="005C1CFF"/>
    <w:rsid w:val="005C21E3"/>
    <w:rsid w:val="005C3A0A"/>
    <w:rsid w:val="005C5A96"/>
    <w:rsid w:val="005C5CD8"/>
    <w:rsid w:val="005C733C"/>
    <w:rsid w:val="005C7427"/>
    <w:rsid w:val="005D0980"/>
    <w:rsid w:val="005D1130"/>
    <w:rsid w:val="005D1378"/>
    <w:rsid w:val="005D1889"/>
    <w:rsid w:val="005D4D23"/>
    <w:rsid w:val="005D6C98"/>
    <w:rsid w:val="005E139D"/>
    <w:rsid w:val="005E207E"/>
    <w:rsid w:val="005E26A4"/>
    <w:rsid w:val="005E29E3"/>
    <w:rsid w:val="005E2B5D"/>
    <w:rsid w:val="005E38CF"/>
    <w:rsid w:val="005E4788"/>
    <w:rsid w:val="005E483F"/>
    <w:rsid w:val="005E4C84"/>
    <w:rsid w:val="005E6579"/>
    <w:rsid w:val="005E6F27"/>
    <w:rsid w:val="005F0E6A"/>
    <w:rsid w:val="005F2F67"/>
    <w:rsid w:val="005F37EE"/>
    <w:rsid w:val="005F48B5"/>
    <w:rsid w:val="005F729A"/>
    <w:rsid w:val="006004A4"/>
    <w:rsid w:val="0060291F"/>
    <w:rsid w:val="00603DE8"/>
    <w:rsid w:val="00603DEC"/>
    <w:rsid w:val="00604C40"/>
    <w:rsid w:val="00606D40"/>
    <w:rsid w:val="00606EB8"/>
    <w:rsid w:val="00611E1E"/>
    <w:rsid w:val="0061217B"/>
    <w:rsid w:val="006139E2"/>
    <w:rsid w:val="006140AB"/>
    <w:rsid w:val="00614999"/>
    <w:rsid w:val="00614DE0"/>
    <w:rsid w:val="00615B89"/>
    <w:rsid w:val="00615E0D"/>
    <w:rsid w:val="00621CB4"/>
    <w:rsid w:val="0062224C"/>
    <w:rsid w:val="00622F0D"/>
    <w:rsid w:val="00623140"/>
    <w:rsid w:val="00624F4B"/>
    <w:rsid w:val="00625814"/>
    <w:rsid w:val="00625C62"/>
    <w:rsid w:val="006260D4"/>
    <w:rsid w:val="006314FE"/>
    <w:rsid w:val="00631791"/>
    <w:rsid w:val="00632A75"/>
    <w:rsid w:val="00633C27"/>
    <w:rsid w:val="006344D8"/>
    <w:rsid w:val="0063609E"/>
    <w:rsid w:val="006367F4"/>
    <w:rsid w:val="00640AEE"/>
    <w:rsid w:val="00641359"/>
    <w:rsid w:val="00641895"/>
    <w:rsid w:val="00641E95"/>
    <w:rsid w:val="0064277A"/>
    <w:rsid w:val="006430BB"/>
    <w:rsid w:val="006434F6"/>
    <w:rsid w:val="00645508"/>
    <w:rsid w:val="00646BC5"/>
    <w:rsid w:val="00650080"/>
    <w:rsid w:val="00650C72"/>
    <w:rsid w:val="006510CF"/>
    <w:rsid w:val="00651C0A"/>
    <w:rsid w:val="00652E71"/>
    <w:rsid w:val="00652E9A"/>
    <w:rsid w:val="00654670"/>
    <w:rsid w:val="00654B1A"/>
    <w:rsid w:val="006571F3"/>
    <w:rsid w:val="00657644"/>
    <w:rsid w:val="00657CBE"/>
    <w:rsid w:val="00660278"/>
    <w:rsid w:val="006616C5"/>
    <w:rsid w:val="006644C9"/>
    <w:rsid w:val="00664F08"/>
    <w:rsid w:val="0066598D"/>
    <w:rsid w:val="00665F35"/>
    <w:rsid w:val="006660BB"/>
    <w:rsid w:val="0066698D"/>
    <w:rsid w:val="00666AB1"/>
    <w:rsid w:val="00666EA1"/>
    <w:rsid w:val="00667288"/>
    <w:rsid w:val="006709CE"/>
    <w:rsid w:val="00673E44"/>
    <w:rsid w:val="00674525"/>
    <w:rsid w:val="00675870"/>
    <w:rsid w:val="0067649A"/>
    <w:rsid w:val="006770A0"/>
    <w:rsid w:val="00677668"/>
    <w:rsid w:val="00680E46"/>
    <w:rsid w:val="00682254"/>
    <w:rsid w:val="006830FA"/>
    <w:rsid w:val="00683D99"/>
    <w:rsid w:val="00685512"/>
    <w:rsid w:val="00685B5E"/>
    <w:rsid w:val="006865B3"/>
    <w:rsid w:val="00686759"/>
    <w:rsid w:val="006873A0"/>
    <w:rsid w:val="00687BD9"/>
    <w:rsid w:val="00690656"/>
    <w:rsid w:val="0069117E"/>
    <w:rsid w:val="0069276D"/>
    <w:rsid w:val="00694377"/>
    <w:rsid w:val="00694466"/>
    <w:rsid w:val="0069459E"/>
    <w:rsid w:val="00694D01"/>
    <w:rsid w:val="006950ED"/>
    <w:rsid w:val="006952C8"/>
    <w:rsid w:val="00695E49"/>
    <w:rsid w:val="00697473"/>
    <w:rsid w:val="00697B87"/>
    <w:rsid w:val="006A03A5"/>
    <w:rsid w:val="006A2A7D"/>
    <w:rsid w:val="006A2FBD"/>
    <w:rsid w:val="006A436C"/>
    <w:rsid w:val="006B14AE"/>
    <w:rsid w:val="006B1C42"/>
    <w:rsid w:val="006B2CD4"/>
    <w:rsid w:val="006B338A"/>
    <w:rsid w:val="006B3D8D"/>
    <w:rsid w:val="006B47D3"/>
    <w:rsid w:val="006B4D99"/>
    <w:rsid w:val="006B674D"/>
    <w:rsid w:val="006B70E8"/>
    <w:rsid w:val="006C104F"/>
    <w:rsid w:val="006C201C"/>
    <w:rsid w:val="006C2A29"/>
    <w:rsid w:val="006C38AF"/>
    <w:rsid w:val="006C38FB"/>
    <w:rsid w:val="006C3E8E"/>
    <w:rsid w:val="006C4579"/>
    <w:rsid w:val="006C59C7"/>
    <w:rsid w:val="006C6527"/>
    <w:rsid w:val="006C7580"/>
    <w:rsid w:val="006C781E"/>
    <w:rsid w:val="006C7ED7"/>
    <w:rsid w:val="006D08EE"/>
    <w:rsid w:val="006D1CEF"/>
    <w:rsid w:val="006D46C6"/>
    <w:rsid w:val="006D4748"/>
    <w:rsid w:val="006D583B"/>
    <w:rsid w:val="006D621D"/>
    <w:rsid w:val="006D6495"/>
    <w:rsid w:val="006D656A"/>
    <w:rsid w:val="006D6D65"/>
    <w:rsid w:val="006D760C"/>
    <w:rsid w:val="006D7CA1"/>
    <w:rsid w:val="006E13E6"/>
    <w:rsid w:val="006E18F8"/>
    <w:rsid w:val="006E22E4"/>
    <w:rsid w:val="006E4DAC"/>
    <w:rsid w:val="006F0895"/>
    <w:rsid w:val="006F133D"/>
    <w:rsid w:val="006F226D"/>
    <w:rsid w:val="006F2707"/>
    <w:rsid w:val="006F2840"/>
    <w:rsid w:val="006F294D"/>
    <w:rsid w:val="006F3FCD"/>
    <w:rsid w:val="006F4D2F"/>
    <w:rsid w:val="006F5C60"/>
    <w:rsid w:val="006F6047"/>
    <w:rsid w:val="006F677F"/>
    <w:rsid w:val="006F6CF7"/>
    <w:rsid w:val="006F7C87"/>
    <w:rsid w:val="0070182C"/>
    <w:rsid w:val="007023C3"/>
    <w:rsid w:val="00702504"/>
    <w:rsid w:val="0070269B"/>
    <w:rsid w:val="00703206"/>
    <w:rsid w:val="0070335A"/>
    <w:rsid w:val="00704B4F"/>
    <w:rsid w:val="007065DD"/>
    <w:rsid w:val="0071287A"/>
    <w:rsid w:val="007131F0"/>
    <w:rsid w:val="00713382"/>
    <w:rsid w:val="00714F99"/>
    <w:rsid w:val="00715D42"/>
    <w:rsid w:val="00716811"/>
    <w:rsid w:val="00722326"/>
    <w:rsid w:val="00722B5D"/>
    <w:rsid w:val="00723BCF"/>
    <w:rsid w:val="007245CB"/>
    <w:rsid w:val="0072481E"/>
    <w:rsid w:val="00724CD9"/>
    <w:rsid w:val="007315BE"/>
    <w:rsid w:val="0073305A"/>
    <w:rsid w:val="00733354"/>
    <w:rsid w:val="00733A88"/>
    <w:rsid w:val="00733C97"/>
    <w:rsid w:val="007355DA"/>
    <w:rsid w:val="007400C4"/>
    <w:rsid w:val="00745AC6"/>
    <w:rsid w:val="0074625D"/>
    <w:rsid w:val="007473D3"/>
    <w:rsid w:val="00753D35"/>
    <w:rsid w:val="007547F9"/>
    <w:rsid w:val="0075689A"/>
    <w:rsid w:val="00756C91"/>
    <w:rsid w:val="00757392"/>
    <w:rsid w:val="00762457"/>
    <w:rsid w:val="007624C6"/>
    <w:rsid w:val="00762BAA"/>
    <w:rsid w:val="00763A2F"/>
    <w:rsid w:val="0076425A"/>
    <w:rsid w:val="007659D2"/>
    <w:rsid w:val="007669B4"/>
    <w:rsid w:val="00766C4C"/>
    <w:rsid w:val="00767286"/>
    <w:rsid w:val="00767380"/>
    <w:rsid w:val="00770769"/>
    <w:rsid w:val="007711DD"/>
    <w:rsid w:val="00771A06"/>
    <w:rsid w:val="00771EE4"/>
    <w:rsid w:val="00773472"/>
    <w:rsid w:val="00773753"/>
    <w:rsid w:val="00773C86"/>
    <w:rsid w:val="00774007"/>
    <w:rsid w:val="007754FD"/>
    <w:rsid w:val="00775D44"/>
    <w:rsid w:val="007805C1"/>
    <w:rsid w:val="0078070E"/>
    <w:rsid w:val="0078230F"/>
    <w:rsid w:val="00782B6E"/>
    <w:rsid w:val="00783360"/>
    <w:rsid w:val="007849FB"/>
    <w:rsid w:val="007852E4"/>
    <w:rsid w:val="007854E1"/>
    <w:rsid w:val="0078676E"/>
    <w:rsid w:val="00786B9B"/>
    <w:rsid w:val="007873EA"/>
    <w:rsid w:val="00790BE0"/>
    <w:rsid w:val="00791047"/>
    <w:rsid w:val="00791624"/>
    <w:rsid w:val="007918CF"/>
    <w:rsid w:val="0079359E"/>
    <w:rsid w:val="00794107"/>
    <w:rsid w:val="00795275"/>
    <w:rsid w:val="00795832"/>
    <w:rsid w:val="00797367"/>
    <w:rsid w:val="007A00FF"/>
    <w:rsid w:val="007A0E63"/>
    <w:rsid w:val="007A216D"/>
    <w:rsid w:val="007A4104"/>
    <w:rsid w:val="007A4D29"/>
    <w:rsid w:val="007A6350"/>
    <w:rsid w:val="007A687A"/>
    <w:rsid w:val="007A6AA2"/>
    <w:rsid w:val="007A6D6A"/>
    <w:rsid w:val="007A754E"/>
    <w:rsid w:val="007A75FB"/>
    <w:rsid w:val="007B031F"/>
    <w:rsid w:val="007B22AC"/>
    <w:rsid w:val="007B3873"/>
    <w:rsid w:val="007B3D0A"/>
    <w:rsid w:val="007B3FC5"/>
    <w:rsid w:val="007B5249"/>
    <w:rsid w:val="007B683D"/>
    <w:rsid w:val="007B6EBD"/>
    <w:rsid w:val="007C0B7E"/>
    <w:rsid w:val="007C152D"/>
    <w:rsid w:val="007C1AF0"/>
    <w:rsid w:val="007C2110"/>
    <w:rsid w:val="007C2C75"/>
    <w:rsid w:val="007C3F47"/>
    <w:rsid w:val="007C4223"/>
    <w:rsid w:val="007C4852"/>
    <w:rsid w:val="007C4A29"/>
    <w:rsid w:val="007D0522"/>
    <w:rsid w:val="007D0781"/>
    <w:rsid w:val="007D1B61"/>
    <w:rsid w:val="007D4F13"/>
    <w:rsid w:val="007D5BE5"/>
    <w:rsid w:val="007D6EF2"/>
    <w:rsid w:val="007D748C"/>
    <w:rsid w:val="007E1202"/>
    <w:rsid w:val="007E5D84"/>
    <w:rsid w:val="007E63EC"/>
    <w:rsid w:val="007E6B44"/>
    <w:rsid w:val="007F3444"/>
    <w:rsid w:val="007F4719"/>
    <w:rsid w:val="007F4EB1"/>
    <w:rsid w:val="007F545B"/>
    <w:rsid w:val="007F6332"/>
    <w:rsid w:val="007F6705"/>
    <w:rsid w:val="007F7667"/>
    <w:rsid w:val="007F7CFD"/>
    <w:rsid w:val="008001FD"/>
    <w:rsid w:val="00800837"/>
    <w:rsid w:val="00802BC5"/>
    <w:rsid w:val="0080442A"/>
    <w:rsid w:val="00804B04"/>
    <w:rsid w:val="008056FE"/>
    <w:rsid w:val="008067A1"/>
    <w:rsid w:val="00807F98"/>
    <w:rsid w:val="0081091D"/>
    <w:rsid w:val="008125F0"/>
    <w:rsid w:val="00812EB3"/>
    <w:rsid w:val="00813031"/>
    <w:rsid w:val="00813BFE"/>
    <w:rsid w:val="00813D66"/>
    <w:rsid w:val="008147C9"/>
    <w:rsid w:val="00814C2C"/>
    <w:rsid w:val="008157DF"/>
    <w:rsid w:val="008167C9"/>
    <w:rsid w:val="00821F82"/>
    <w:rsid w:val="0082444C"/>
    <w:rsid w:val="008246F8"/>
    <w:rsid w:val="00824E01"/>
    <w:rsid w:val="008258E8"/>
    <w:rsid w:val="008268BF"/>
    <w:rsid w:val="00826F34"/>
    <w:rsid w:val="00827CA9"/>
    <w:rsid w:val="00830C7C"/>
    <w:rsid w:val="00832128"/>
    <w:rsid w:val="00832370"/>
    <w:rsid w:val="0083428D"/>
    <w:rsid w:val="00834762"/>
    <w:rsid w:val="00834EE8"/>
    <w:rsid w:val="0083569C"/>
    <w:rsid w:val="00836D9B"/>
    <w:rsid w:val="0083779C"/>
    <w:rsid w:val="008378D1"/>
    <w:rsid w:val="00841229"/>
    <w:rsid w:val="00843A33"/>
    <w:rsid w:val="00846DF8"/>
    <w:rsid w:val="0085004F"/>
    <w:rsid w:val="00850C9B"/>
    <w:rsid w:val="00851A4B"/>
    <w:rsid w:val="00854375"/>
    <w:rsid w:val="0085447E"/>
    <w:rsid w:val="00854C55"/>
    <w:rsid w:val="00854E3F"/>
    <w:rsid w:val="008553D8"/>
    <w:rsid w:val="0085599F"/>
    <w:rsid w:val="00856425"/>
    <w:rsid w:val="00856DE8"/>
    <w:rsid w:val="00856FA5"/>
    <w:rsid w:val="00857820"/>
    <w:rsid w:val="0086036D"/>
    <w:rsid w:val="00861F28"/>
    <w:rsid w:val="008627B5"/>
    <w:rsid w:val="00863537"/>
    <w:rsid w:val="00864CDE"/>
    <w:rsid w:val="0086562B"/>
    <w:rsid w:val="00865773"/>
    <w:rsid w:val="0086588A"/>
    <w:rsid w:val="0086688C"/>
    <w:rsid w:val="00867653"/>
    <w:rsid w:val="00870127"/>
    <w:rsid w:val="0087114A"/>
    <w:rsid w:val="0087253E"/>
    <w:rsid w:val="00874E02"/>
    <w:rsid w:val="00875559"/>
    <w:rsid w:val="00875CD5"/>
    <w:rsid w:val="00876FB6"/>
    <w:rsid w:val="00877A50"/>
    <w:rsid w:val="008804C5"/>
    <w:rsid w:val="0088061B"/>
    <w:rsid w:val="0088079F"/>
    <w:rsid w:val="00880A48"/>
    <w:rsid w:val="00881FBE"/>
    <w:rsid w:val="00882846"/>
    <w:rsid w:val="00883054"/>
    <w:rsid w:val="00883B09"/>
    <w:rsid w:val="008843AE"/>
    <w:rsid w:val="008851DB"/>
    <w:rsid w:val="00891710"/>
    <w:rsid w:val="00892C6E"/>
    <w:rsid w:val="00896648"/>
    <w:rsid w:val="00897038"/>
    <w:rsid w:val="008973C3"/>
    <w:rsid w:val="00897B35"/>
    <w:rsid w:val="00897CFB"/>
    <w:rsid w:val="008A0E95"/>
    <w:rsid w:val="008A13D2"/>
    <w:rsid w:val="008A1649"/>
    <w:rsid w:val="008A4AF7"/>
    <w:rsid w:val="008A563B"/>
    <w:rsid w:val="008A5D17"/>
    <w:rsid w:val="008A6BFF"/>
    <w:rsid w:val="008A72E5"/>
    <w:rsid w:val="008A7A55"/>
    <w:rsid w:val="008B0C5B"/>
    <w:rsid w:val="008B0C7A"/>
    <w:rsid w:val="008B1A97"/>
    <w:rsid w:val="008B1E86"/>
    <w:rsid w:val="008B2735"/>
    <w:rsid w:val="008B34B1"/>
    <w:rsid w:val="008B4D5D"/>
    <w:rsid w:val="008B5579"/>
    <w:rsid w:val="008B5DCD"/>
    <w:rsid w:val="008C3940"/>
    <w:rsid w:val="008C451A"/>
    <w:rsid w:val="008C4C6D"/>
    <w:rsid w:val="008C5048"/>
    <w:rsid w:val="008C53DA"/>
    <w:rsid w:val="008C5426"/>
    <w:rsid w:val="008C55B3"/>
    <w:rsid w:val="008C721B"/>
    <w:rsid w:val="008C7D4D"/>
    <w:rsid w:val="008D04BA"/>
    <w:rsid w:val="008D1498"/>
    <w:rsid w:val="008D165A"/>
    <w:rsid w:val="008D1C11"/>
    <w:rsid w:val="008D55DA"/>
    <w:rsid w:val="008D7990"/>
    <w:rsid w:val="008D79FD"/>
    <w:rsid w:val="008E094D"/>
    <w:rsid w:val="008E165C"/>
    <w:rsid w:val="008E3473"/>
    <w:rsid w:val="008E767A"/>
    <w:rsid w:val="008E7742"/>
    <w:rsid w:val="008E789A"/>
    <w:rsid w:val="008F3CF4"/>
    <w:rsid w:val="008F440C"/>
    <w:rsid w:val="008F496C"/>
    <w:rsid w:val="008F5337"/>
    <w:rsid w:val="008F6D1B"/>
    <w:rsid w:val="008F729D"/>
    <w:rsid w:val="008F7D45"/>
    <w:rsid w:val="009002E0"/>
    <w:rsid w:val="00900597"/>
    <w:rsid w:val="00901000"/>
    <w:rsid w:val="009017E1"/>
    <w:rsid w:val="00901EC2"/>
    <w:rsid w:val="00902004"/>
    <w:rsid w:val="009024AF"/>
    <w:rsid w:val="009027BE"/>
    <w:rsid w:val="009028DD"/>
    <w:rsid w:val="009052F8"/>
    <w:rsid w:val="00907477"/>
    <w:rsid w:val="0091073B"/>
    <w:rsid w:val="009107AF"/>
    <w:rsid w:val="00912AD3"/>
    <w:rsid w:val="00915D14"/>
    <w:rsid w:val="009168F2"/>
    <w:rsid w:val="00920196"/>
    <w:rsid w:val="009203B7"/>
    <w:rsid w:val="0092073A"/>
    <w:rsid w:val="00921FEE"/>
    <w:rsid w:val="00923C30"/>
    <w:rsid w:val="0092423F"/>
    <w:rsid w:val="00925542"/>
    <w:rsid w:val="0092587E"/>
    <w:rsid w:val="00926FAE"/>
    <w:rsid w:val="00927F6A"/>
    <w:rsid w:val="00931CDA"/>
    <w:rsid w:val="0093229E"/>
    <w:rsid w:val="00934712"/>
    <w:rsid w:val="00934FC7"/>
    <w:rsid w:val="00936462"/>
    <w:rsid w:val="00940460"/>
    <w:rsid w:val="00940B14"/>
    <w:rsid w:val="00941129"/>
    <w:rsid w:val="009436DB"/>
    <w:rsid w:val="009446F0"/>
    <w:rsid w:val="00945381"/>
    <w:rsid w:val="00946D05"/>
    <w:rsid w:val="0094795F"/>
    <w:rsid w:val="00947CAE"/>
    <w:rsid w:val="00952051"/>
    <w:rsid w:val="00952847"/>
    <w:rsid w:val="00952DB2"/>
    <w:rsid w:val="00952EC6"/>
    <w:rsid w:val="0095342B"/>
    <w:rsid w:val="009535E6"/>
    <w:rsid w:val="00953C34"/>
    <w:rsid w:val="00955611"/>
    <w:rsid w:val="00956CCB"/>
    <w:rsid w:val="00957120"/>
    <w:rsid w:val="009574B5"/>
    <w:rsid w:val="00962274"/>
    <w:rsid w:val="00962B4A"/>
    <w:rsid w:val="00963025"/>
    <w:rsid w:val="00963280"/>
    <w:rsid w:val="00964407"/>
    <w:rsid w:val="00965AC3"/>
    <w:rsid w:val="00970D28"/>
    <w:rsid w:val="00970D80"/>
    <w:rsid w:val="0097205A"/>
    <w:rsid w:val="00972170"/>
    <w:rsid w:val="009726E4"/>
    <w:rsid w:val="00972B95"/>
    <w:rsid w:val="0097377A"/>
    <w:rsid w:val="00973EB0"/>
    <w:rsid w:val="00974C93"/>
    <w:rsid w:val="0097584B"/>
    <w:rsid w:val="00975D50"/>
    <w:rsid w:val="00977089"/>
    <w:rsid w:val="009801A3"/>
    <w:rsid w:val="0098147E"/>
    <w:rsid w:val="00981B56"/>
    <w:rsid w:val="00981EBE"/>
    <w:rsid w:val="0098339D"/>
    <w:rsid w:val="009866DE"/>
    <w:rsid w:val="009877EC"/>
    <w:rsid w:val="00990D10"/>
    <w:rsid w:val="00990F3A"/>
    <w:rsid w:val="00991909"/>
    <w:rsid w:val="009926D1"/>
    <w:rsid w:val="00992A2B"/>
    <w:rsid w:val="00992C49"/>
    <w:rsid w:val="0099390C"/>
    <w:rsid w:val="00995189"/>
    <w:rsid w:val="0099549B"/>
    <w:rsid w:val="00995AB1"/>
    <w:rsid w:val="009961E7"/>
    <w:rsid w:val="009976CC"/>
    <w:rsid w:val="009A0A4B"/>
    <w:rsid w:val="009A1280"/>
    <w:rsid w:val="009A1E3A"/>
    <w:rsid w:val="009A25D4"/>
    <w:rsid w:val="009A26AA"/>
    <w:rsid w:val="009A30AD"/>
    <w:rsid w:val="009A3C96"/>
    <w:rsid w:val="009A551B"/>
    <w:rsid w:val="009A68F9"/>
    <w:rsid w:val="009B0083"/>
    <w:rsid w:val="009B0098"/>
    <w:rsid w:val="009B1048"/>
    <w:rsid w:val="009B168F"/>
    <w:rsid w:val="009B2105"/>
    <w:rsid w:val="009B2B09"/>
    <w:rsid w:val="009B3DD7"/>
    <w:rsid w:val="009B40F3"/>
    <w:rsid w:val="009C0048"/>
    <w:rsid w:val="009C0315"/>
    <w:rsid w:val="009C0D36"/>
    <w:rsid w:val="009C2311"/>
    <w:rsid w:val="009C2BDF"/>
    <w:rsid w:val="009C2E74"/>
    <w:rsid w:val="009C2F62"/>
    <w:rsid w:val="009C5658"/>
    <w:rsid w:val="009C5847"/>
    <w:rsid w:val="009C60D6"/>
    <w:rsid w:val="009D1581"/>
    <w:rsid w:val="009D1D71"/>
    <w:rsid w:val="009D228A"/>
    <w:rsid w:val="009D29DA"/>
    <w:rsid w:val="009D4541"/>
    <w:rsid w:val="009D5A88"/>
    <w:rsid w:val="009D65DE"/>
    <w:rsid w:val="009D67C3"/>
    <w:rsid w:val="009D7AE4"/>
    <w:rsid w:val="009D7CB7"/>
    <w:rsid w:val="009E18FD"/>
    <w:rsid w:val="009E48F4"/>
    <w:rsid w:val="009E6431"/>
    <w:rsid w:val="009E67B1"/>
    <w:rsid w:val="009E6E99"/>
    <w:rsid w:val="009F1FD0"/>
    <w:rsid w:val="009F230C"/>
    <w:rsid w:val="009F2E43"/>
    <w:rsid w:val="009F3ACB"/>
    <w:rsid w:val="009F6AFE"/>
    <w:rsid w:val="009F6CFA"/>
    <w:rsid w:val="009F7187"/>
    <w:rsid w:val="009F75DF"/>
    <w:rsid w:val="00A007CB"/>
    <w:rsid w:val="00A0097F"/>
    <w:rsid w:val="00A00DF2"/>
    <w:rsid w:val="00A01431"/>
    <w:rsid w:val="00A01945"/>
    <w:rsid w:val="00A01D51"/>
    <w:rsid w:val="00A05392"/>
    <w:rsid w:val="00A069B1"/>
    <w:rsid w:val="00A0740A"/>
    <w:rsid w:val="00A10CB8"/>
    <w:rsid w:val="00A10D7C"/>
    <w:rsid w:val="00A10DF6"/>
    <w:rsid w:val="00A10ECA"/>
    <w:rsid w:val="00A1466A"/>
    <w:rsid w:val="00A15EF9"/>
    <w:rsid w:val="00A161FD"/>
    <w:rsid w:val="00A168BE"/>
    <w:rsid w:val="00A16BA0"/>
    <w:rsid w:val="00A208E9"/>
    <w:rsid w:val="00A20AC7"/>
    <w:rsid w:val="00A21AB3"/>
    <w:rsid w:val="00A21E89"/>
    <w:rsid w:val="00A23AAB"/>
    <w:rsid w:val="00A257A6"/>
    <w:rsid w:val="00A25B91"/>
    <w:rsid w:val="00A25E43"/>
    <w:rsid w:val="00A26955"/>
    <w:rsid w:val="00A316D3"/>
    <w:rsid w:val="00A3276C"/>
    <w:rsid w:val="00A32D33"/>
    <w:rsid w:val="00A335C3"/>
    <w:rsid w:val="00A338E6"/>
    <w:rsid w:val="00A3428B"/>
    <w:rsid w:val="00A36865"/>
    <w:rsid w:val="00A40C6C"/>
    <w:rsid w:val="00A4108C"/>
    <w:rsid w:val="00A41134"/>
    <w:rsid w:val="00A41819"/>
    <w:rsid w:val="00A434CD"/>
    <w:rsid w:val="00A4499B"/>
    <w:rsid w:val="00A4680D"/>
    <w:rsid w:val="00A469A9"/>
    <w:rsid w:val="00A47ADF"/>
    <w:rsid w:val="00A50149"/>
    <w:rsid w:val="00A5066B"/>
    <w:rsid w:val="00A50787"/>
    <w:rsid w:val="00A50DBA"/>
    <w:rsid w:val="00A51944"/>
    <w:rsid w:val="00A52014"/>
    <w:rsid w:val="00A52976"/>
    <w:rsid w:val="00A540D9"/>
    <w:rsid w:val="00A547E4"/>
    <w:rsid w:val="00A55837"/>
    <w:rsid w:val="00A55C9F"/>
    <w:rsid w:val="00A60977"/>
    <w:rsid w:val="00A60C32"/>
    <w:rsid w:val="00A62277"/>
    <w:rsid w:val="00A632FA"/>
    <w:rsid w:val="00A6406D"/>
    <w:rsid w:val="00A64B2B"/>
    <w:rsid w:val="00A64FF7"/>
    <w:rsid w:val="00A652DF"/>
    <w:rsid w:val="00A654AA"/>
    <w:rsid w:val="00A6578A"/>
    <w:rsid w:val="00A65EC1"/>
    <w:rsid w:val="00A6759D"/>
    <w:rsid w:val="00A714D1"/>
    <w:rsid w:val="00A724F8"/>
    <w:rsid w:val="00A72989"/>
    <w:rsid w:val="00A73005"/>
    <w:rsid w:val="00A73238"/>
    <w:rsid w:val="00A733CE"/>
    <w:rsid w:val="00A738DC"/>
    <w:rsid w:val="00A74BF8"/>
    <w:rsid w:val="00A74DE8"/>
    <w:rsid w:val="00A76DB5"/>
    <w:rsid w:val="00A771A4"/>
    <w:rsid w:val="00A80EF9"/>
    <w:rsid w:val="00A81610"/>
    <w:rsid w:val="00A81B77"/>
    <w:rsid w:val="00A82CA9"/>
    <w:rsid w:val="00A83BBD"/>
    <w:rsid w:val="00A877E5"/>
    <w:rsid w:val="00A87DC7"/>
    <w:rsid w:val="00A90B7E"/>
    <w:rsid w:val="00A90DEA"/>
    <w:rsid w:val="00A922C9"/>
    <w:rsid w:val="00A93AB4"/>
    <w:rsid w:val="00A94B8E"/>
    <w:rsid w:val="00A94DF9"/>
    <w:rsid w:val="00A95E7D"/>
    <w:rsid w:val="00A972F4"/>
    <w:rsid w:val="00AA0295"/>
    <w:rsid w:val="00AA029B"/>
    <w:rsid w:val="00AA0AB0"/>
    <w:rsid w:val="00AA184B"/>
    <w:rsid w:val="00AA25C8"/>
    <w:rsid w:val="00AA39CE"/>
    <w:rsid w:val="00AA4033"/>
    <w:rsid w:val="00AA5075"/>
    <w:rsid w:val="00AA525A"/>
    <w:rsid w:val="00AA5993"/>
    <w:rsid w:val="00AB1959"/>
    <w:rsid w:val="00AB1FD0"/>
    <w:rsid w:val="00AB20FE"/>
    <w:rsid w:val="00AB21ED"/>
    <w:rsid w:val="00AB28D5"/>
    <w:rsid w:val="00AB3015"/>
    <w:rsid w:val="00AB3911"/>
    <w:rsid w:val="00AB4949"/>
    <w:rsid w:val="00AB6FF3"/>
    <w:rsid w:val="00AB7D92"/>
    <w:rsid w:val="00AC08C2"/>
    <w:rsid w:val="00AC1EE6"/>
    <w:rsid w:val="00AC29FD"/>
    <w:rsid w:val="00AC4DA3"/>
    <w:rsid w:val="00AC6D98"/>
    <w:rsid w:val="00AC7702"/>
    <w:rsid w:val="00AD0715"/>
    <w:rsid w:val="00AD0AB5"/>
    <w:rsid w:val="00AD0F64"/>
    <w:rsid w:val="00AD2591"/>
    <w:rsid w:val="00AD2F95"/>
    <w:rsid w:val="00AD33C9"/>
    <w:rsid w:val="00AD3885"/>
    <w:rsid w:val="00AD4971"/>
    <w:rsid w:val="00AD52FC"/>
    <w:rsid w:val="00AD5C19"/>
    <w:rsid w:val="00AD7411"/>
    <w:rsid w:val="00AE0908"/>
    <w:rsid w:val="00AE1140"/>
    <w:rsid w:val="00AE1320"/>
    <w:rsid w:val="00AE27B8"/>
    <w:rsid w:val="00AE457B"/>
    <w:rsid w:val="00AE45F9"/>
    <w:rsid w:val="00AE4FCA"/>
    <w:rsid w:val="00AE55F7"/>
    <w:rsid w:val="00AE5FBF"/>
    <w:rsid w:val="00AE5FCA"/>
    <w:rsid w:val="00AF07AA"/>
    <w:rsid w:val="00AF1743"/>
    <w:rsid w:val="00AF180E"/>
    <w:rsid w:val="00AF2500"/>
    <w:rsid w:val="00AF2FB7"/>
    <w:rsid w:val="00AF48F5"/>
    <w:rsid w:val="00AF5E98"/>
    <w:rsid w:val="00AF6ACF"/>
    <w:rsid w:val="00B02327"/>
    <w:rsid w:val="00B0343E"/>
    <w:rsid w:val="00B043DD"/>
    <w:rsid w:val="00B061DD"/>
    <w:rsid w:val="00B06592"/>
    <w:rsid w:val="00B0700E"/>
    <w:rsid w:val="00B07766"/>
    <w:rsid w:val="00B10D51"/>
    <w:rsid w:val="00B119FA"/>
    <w:rsid w:val="00B11CA0"/>
    <w:rsid w:val="00B12478"/>
    <w:rsid w:val="00B1366F"/>
    <w:rsid w:val="00B13A34"/>
    <w:rsid w:val="00B1459D"/>
    <w:rsid w:val="00B21BD1"/>
    <w:rsid w:val="00B223D0"/>
    <w:rsid w:val="00B23511"/>
    <w:rsid w:val="00B236B4"/>
    <w:rsid w:val="00B23C00"/>
    <w:rsid w:val="00B26E59"/>
    <w:rsid w:val="00B2745D"/>
    <w:rsid w:val="00B27EA3"/>
    <w:rsid w:val="00B30E31"/>
    <w:rsid w:val="00B31CF2"/>
    <w:rsid w:val="00B32BDB"/>
    <w:rsid w:val="00B3390C"/>
    <w:rsid w:val="00B339BC"/>
    <w:rsid w:val="00B33A89"/>
    <w:rsid w:val="00B347DB"/>
    <w:rsid w:val="00B34A91"/>
    <w:rsid w:val="00B40D17"/>
    <w:rsid w:val="00B42AB4"/>
    <w:rsid w:val="00B4466D"/>
    <w:rsid w:val="00B45681"/>
    <w:rsid w:val="00B46EC3"/>
    <w:rsid w:val="00B5059B"/>
    <w:rsid w:val="00B506B5"/>
    <w:rsid w:val="00B515A7"/>
    <w:rsid w:val="00B52298"/>
    <w:rsid w:val="00B52665"/>
    <w:rsid w:val="00B52FB5"/>
    <w:rsid w:val="00B5430B"/>
    <w:rsid w:val="00B555A9"/>
    <w:rsid w:val="00B5572E"/>
    <w:rsid w:val="00B5776F"/>
    <w:rsid w:val="00B610AE"/>
    <w:rsid w:val="00B644FF"/>
    <w:rsid w:val="00B6497A"/>
    <w:rsid w:val="00B655CA"/>
    <w:rsid w:val="00B65C14"/>
    <w:rsid w:val="00B65FD8"/>
    <w:rsid w:val="00B66E18"/>
    <w:rsid w:val="00B6711A"/>
    <w:rsid w:val="00B70AF3"/>
    <w:rsid w:val="00B72AF5"/>
    <w:rsid w:val="00B74A7E"/>
    <w:rsid w:val="00B7567B"/>
    <w:rsid w:val="00B75710"/>
    <w:rsid w:val="00B76B8E"/>
    <w:rsid w:val="00B76C51"/>
    <w:rsid w:val="00B76ED0"/>
    <w:rsid w:val="00B81BCB"/>
    <w:rsid w:val="00B81D6D"/>
    <w:rsid w:val="00B83EFA"/>
    <w:rsid w:val="00B84EA1"/>
    <w:rsid w:val="00B85E23"/>
    <w:rsid w:val="00B86B5B"/>
    <w:rsid w:val="00B86BA0"/>
    <w:rsid w:val="00B876C7"/>
    <w:rsid w:val="00B87BB7"/>
    <w:rsid w:val="00B92812"/>
    <w:rsid w:val="00B92D1B"/>
    <w:rsid w:val="00B93FF9"/>
    <w:rsid w:val="00B944ED"/>
    <w:rsid w:val="00B946DB"/>
    <w:rsid w:val="00B94821"/>
    <w:rsid w:val="00B97623"/>
    <w:rsid w:val="00BA00BF"/>
    <w:rsid w:val="00BA03DD"/>
    <w:rsid w:val="00BA08D5"/>
    <w:rsid w:val="00BA1F7C"/>
    <w:rsid w:val="00BA3313"/>
    <w:rsid w:val="00BA3A5E"/>
    <w:rsid w:val="00BA3CCE"/>
    <w:rsid w:val="00BA3F9F"/>
    <w:rsid w:val="00BB01B2"/>
    <w:rsid w:val="00BB0C69"/>
    <w:rsid w:val="00BB1A01"/>
    <w:rsid w:val="00BB2474"/>
    <w:rsid w:val="00BB256A"/>
    <w:rsid w:val="00BB2628"/>
    <w:rsid w:val="00BB426D"/>
    <w:rsid w:val="00BB6EE7"/>
    <w:rsid w:val="00BC0EA3"/>
    <w:rsid w:val="00BC2203"/>
    <w:rsid w:val="00BC2569"/>
    <w:rsid w:val="00BC2796"/>
    <w:rsid w:val="00BC4B94"/>
    <w:rsid w:val="00BC4DC8"/>
    <w:rsid w:val="00BC53FC"/>
    <w:rsid w:val="00BC5C06"/>
    <w:rsid w:val="00BC7738"/>
    <w:rsid w:val="00BC7AAE"/>
    <w:rsid w:val="00BD04A0"/>
    <w:rsid w:val="00BD0984"/>
    <w:rsid w:val="00BD0C74"/>
    <w:rsid w:val="00BD0FCF"/>
    <w:rsid w:val="00BD11DC"/>
    <w:rsid w:val="00BD1D1D"/>
    <w:rsid w:val="00BD2E7D"/>
    <w:rsid w:val="00BD4E66"/>
    <w:rsid w:val="00BD4E72"/>
    <w:rsid w:val="00BD4E9C"/>
    <w:rsid w:val="00BD5105"/>
    <w:rsid w:val="00BD5316"/>
    <w:rsid w:val="00BD5A88"/>
    <w:rsid w:val="00BE0590"/>
    <w:rsid w:val="00BE292D"/>
    <w:rsid w:val="00BE47E0"/>
    <w:rsid w:val="00BE492C"/>
    <w:rsid w:val="00BE5D42"/>
    <w:rsid w:val="00BE5FD9"/>
    <w:rsid w:val="00BE656C"/>
    <w:rsid w:val="00BE6736"/>
    <w:rsid w:val="00BE6D88"/>
    <w:rsid w:val="00BE7750"/>
    <w:rsid w:val="00BE786B"/>
    <w:rsid w:val="00BF0704"/>
    <w:rsid w:val="00BF1A6F"/>
    <w:rsid w:val="00BF41B1"/>
    <w:rsid w:val="00BF6A17"/>
    <w:rsid w:val="00BF71A8"/>
    <w:rsid w:val="00BF7E78"/>
    <w:rsid w:val="00C004DD"/>
    <w:rsid w:val="00C00F07"/>
    <w:rsid w:val="00C01D3B"/>
    <w:rsid w:val="00C0237A"/>
    <w:rsid w:val="00C02B23"/>
    <w:rsid w:val="00C10172"/>
    <w:rsid w:val="00C10A38"/>
    <w:rsid w:val="00C10DCA"/>
    <w:rsid w:val="00C10EBD"/>
    <w:rsid w:val="00C11675"/>
    <w:rsid w:val="00C12306"/>
    <w:rsid w:val="00C13967"/>
    <w:rsid w:val="00C146E8"/>
    <w:rsid w:val="00C1474A"/>
    <w:rsid w:val="00C14B7B"/>
    <w:rsid w:val="00C15173"/>
    <w:rsid w:val="00C155E9"/>
    <w:rsid w:val="00C17B72"/>
    <w:rsid w:val="00C21326"/>
    <w:rsid w:val="00C220B4"/>
    <w:rsid w:val="00C220E9"/>
    <w:rsid w:val="00C24665"/>
    <w:rsid w:val="00C2622D"/>
    <w:rsid w:val="00C27D1B"/>
    <w:rsid w:val="00C3003C"/>
    <w:rsid w:val="00C31152"/>
    <w:rsid w:val="00C3117E"/>
    <w:rsid w:val="00C3145A"/>
    <w:rsid w:val="00C31653"/>
    <w:rsid w:val="00C31DE8"/>
    <w:rsid w:val="00C325EB"/>
    <w:rsid w:val="00C3270B"/>
    <w:rsid w:val="00C329CF"/>
    <w:rsid w:val="00C33701"/>
    <w:rsid w:val="00C33D95"/>
    <w:rsid w:val="00C33F88"/>
    <w:rsid w:val="00C33FD7"/>
    <w:rsid w:val="00C35365"/>
    <w:rsid w:val="00C37D98"/>
    <w:rsid w:val="00C40D03"/>
    <w:rsid w:val="00C42FF0"/>
    <w:rsid w:val="00C43B48"/>
    <w:rsid w:val="00C45501"/>
    <w:rsid w:val="00C45833"/>
    <w:rsid w:val="00C46E53"/>
    <w:rsid w:val="00C46E93"/>
    <w:rsid w:val="00C470DC"/>
    <w:rsid w:val="00C50511"/>
    <w:rsid w:val="00C518CB"/>
    <w:rsid w:val="00C539C4"/>
    <w:rsid w:val="00C53A44"/>
    <w:rsid w:val="00C53AC2"/>
    <w:rsid w:val="00C55CEA"/>
    <w:rsid w:val="00C5770F"/>
    <w:rsid w:val="00C6105A"/>
    <w:rsid w:val="00C6216B"/>
    <w:rsid w:val="00C62893"/>
    <w:rsid w:val="00C62D59"/>
    <w:rsid w:val="00C62F46"/>
    <w:rsid w:val="00C64348"/>
    <w:rsid w:val="00C672FD"/>
    <w:rsid w:val="00C6746B"/>
    <w:rsid w:val="00C7052B"/>
    <w:rsid w:val="00C70651"/>
    <w:rsid w:val="00C710E9"/>
    <w:rsid w:val="00C72D42"/>
    <w:rsid w:val="00C74610"/>
    <w:rsid w:val="00C7492A"/>
    <w:rsid w:val="00C74D63"/>
    <w:rsid w:val="00C75CF8"/>
    <w:rsid w:val="00C77860"/>
    <w:rsid w:val="00C81416"/>
    <w:rsid w:val="00C816E8"/>
    <w:rsid w:val="00C81B1E"/>
    <w:rsid w:val="00C829D8"/>
    <w:rsid w:val="00C829E9"/>
    <w:rsid w:val="00C82B80"/>
    <w:rsid w:val="00C82DD5"/>
    <w:rsid w:val="00C82E7D"/>
    <w:rsid w:val="00C830FC"/>
    <w:rsid w:val="00C83623"/>
    <w:rsid w:val="00C84984"/>
    <w:rsid w:val="00C85D5F"/>
    <w:rsid w:val="00C86066"/>
    <w:rsid w:val="00C863B2"/>
    <w:rsid w:val="00C863CE"/>
    <w:rsid w:val="00C867B6"/>
    <w:rsid w:val="00C86B56"/>
    <w:rsid w:val="00C871F0"/>
    <w:rsid w:val="00C933BF"/>
    <w:rsid w:val="00C94139"/>
    <w:rsid w:val="00C96422"/>
    <w:rsid w:val="00C97122"/>
    <w:rsid w:val="00C979F1"/>
    <w:rsid w:val="00CA050D"/>
    <w:rsid w:val="00CA16AD"/>
    <w:rsid w:val="00CA1F09"/>
    <w:rsid w:val="00CA46AD"/>
    <w:rsid w:val="00CA58FF"/>
    <w:rsid w:val="00CA7059"/>
    <w:rsid w:val="00CA7400"/>
    <w:rsid w:val="00CB1B33"/>
    <w:rsid w:val="00CB2B1E"/>
    <w:rsid w:val="00CB3A59"/>
    <w:rsid w:val="00CB50D2"/>
    <w:rsid w:val="00CB6310"/>
    <w:rsid w:val="00CB6EF8"/>
    <w:rsid w:val="00CC1B49"/>
    <w:rsid w:val="00CC3CF7"/>
    <w:rsid w:val="00CD013F"/>
    <w:rsid w:val="00CD2EC4"/>
    <w:rsid w:val="00CD3D15"/>
    <w:rsid w:val="00CD429B"/>
    <w:rsid w:val="00CD42CC"/>
    <w:rsid w:val="00CD4777"/>
    <w:rsid w:val="00CD52B8"/>
    <w:rsid w:val="00CD60D6"/>
    <w:rsid w:val="00CD6D28"/>
    <w:rsid w:val="00CD70AB"/>
    <w:rsid w:val="00CD777E"/>
    <w:rsid w:val="00CE3542"/>
    <w:rsid w:val="00CE3AA5"/>
    <w:rsid w:val="00CE4716"/>
    <w:rsid w:val="00CE58E7"/>
    <w:rsid w:val="00CE5941"/>
    <w:rsid w:val="00CE796E"/>
    <w:rsid w:val="00CE7EA8"/>
    <w:rsid w:val="00CF0991"/>
    <w:rsid w:val="00CF1FBD"/>
    <w:rsid w:val="00CF24BE"/>
    <w:rsid w:val="00CF4743"/>
    <w:rsid w:val="00CF4867"/>
    <w:rsid w:val="00CF60A6"/>
    <w:rsid w:val="00CF79E9"/>
    <w:rsid w:val="00D007BE"/>
    <w:rsid w:val="00D01BD5"/>
    <w:rsid w:val="00D0293B"/>
    <w:rsid w:val="00D03F4B"/>
    <w:rsid w:val="00D05935"/>
    <w:rsid w:val="00D05F1F"/>
    <w:rsid w:val="00D0663F"/>
    <w:rsid w:val="00D07338"/>
    <w:rsid w:val="00D075C5"/>
    <w:rsid w:val="00D07A80"/>
    <w:rsid w:val="00D10284"/>
    <w:rsid w:val="00D13AC2"/>
    <w:rsid w:val="00D15101"/>
    <w:rsid w:val="00D15D1D"/>
    <w:rsid w:val="00D173DC"/>
    <w:rsid w:val="00D22248"/>
    <w:rsid w:val="00D23D7B"/>
    <w:rsid w:val="00D24204"/>
    <w:rsid w:val="00D25670"/>
    <w:rsid w:val="00D25FBD"/>
    <w:rsid w:val="00D2677D"/>
    <w:rsid w:val="00D267BC"/>
    <w:rsid w:val="00D26BD9"/>
    <w:rsid w:val="00D30931"/>
    <w:rsid w:val="00D30A61"/>
    <w:rsid w:val="00D318F5"/>
    <w:rsid w:val="00D32076"/>
    <w:rsid w:val="00D32D83"/>
    <w:rsid w:val="00D330E5"/>
    <w:rsid w:val="00D3360B"/>
    <w:rsid w:val="00D34850"/>
    <w:rsid w:val="00D35016"/>
    <w:rsid w:val="00D35390"/>
    <w:rsid w:val="00D35740"/>
    <w:rsid w:val="00D358E9"/>
    <w:rsid w:val="00D359E2"/>
    <w:rsid w:val="00D365BA"/>
    <w:rsid w:val="00D373EC"/>
    <w:rsid w:val="00D37994"/>
    <w:rsid w:val="00D37C82"/>
    <w:rsid w:val="00D40227"/>
    <w:rsid w:val="00D40A7C"/>
    <w:rsid w:val="00D41132"/>
    <w:rsid w:val="00D41A95"/>
    <w:rsid w:val="00D41AA0"/>
    <w:rsid w:val="00D42AC2"/>
    <w:rsid w:val="00D43AE1"/>
    <w:rsid w:val="00D43DF9"/>
    <w:rsid w:val="00D44DDA"/>
    <w:rsid w:val="00D455E6"/>
    <w:rsid w:val="00D45EE9"/>
    <w:rsid w:val="00D47170"/>
    <w:rsid w:val="00D47A4A"/>
    <w:rsid w:val="00D47C08"/>
    <w:rsid w:val="00D50206"/>
    <w:rsid w:val="00D50A90"/>
    <w:rsid w:val="00D51650"/>
    <w:rsid w:val="00D53EAD"/>
    <w:rsid w:val="00D54777"/>
    <w:rsid w:val="00D56AB5"/>
    <w:rsid w:val="00D5794D"/>
    <w:rsid w:val="00D57B5B"/>
    <w:rsid w:val="00D60075"/>
    <w:rsid w:val="00D6008E"/>
    <w:rsid w:val="00D6024F"/>
    <w:rsid w:val="00D60902"/>
    <w:rsid w:val="00D60EEC"/>
    <w:rsid w:val="00D63C29"/>
    <w:rsid w:val="00D6483C"/>
    <w:rsid w:val="00D64F05"/>
    <w:rsid w:val="00D65BE7"/>
    <w:rsid w:val="00D65FB3"/>
    <w:rsid w:val="00D66BD7"/>
    <w:rsid w:val="00D67F80"/>
    <w:rsid w:val="00D70069"/>
    <w:rsid w:val="00D70BCE"/>
    <w:rsid w:val="00D70FB2"/>
    <w:rsid w:val="00D7131C"/>
    <w:rsid w:val="00D71DFE"/>
    <w:rsid w:val="00D7467D"/>
    <w:rsid w:val="00D75055"/>
    <w:rsid w:val="00D75118"/>
    <w:rsid w:val="00D7534B"/>
    <w:rsid w:val="00D760AF"/>
    <w:rsid w:val="00D76632"/>
    <w:rsid w:val="00D76BBC"/>
    <w:rsid w:val="00D81F24"/>
    <w:rsid w:val="00D83B81"/>
    <w:rsid w:val="00D85FFC"/>
    <w:rsid w:val="00D8614E"/>
    <w:rsid w:val="00D86F3F"/>
    <w:rsid w:val="00D875AB"/>
    <w:rsid w:val="00D922D1"/>
    <w:rsid w:val="00D92F9E"/>
    <w:rsid w:val="00D93C2A"/>
    <w:rsid w:val="00D9419E"/>
    <w:rsid w:val="00DA05C2"/>
    <w:rsid w:val="00DA1795"/>
    <w:rsid w:val="00DA2022"/>
    <w:rsid w:val="00DA2492"/>
    <w:rsid w:val="00DA267D"/>
    <w:rsid w:val="00DA2880"/>
    <w:rsid w:val="00DA3481"/>
    <w:rsid w:val="00DA4383"/>
    <w:rsid w:val="00DA5F9E"/>
    <w:rsid w:val="00DA6885"/>
    <w:rsid w:val="00DA7C11"/>
    <w:rsid w:val="00DA7E0D"/>
    <w:rsid w:val="00DB044A"/>
    <w:rsid w:val="00DB1D0F"/>
    <w:rsid w:val="00DB2EF1"/>
    <w:rsid w:val="00DB5263"/>
    <w:rsid w:val="00DB66F8"/>
    <w:rsid w:val="00DB732F"/>
    <w:rsid w:val="00DB7350"/>
    <w:rsid w:val="00DB7537"/>
    <w:rsid w:val="00DB7D4D"/>
    <w:rsid w:val="00DB7F5B"/>
    <w:rsid w:val="00DC1922"/>
    <w:rsid w:val="00DC2970"/>
    <w:rsid w:val="00DC32D2"/>
    <w:rsid w:val="00DC4DF9"/>
    <w:rsid w:val="00DC6696"/>
    <w:rsid w:val="00DC7BDC"/>
    <w:rsid w:val="00DD05CE"/>
    <w:rsid w:val="00DD206A"/>
    <w:rsid w:val="00DD3A84"/>
    <w:rsid w:val="00DD4259"/>
    <w:rsid w:val="00DD5E6A"/>
    <w:rsid w:val="00DD6162"/>
    <w:rsid w:val="00DD6F3F"/>
    <w:rsid w:val="00DD7891"/>
    <w:rsid w:val="00DE2580"/>
    <w:rsid w:val="00DE3316"/>
    <w:rsid w:val="00DE3CA0"/>
    <w:rsid w:val="00DE631A"/>
    <w:rsid w:val="00DE651F"/>
    <w:rsid w:val="00DF43F3"/>
    <w:rsid w:val="00DF4C62"/>
    <w:rsid w:val="00DF604E"/>
    <w:rsid w:val="00DF700E"/>
    <w:rsid w:val="00DF7580"/>
    <w:rsid w:val="00E00882"/>
    <w:rsid w:val="00E014A9"/>
    <w:rsid w:val="00E01C69"/>
    <w:rsid w:val="00E02DCE"/>
    <w:rsid w:val="00E0501A"/>
    <w:rsid w:val="00E06E27"/>
    <w:rsid w:val="00E07153"/>
    <w:rsid w:val="00E077E2"/>
    <w:rsid w:val="00E1081E"/>
    <w:rsid w:val="00E14517"/>
    <w:rsid w:val="00E153A2"/>
    <w:rsid w:val="00E161C0"/>
    <w:rsid w:val="00E16A32"/>
    <w:rsid w:val="00E20E33"/>
    <w:rsid w:val="00E21551"/>
    <w:rsid w:val="00E23292"/>
    <w:rsid w:val="00E256E4"/>
    <w:rsid w:val="00E25E53"/>
    <w:rsid w:val="00E2638A"/>
    <w:rsid w:val="00E26449"/>
    <w:rsid w:val="00E26E3D"/>
    <w:rsid w:val="00E27334"/>
    <w:rsid w:val="00E3039F"/>
    <w:rsid w:val="00E3061F"/>
    <w:rsid w:val="00E32473"/>
    <w:rsid w:val="00E32508"/>
    <w:rsid w:val="00E32FA8"/>
    <w:rsid w:val="00E3415A"/>
    <w:rsid w:val="00E3442B"/>
    <w:rsid w:val="00E344E7"/>
    <w:rsid w:val="00E35A5E"/>
    <w:rsid w:val="00E35C08"/>
    <w:rsid w:val="00E35D26"/>
    <w:rsid w:val="00E3651A"/>
    <w:rsid w:val="00E36A70"/>
    <w:rsid w:val="00E4023E"/>
    <w:rsid w:val="00E41D85"/>
    <w:rsid w:val="00E44199"/>
    <w:rsid w:val="00E44406"/>
    <w:rsid w:val="00E4470B"/>
    <w:rsid w:val="00E44972"/>
    <w:rsid w:val="00E4518D"/>
    <w:rsid w:val="00E46C7E"/>
    <w:rsid w:val="00E474E6"/>
    <w:rsid w:val="00E47955"/>
    <w:rsid w:val="00E47AA5"/>
    <w:rsid w:val="00E508C8"/>
    <w:rsid w:val="00E5199E"/>
    <w:rsid w:val="00E52053"/>
    <w:rsid w:val="00E554FD"/>
    <w:rsid w:val="00E557F8"/>
    <w:rsid w:val="00E56896"/>
    <w:rsid w:val="00E56A59"/>
    <w:rsid w:val="00E57A9F"/>
    <w:rsid w:val="00E60A01"/>
    <w:rsid w:val="00E6257C"/>
    <w:rsid w:val="00E625D7"/>
    <w:rsid w:val="00E62DA3"/>
    <w:rsid w:val="00E6333E"/>
    <w:rsid w:val="00E63508"/>
    <w:rsid w:val="00E63BD2"/>
    <w:rsid w:val="00E64BC4"/>
    <w:rsid w:val="00E6696A"/>
    <w:rsid w:val="00E67F46"/>
    <w:rsid w:val="00E70B18"/>
    <w:rsid w:val="00E721A5"/>
    <w:rsid w:val="00E7290C"/>
    <w:rsid w:val="00E72D33"/>
    <w:rsid w:val="00E738CB"/>
    <w:rsid w:val="00E73C37"/>
    <w:rsid w:val="00E768F6"/>
    <w:rsid w:val="00E76F99"/>
    <w:rsid w:val="00E76FC8"/>
    <w:rsid w:val="00E77457"/>
    <w:rsid w:val="00E77D89"/>
    <w:rsid w:val="00E80992"/>
    <w:rsid w:val="00E81178"/>
    <w:rsid w:val="00E817B6"/>
    <w:rsid w:val="00E8185A"/>
    <w:rsid w:val="00E84247"/>
    <w:rsid w:val="00E84EE1"/>
    <w:rsid w:val="00E85040"/>
    <w:rsid w:val="00E85A9B"/>
    <w:rsid w:val="00E85E29"/>
    <w:rsid w:val="00E8621B"/>
    <w:rsid w:val="00E87579"/>
    <w:rsid w:val="00E90701"/>
    <w:rsid w:val="00E910D1"/>
    <w:rsid w:val="00E924BB"/>
    <w:rsid w:val="00E931EB"/>
    <w:rsid w:val="00E97FB3"/>
    <w:rsid w:val="00EA066F"/>
    <w:rsid w:val="00EA126D"/>
    <w:rsid w:val="00EA148D"/>
    <w:rsid w:val="00EA3FCE"/>
    <w:rsid w:val="00EA5092"/>
    <w:rsid w:val="00EA559B"/>
    <w:rsid w:val="00EA62EB"/>
    <w:rsid w:val="00EA633A"/>
    <w:rsid w:val="00EA6927"/>
    <w:rsid w:val="00EA71EF"/>
    <w:rsid w:val="00EB33E1"/>
    <w:rsid w:val="00EB378D"/>
    <w:rsid w:val="00EB4501"/>
    <w:rsid w:val="00EB5531"/>
    <w:rsid w:val="00EB67E2"/>
    <w:rsid w:val="00EB6D69"/>
    <w:rsid w:val="00EC0A6C"/>
    <w:rsid w:val="00EC172C"/>
    <w:rsid w:val="00EC4269"/>
    <w:rsid w:val="00EC591E"/>
    <w:rsid w:val="00EC68C4"/>
    <w:rsid w:val="00EC696B"/>
    <w:rsid w:val="00EC78ED"/>
    <w:rsid w:val="00ED19D6"/>
    <w:rsid w:val="00ED3569"/>
    <w:rsid w:val="00ED4260"/>
    <w:rsid w:val="00ED4696"/>
    <w:rsid w:val="00ED4F51"/>
    <w:rsid w:val="00ED5802"/>
    <w:rsid w:val="00ED5CD9"/>
    <w:rsid w:val="00ED601B"/>
    <w:rsid w:val="00ED6219"/>
    <w:rsid w:val="00ED6360"/>
    <w:rsid w:val="00ED69FC"/>
    <w:rsid w:val="00ED7016"/>
    <w:rsid w:val="00ED753E"/>
    <w:rsid w:val="00EE0035"/>
    <w:rsid w:val="00EE1BC3"/>
    <w:rsid w:val="00EE352E"/>
    <w:rsid w:val="00EE3D93"/>
    <w:rsid w:val="00EE46DA"/>
    <w:rsid w:val="00EE4C1B"/>
    <w:rsid w:val="00EE6E77"/>
    <w:rsid w:val="00EE7946"/>
    <w:rsid w:val="00EF08BE"/>
    <w:rsid w:val="00EF17D5"/>
    <w:rsid w:val="00EF1E68"/>
    <w:rsid w:val="00EF2A84"/>
    <w:rsid w:val="00EF44AE"/>
    <w:rsid w:val="00EF46DE"/>
    <w:rsid w:val="00EF4F63"/>
    <w:rsid w:val="00EF4FA8"/>
    <w:rsid w:val="00EF5C62"/>
    <w:rsid w:val="00F01874"/>
    <w:rsid w:val="00F01B26"/>
    <w:rsid w:val="00F02EFE"/>
    <w:rsid w:val="00F0351F"/>
    <w:rsid w:val="00F03881"/>
    <w:rsid w:val="00F052AE"/>
    <w:rsid w:val="00F05994"/>
    <w:rsid w:val="00F07736"/>
    <w:rsid w:val="00F07DDB"/>
    <w:rsid w:val="00F13636"/>
    <w:rsid w:val="00F161E5"/>
    <w:rsid w:val="00F203B6"/>
    <w:rsid w:val="00F22668"/>
    <w:rsid w:val="00F22917"/>
    <w:rsid w:val="00F22C97"/>
    <w:rsid w:val="00F24819"/>
    <w:rsid w:val="00F24989"/>
    <w:rsid w:val="00F24F80"/>
    <w:rsid w:val="00F25168"/>
    <w:rsid w:val="00F26054"/>
    <w:rsid w:val="00F26A2F"/>
    <w:rsid w:val="00F272AC"/>
    <w:rsid w:val="00F3190A"/>
    <w:rsid w:val="00F31B42"/>
    <w:rsid w:val="00F336E2"/>
    <w:rsid w:val="00F34D38"/>
    <w:rsid w:val="00F37A19"/>
    <w:rsid w:val="00F41155"/>
    <w:rsid w:val="00F4146E"/>
    <w:rsid w:val="00F420F5"/>
    <w:rsid w:val="00F4266A"/>
    <w:rsid w:val="00F42781"/>
    <w:rsid w:val="00F428BE"/>
    <w:rsid w:val="00F43383"/>
    <w:rsid w:val="00F50AF2"/>
    <w:rsid w:val="00F50C5C"/>
    <w:rsid w:val="00F50E15"/>
    <w:rsid w:val="00F5158E"/>
    <w:rsid w:val="00F5320E"/>
    <w:rsid w:val="00F53238"/>
    <w:rsid w:val="00F53EA5"/>
    <w:rsid w:val="00F5430E"/>
    <w:rsid w:val="00F54BC2"/>
    <w:rsid w:val="00F55B1F"/>
    <w:rsid w:val="00F6089E"/>
    <w:rsid w:val="00F6381F"/>
    <w:rsid w:val="00F64DF3"/>
    <w:rsid w:val="00F65804"/>
    <w:rsid w:val="00F65E4C"/>
    <w:rsid w:val="00F6674B"/>
    <w:rsid w:val="00F6685A"/>
    <w:rsid w:val="00F713EB"/>
    <w:rsid w:val="00F718A8"/>
    <w:rsid w:val="00F71BB6"/>
    <w:rsid w:val="00F74DF7"/>
    <w:rsid w:val="00F75B9A"/>
    <w:rsid w:val="00F76DA8"/>
    <w:rsid w:val="00F81040"/>
    <w:rsid w:val="00F81596"/>
    <w:rsid w:val="00F83414"/>
    <w:rsid w:val="00F83F3C"/>
    <w:rsid w:val="00F85A29"/>
    <w:rsid w:val="00F86AF8"/>
    <w:rsid w:val="00F86CDA"/>
    <w:rsid w:val="00F9048A"/>
    <w:rsid w:val="00F90566"/>
    <w:rsid w:val="00F908FF"/>
    <w:rsid w:val="00F92FD1"/>
    <w:rsid w:val="00F93301"/>
    <w:rsid w:val="00F938C3"/>
    <w:rsid w:val="00F95020"/>
    <w:rsid w:val="00F97FD9"/>
    <w:rsid w:val="00FA0D2B"/>
    <w:rsid w:val="00FA0E00"/>
    <w:rsid w:val="00FA241E"/>
    <w:rsid w:val="00FA243F"/>
    <w:rsid w:val="00FA3617"/>
    <w:rsid w:val="00FA3CBB"/>
    <w:rsid w:val="00FA49BF"/>
    <w:rsid w:val="00FA51D0"/>
    <w:rsid w:val="00FA548D"/>
    <w:rsid w:val="00FA57AE"/>
    <w:rsid w:val="00FA630C"/>
    <w:rsid w:val="00FA73CD"/>
    <w:rsid w:val="00FB226E"/>
    <w:rsid w:val="00FB2346"/>
    <w:rsid w:val="00FB3846"/>
    <w:rsid w:val="00FB4081"/>
    <w:rsid w:val="00FB5B38"/>
    <w:rsid w:val="00FC0E09"/>
    <w:rsid w:val="00FC23CE"/>
    <w:rsid w:val="00FC2B1B"/>
    <w:rsid w:val="00FC3300"/>
    <w:rsid w:val="00FC33E3"/>
    <w:rsid w:val="00FC4C62"/>
    <w:rsid w:val="00FC6188"/>
    <w:rsid w:val="00FC71F6"/>
    <w:rsid w:val="00FC74D8"/>
    <w:rsid w:val="00FD06D0"/>
    <w:rsid w:val="00FD0FDC"/>
    <w:rsid w:val="00FD1DFD"/>
    <w:rsid w:val="00FD3F9C"/>
    <w:rsid w:val="00FD4013"/>
    <w:rsid w:val="00FD47D6"/>
    <w:rsid w:val="00FD6B96"/>
    <w:rsid w:val="00FD6F9F"/>
    <w:rsid w:val="00FD773E"/>
    <w:rsid w:val="00FD7F38"/>
    <w:rsid w:val="00FE1DE1"/>
    <w:rsid w:val="00FE34DF"/>
    <w:rsid w:val="00FE3FCE"/>
    <w:rsid w:val="00FE67C2"/>
    <w:rsid w:val="00FE6A78"/>
    <w:rsid w:val="00FF09A2"/>
    <w:rsid w:val="00FF111F"/>
    <w:rsid w:val="00FF1B91"/>
    <w:rsid w:val="00FF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3C9D1D8"/>
  <w15:docId w15:val="{F8E2EE2B-FA99-4771-83F8-119F26D72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695E49"/>
    <w:rPr>
      <w:sz w:val="24"/>
    </w:rPr>
  </w:style>
  <w:style w:type="paragraph" w:styleId="1">
    <w:name w:val="heading 1"/>
    <w:basedOn w:val="a0"/>
    <w:next w:val="198"/>
    <w:link w:val="10"/>
    <w:qFormat/>
    <w:rsid w:val="00695E49"/>
    <w:pPr>
      <w:keepNext/>
      <w:keepLines/>
      <w:pageBreakBefore/>
      <w:numPr>
        <w:numId w:val="1"/>
      </w:numPr>
      <w:spacing w:after="360" w:line="360" w:lineRule="auto"/>
      <w:jc w:val="center"/>
      <w:outlineLvl w:val="0"/>
    </w:pPr>
    <w:rPr>
      <w:rFonts w:ascii="Arial" w:hAnsi="Arial"/>
      <w:b/>
      <w:caps/>
      <w:sz w:val="32"/>
      <w:szCs w:val="28"/>
    </w:rPr>
  </w:style>
  <w:style w:type="paragraph" w:styleId="2">
    <w:name w:val="heading 2"/>
    <w:basedOn w:val="a0"/>
    <w:next w:val="198"/>
    <w:link w:val="20"/>
    <w:qFormat/>
    <w:rsid w:val="00695E49"/>
    <w:pPr>
      <w:keepNext/>
      <w:keepLines/>
      <w:numPr>
        <w:ilvl w:val="1"/>
        <w:numId w:val="1"/>
      </w:numPr>
      <w:spacing w:before="480" w:after="320" w:line="360" w:lineRule="auto"/>
      <w:jc w:val="both"/>
      <w:outlineLvl w:val="1"/>
    </w:pPr>
    <w:rPr>
      <w:rFonts w:ascii="Arial" w:hAnsi="Arial"/>
      <w:b/>
      <w:sz w:val="32"/>
    </w:rPr>
  </w:style>
  <w:style w:type="paragraph" w:styleId="3">
    <w:name w:val="heading 3"/>
    <w:basedOn w:val="a0"/>
    <w:next w:val="198"/>
    <w:link w:val="30"/>
    <w:qFormat/>
    <w:rsid w:val="00695E49"/>
    <w:pPr>
      <w:keepNext/>
      <w:keepLines/>
      <w:numPr>
        <w:ilvl w:val="2"/>
        <w:numId w:val="1"/>
      </w:numPr>
      <w:spacing w:before="480" w:after="280" w:line="360" w:lineRule="auto"/>
      <w:jc w:val="both"/>
      <w:outlineLvl w:val="2"/>
    </w:pPr>
    <w:rPr>
      <w:rFonts w:ascii="Arial" w:hAnsi="Arial"/>
      <w:b/>
      <w:bCs/>
      <w:sz w:val="28"/>
    </w:rPr>
  </w:style>
  <w:style w:type="paragraph" w:styleId="4">
    <w:name w:val="heading 4"/>
    <w:basedOn w:val="a0"/>
    <w:next w:val="198"/>
    <w:link w:val="40"/>
    <w:qFormat/>
    <w:rsid w:val="00695E49"/>
    <w:pPr>
      <w:keepNext/>
      <w:keepLines/>
      <w:numPr>
        <w:ilvl w:val="3"/>
        <w:numId w:val="1"/>
      </w:numPr>
      <w:spacing w:before="480" w:after="240" w:line="360" w:lineRule="auto"/>
      <w:jc w:val="both"/>
      <w:outlineLvl w:val="3"/>
    </w:pPr>
    <w:rPr>
      <w:rFonts w:ascii="Arial" w:hAnsi="Arial"/>
      <w:b/>
    </w:rPr>
  </w:style>
  <w:style w:type="paragraph" w:styleId="5">
    <w:name w:val="heading 5"/>
    <w:basedOn w:val="a0"/>
    <w:next w:val="198"/>
    <w:link w:val="50"/>
    <w:qFormat/>
    <w:rsid w:val="00695E49"/>
    <w:pPr>
      <w:keepNext/>
      <w:numPr>
        <w:ilvl w:val="4"/>
        <w:numId w:val="1"/>
      </w:numPr>
      <w:spacing w:before="480" w:after="240" w:line="360" w:lineRule="auto"/>
      <w:jc w:val="both"/>
      <w:outlineLvl w:val="4"/>
    </w:pPr>
    <w:rPr>
      <w:rFonts w:ascii="Arial" w:hAnsi="Arial"/>
      <w:bCs/>
      <w:i/>
      <w:iCs/>
      <w:sz w:val="22"/>
      <w:szCs w:val="26"/>
    </w:rPr>
  </w:style>
  <w:style w:type="paragraph" w:styleId="6">
    <w:name w:val="heading 6"/>
    <w:basedOn w:val="a0"/>
    <w:next w:val="198"/>
    <w:link w:val="60"/>
    <w:qFormat/>
    <w:rsid w:val="00695E49"/>
    <w:pPr>
      <w:keepNext/>
      <w:numPr>
        <w:ilvl w:val="5"/>
        <w:numId w:val="1"/>
      </w:numPr>
      <w:spacing w:before="480" w:after="240" w:line="360" w:lineRule="auto"/>
      <w:jc w:val="both"/>
      <w:outlineLvl w:val="5"/>
    </w:pPr>
    <w:rPr>
      <w:rFonts w:ascii="Arial" w:hAnsi="Arial"/>
      <w:i/>
      <w:sz w:val="22"/>
      <w:lang w:eastAsia="en-US"/>
    </w:rPr>
  </w:style>
  <w:style w:type="paragraph" w:styleId="7">
    <w:name w:val="heading 7"/>
    <w:basedOn w:val="a0"/>
    <w:next w:val="a0"/>
    <w:link w:val="70"/>
    <w:semiHidden/>
    <w:qFormat/>
    <w:rsid w:val="00695E49"/>
    <w:pPr>
      <w:keepNext/>
      <w:numPr>
        <w:ilvl w:val="6"/>
        <w:numId w:val="1"/>
      </w:numPr>
      <w:spacing w:before="120"/>
      <w:outlineLvl w:val="6"/>
    </w:pPr>
    <w:rPr>
      <w:i/>
      <w:lang w:eastAsia="en-US"/>
    </w:rPr>
  </w:style>
  <w:style w:type="paragraph" w:styleId="8">
    <w:name w:val="heading 8"/>
    <w:basedOn w:val="a0"/>
    <w:next w:val="a0"/>
    <w:link w:val="80"/>
    <w:semiHidden/>
    <w:qFormat/>
    <w:rsid w:val="00695E49"/>
    <w:pPr>
      <w:keepNext/>
      <w:numPr>
        <w:ilvl w:val="7"/>
        <w:numId w:val="1"/>
      </w:numPr>
      <w:spacing w:before="120"/>
      <w:outlineLvl w:val="7"/>
    </w:pPr>
    <w:rPr>
      <w:lang w:eastAsia="en-US"/>
    </w:rPr>
  </w:style>
  <w:style w:type="paragraph" w:styleId="9">
    <w:name w:val="heading 9"/>
    <w:basedOn w:val="a0"/>
    <w:next w:val="a0"/>
    <w:link w:val="90"/>
    <w:semiHidden/>
    <w:qFormat/>
    <w:rsid w:val="00695E49"/>
    <w:pPr>
      <w:keepNext/>
      <w:numPr>
        <w:ilvl w:val="8"/>
        <w:numId w:val="1"/>
      </w:numPr>
      <w:spacing w:before="120"/>
      <w:outlineLvl w:val="8"/>
    </w:pPr>
    <w:rPr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95E49"/>
    <w:rPr>
      <w:rFonts w:ascii="Arial" w:hAnsi="Arial"/>
      <w:b/>
      <w:caps/>
      <w:sz w:val="32"/>
      <w:szCs w:val="28"/>
    </w:rPr>
  </w:style>
  <w:style w:type="character" w:customStyle="1" w:styleId="20">
    <w:name w:val="Заголовок 2 Знак"/>
    <w:link w:val="2"/>
    <w:rsid w:val="00695E49"/>
    <w:rPr>
      <w:rFonts w:ascii="Arial" w:hAnsi="Arial"/>
      <w:b/>
      <w:sz w:val="32"/>
    </w:rPr>
  </w:style>
  <w:style w:type="character" w:customStyle="1" w:styleId="30">
    <w:name w:val="Заголовок 3 Знак"/>
    <w:link w:val="3"/>
    <w:rsid w:val="00695E49"/>
    <w:rPr>
      <w:rFonts w:ascii="Arial" w:hAnsi="Arial"/>
      <w:b/>
      <w:bCs/>
      <w:sz w:val="28"/>
    </w:rPr>
  </w:style>
  <w:style w:type="character" w:customStyle="1" w:styleId="40">
    <w:name w:val="Заголовок 4 Знак"/>
    <w:link w:val="4"/>
    <w:rsid w:val="00695E49"/>
    <w:rPr>
      <w:rFonts w:ascii="Arial" w:hAnsi="Arial"/>
      <w:b/>
      <w:sz w:val="24"/>
    </w:rPr>
  </w:style>
  <w:style w:type="character" w:customStyle="1" w:styleId="50">
    <w:name w:val="Заголовок 5 Знак"/>
    <w:link w:val="5"/>
    <w:rsid w:val="00695E49"/>
    <w:rPr>
      <w:rFonts w:ascii="Arial" w:hAnsi="Arial"/>
      <w:bCs/>
      <w:i/>
      <w:iCs/>
      <w:sz w:val="22"/>
      <w:szCs w:val="26"/>
    </w:rPr>
  </w:style>
  <w:style w:type="character" w:customStyle="1" w:styleId="60">
    <w:name w:val="Заголовок 6 Знак"/>
    <w:link w:val="6"/>
    <w:rsid w:val="00695E49"/>
    <w:rPr>
      <w:rFonts w:ascii="Arial" w:hAnsi="Arial"/>
      <w:i/>
      <w:sz w:val="22"/>
      <w:lang w:eastAsia="en-US"/>
    </w:rPr>
  </w:style>
  <w:style w:type="character" w:customStyle="1" w:styleId="70">
    <w:name w:val="Заголовок 7 Знак"/>
    <w:link w:val="7"/>
    <w:semiHidden/>
    <w:rsid w:val="00695E49"/>
    <w:rPr>
      <w:i/>
      <w:sz w:val="24"/>
      <w:lang w:eastAsia="en-US"/>
    </w:rPr>
  </w:style>
  <w:style w:type="character" w:customStyle="1" w:styleId="80">
    <w:name w:val="Заголовок 8 Знак"/>
    <w:link w:val="8"/>
    <w:semiHidden/>
    <w:rsid w:val="00695E49"/>
    <w:rPr>
      <w:sz w:val="24"/>
      <w:lang w:eastAsia="en-US"/>
    </w:rPr>
  </w:style>
  <w:style w:type="character" w:customStyle="1" w:styleId="90">
    <w:name w:val="Заголовок 9 Знак"/>
    <w:link w:val="9"/>
    <w:semiHidden/>
    <w:rsid w:val="00695E49"/>
    <w:rPr>
      <w:sz w:val="24"/>
      <w:lang w:eastAsia="en-US"/>
    </w:rPr>
  </w:style>
  <w:style w:type="paragraph" w:styleId="a4">
    <w:name w:val="List Paragraph"/>
    <w:basedOn w:val="a0"/>
    <w:uiPriority w:val="34"/>
    <w:semiHidden/>
    <w:qFormat/>
    <w:rsid w:val="001B061D"/>
    <w:pPr>
      <w:ind w:left="720"/>
      <w:contextualSpacing/>
    </w:pPr>
  </w:style>
  <w:style w:type="paragraph" w:styleId="11">
    <w:name w:val="toc 1"/>
    <w:basedOn w:val="198"/>
    <w:next w:val="198"/>
    <w:autoRedefine/>
    <w:rsid w:val="00695E49"/>
    <w:pPr>
      <w:tabs>
        <w:tab w:val="left" w:pos="357"/>
        <w:tab w:val="right" w:leader="dot" w:pos="10206"/>
      </w:tabs>
      <w:spacing w:before="120" w:after="60" w:line="240" w:lineRule="auto"/>
      <w:ind w:left="357" w:hanging="357"/>
      <w:jc w:val="left"/>
    </w:pPr>
    <w:rPr>
      <w:noProof/>
      <w:szCs w:val="24"/>
    </w:rPr>
  </w:style>
  <w:style w:type="paragraph" w:styleId="a5">
    <w:name w:val="footnote text"/>
    <w:basedOn w:val="198"/>
    <w:link w:val="a6"/>
    <w:rsid w:val="00695E49"/>
    <w:pPr>
      <w:spacing w:after="60" w:line="240" w:lineRule="auto"/>
    </w:pPr>
    <w:rPr>
      <w:sz w:val="18"/>
    </w:rPr>
  </w:style>
  <w:style w:type="paragraph" w:styleId="21">
    <w:name w:val="toc 2"/>
    <w:basedOn w:val="198"/>
    <w:next w:val="198"/>
    <w:autoRedefine/>
    <w:rsid w:val="00695E49"/>
    <w:pPr>
      <w:tabs>
        <w:tab w:val="left" w:pos="851"/>
        <w:tab w:val="right" w:leader="dot" w:pos="10206"/>
      </w:tabs>
      <w:spacing w:after="60" w:line="240" w:lineRule="auto"/>
      <w:ind w:left="850" w:hanging="493"/>
      <w:jc w:val="left"/>
    </w:pPr>
    <w:rPr>
      <w:szCs w:val="24"/>
    </w:rPr>
  </w:style>
  <w:style w:type="paragraph" w:styleId="31">
    <w:name w:val="toc 3"/>
    <w:basedOn w:val="198"/>
    <w:next w:val="198"/>
    <w:autoRedefine/>
    <w:rsid w:val="00695E49"/>
    <w:pPr>
      <w:tabs>
        <w:tab w:val="left" w:pos="1588"/>
        <w:tab w:val="right" w:leader="dot" w:pos="10206"/>
      </w:tabs>
      <w:spacing w:after="60" w:line="240" w:lineRule="auto"/>
      <w:ind w:left="1588" w:hanging="737"/>
      <w:jc w:val="left"/>
    </w:pPr>
    <w:rPr>
      <w:iCs/>
      <w:szCs w:val="24"/>
    </w:rPr>
  </w:style>
  <w:style w:type="character" w:customStyle="1" w:styleId="a6">
    <w:name w:val="Текст сноски Знак"/>
    <w:basedOn w:val="a1"/>
    <w:link w:val="a5"/>
    <w:rsid w:val="00695E49"/>
    <w:rPr>
      <w:sz w:val="18"/>
    </w:rPr>
  </w:style>
  <w:style w:type="paragraph" w:styleId="a7">
    <w:name w:val="Revision"/>
    <w:hidden/>
    <w:uiPriority w:val="99"/>
    <w:semiHidden/>
    <w:rsid w:val="00695E49"/>
    <w:rPr>
      <w:sz w:val="24"/>
      <w:lang w:eastAsia="en-US"/>
    </w:rPr>
  </w:style>
  <w:style w:type="character" w:styleId="a8">
    <w:name w:val="FollowedHyperlink"/>
    <w:rsid w:val="00695E49"/>
    <w:rPr>
      <w:color w:val="auto"/>
    </w:rPr>
  </w:style>
  <w:style w:type="character" w:styleId="a9">
    <w:name w:val="footnote reference"/>
    <w:basedOn w:val="a1"/>
    <w:semiHidden/>
    <w:rsid w:val="00695E49"/>
    <w:rPr>
      <w:vertAlign w:val="superscript"/>
    </w:rPr>
  </w:style>
  <w:style w:type="paragraph" w:styleId="aa">
    <w:name w:val="header"/>
    <w:basedOn w:val="198"/>
    <w:link w:val="ab"/>
    <w:rsid w:val="00695E49"/>
    <w:pPr>
      <w:spacing w:after="120" w:line="240" w:lineRule="auto"/>
      <w:ind w:firstLine="0"/>
      <w:jc w:val="center"/>
    </w:pPr>
  </w:style>
  <w:style w:type="character" w:customStyle="1" w:styleId="ab">
    <w:name w:val="Верхний колонтитул Знак"/>
    <w:basedOn w:val="a1"/>
    <w:link w:val="aa"/>
    <w:rsid w:val="00695E49"/>
    <w:rPr>
      <w:sz w:val="24"/>
    </w:rPr>
  </w:style>
  <w:style w:type="paragraph" w:styleId="ac">
    <w:name w:val="footer"/>
    <w:basedOn w:val="198"/>
    <w:link w:val="ad"/>
    <w:rsid w:val="00695E49"/>
    <w:pPr>
      <w:spacing w:before="20" w:after="120"/>
      <w:ind w:firstLine="0"/>
      <w:jc w:val="center"/>
    </w:pPr>
    <w:rPr>
      <w:sz w:val="20"/>
    </w:rPr>
  </w:style>
  <w:style w:type="character" w:customStyle="1" w:styleId="ad">
    <w:name w:val="Нижний колонтитул Знак"/>
    <w:basedOn w:val="a1"/>
    <w:link w:val="ac"/>
    <w:rsid w:val="00695E49"/>
  </w:style>
  <w:style w:type="numbering" w:customStyle="1" w:styleId="a">
    <w:name w:val="Приложение"/>
    <w:uiPriority w:val="99"/>
    <w:rsid w:val="00695E49"/>
    <w:pPr>
      <w:numPr>
        <w:numId w:val="8"/>
      </w:numPr>
    </w:pPr>
  </w:style>
  <w:style w:type="paragraph" w:styleId="ae">
    <w:name w:val="caption"/>
    <w:basedOn w:val="198"/>
    <w:next w:val="198"/>
    <w:unhideWhenUsed/>
    <w:rsid w:val="00695E49"/>
    <w:pPr>
      <w:spacing w:after="200"/>
    </w:pPr>
    <w:rPr>
      <w:bCs/>
      <w:szCs w:val="18"/>
    </w:rPr>
  </w:style>
  <w:style w:type="character" w:customStyle="1" w:styleId="af">
    <w:name w:val="Основной текст Знак"/>
    <w:semiHidden/>
    <w:rsid w:val="00695E49"/>
    <w:rPr>
      <w:rFonts w:ascii="Arial" w:hAnsi="Arial"/>
      <w:sz w:val="24"/>
    </w:rPr>
  </w:style>
  <w:style w:type="character" w:customStyle="1" w:styleId="af0">
    <w:name w:val="Текст примечания Знак"/>
    <w:semiHidden/>
    <w:rsid w:val="00695E49"/>
    <w:rPr>
      <w:rFonts w:ascii="Arial" w:hAnsi="Arial"/>
    </w:rPr>
  </w:style>
  <w:style w:type="character" w:customStyle="1" w:styleId="af1">
    <w:name w:val="Тема примечания Знак"/>
    <w:semiHidden/>
    <w:rsid w:val="00695E49"/>
    <w:rPr>
      <w:rFonts w:ascii="Arial" w:hAnsi="Arial"/>
      <w:b/>
      <w:bCs/>
    </w:rPr>
  </w:style>
  <w:style w:type="character" w:customStyle="1" w:styleId="af2">
    <w:name w:val="Текст выноски Знак"/>
    <w:semiHidden/>
    <w:rsid w:val="00695E49"/>
    <w:rPr>
      <w:rFonts w:ascii="Tahoma" w:hAnsi="Tahoma" w:cs="Tahoma"/>
      <w:sz w:val="16"/>
      <w:szCs w:val="16"/>
    </w:rPr>
  </w:style>
  <w:style w:type="paragraph" w:styleId="af3">
    <w:name w:val="annotation text"/>
    <w:basedOn w:val="a0"/>
    <w:link w:val="12"/>
    <w:semiHidden/>
    <w:rsid w:val="00695E49"/>
    <w:rPr>
      <w:sz w:val="20"/>
    </w:rPr>
  </w:style>
  <w:style w:type="character" w:customStyle="1" w:styleId="12">
    <w:name w:val="Текст примечания Знак1"/>
    <w:basedOn w:val="a1"/>
    <w:link w:val="af3"/>
    <w:semiHidden/>
    <w:rsid w:val="00695E49"/>
  </w:style>
  <w:style w:type="character" w:styleId="af4">
    <w:name w:val="annotation reference"/>
    <w:semiHidden/>
    <w:rsid w:val="00695E49"/>
    <w:rPr>
      <w:sz w:val="16"/>
      <w:szCs w:val="16"/>
    </w:rPr>
  </w:style>
  <w:style w:type="character" w:styleId="af5">
    <w:name w:val="page number"/>
    <w:rsid w:val="00695E49"/>
  </w:style>
  <w:style w:type="paragraph" w:styleId="af6">
    <w:name w:val="Body Text"/>
    <w:basedOn w:val="a0"/>
    <w:link w:val="13"/>
    <w:semiHidden/>
    <w:unhideWhenUsed/>
    <w:rsid w:val="00695E49"/>
    <w:pPr>
      <w:spacing w:after="120"/>
    </w:pPr>
  </w:style>
  <w:style w:type="character" w:customStyle="1" w:styleId="13">
    <w:name w:val="Основной текст Знак1"/>
    <w:basedOn w:val="a1"/>
    <w:link w:val="af6"/>
    <w:semiHidden/>
    <w:rsid w:val="00695E49"/>
    <w:rPr>
      <w:sz w:val="24"/>
    </w:rPr>
  </w:style>
  <w:style w:type="paragraph" w:styleId="af7">
    <w:name w:val="annotation subject"/>
    <w:basedOn w:val="af3"/>
    <w:next w:val="af3"/>
    <w:link w:val="14"/>
    <w:semiHidden/>
    <w:rsid w:val="00695E49"/>
    <w:rPr>
      <w:b/>
      <w:bCs/>
    </w:rPr>
  </w:style>
  <w:style w:type="character" w:customStyle="1" w:styleId="14">
    <w:name w:val="Тема примечания Знак1"/>
    <w:basedOn w:val="12"/>
    <w:link w:val="af7"/>
    <w:semiHidden/>
    <w:rsid w:val="00695E49"/>
    <w:rPr>
      <w:b/>
      <w:bCs/>
    </w:rPr>
  </w:style>
  <w:style w:type="paragraph" w:styleId="af8">
    <w:name w:val="Balloon Text"/>
    <w:basedOn w:val="a0"/>
    <w:link w:val="15"/>
    <w:semiHidden/>
    <w:rsid w:val="00695E49"/>
    <w:rPr>
      <w:rFonts w:ascii="Tahoma" w:hAnsi="Tahoma" w:cs="Tahoma"/>
      <w:sz w:val="16"/>
      <w:szCs w:val="16"/>
    </w:rPr>
  </w:style>
  <w:style w:type="character" w:customStyle="1" w:styleId="15">
    <w:name w:val="Текст выноски Знак1"/>
    <w:basedOn w:val="a1"/>
    <w:link w:val="af8"/>
    <w:semiHidden/>
    <w:rsid w:val="00695E49"/>
    <w:rPr>
      <w:rFonts w:ascii="Tahoma" w:hAnsi="Tahoma" w:cs="Tahoma"/>
      <w:sz w:val="16"/>
      <w:szCs w:val="16"/>
    </w:rPr>
  </w:style>
  <w:style w:type="character" w:styleId="af9">
    <w:name w:val="Hyperlink"/>
    <w:rsid w:val="00695E49"/>
    <w:rPr>
      <w:color w:val="0000FF"/>
      <w:u w:val="single"/>
    </w:rPr>
  </w:style>
  <w:style w:type="character" w:customStyle="1" w:styleId="199">
    <w:name w:val="19_Знак_Сообщение_системы"/>
    <w:qFormat/>
    <w:rsid w:val="00695E49"/>
    <w:rPr>
      <w:rFonts w:ascii="Calibri" w:hAnsi="Calibri"/>
    </w:rPr>
  </w:style>
  <w:style w:type="paragraph" w:customStyle="1" w:styleId="198">
    <w:name w:val="19_Абзац_Обычный"/>
    <w:link w:val="19a"/>
    <w:qFormat/>
    <w:rsid w:val="00695E49"/>
    <w:pPr>
      <w:spacing w:line="360" w:lineRule="auto"/>
      <w:ind w:firstLine="720"/>
      <w:jc w:val="both"/>
    </w:pPr>
    <w:rPr>
      <w:sz w:val="24"/>
    </w:rPr>
  </w:style>
  <w:style w:type="character" w:customStyle="1" w:styleId="19a">
    <w:name w:val="19_Абзац_Обычный Знак"/>
    <w:link w:val="198"/>
    <w:rsid w:val="00695E49"/>
    <w:rPr>
      <w:sz w:val="24"/>
    </w:rPr>
  </w:style>
  <w:style w:type="paragraph" w:customStyle="1" w:styleId="1912">
    <w:name w:val="19_Заголовок_1_Приложение"/>
    <w:basedOn w:val="198"/>
    <w:next w:val="1914"/>
    <w:qFormat/>
    <w:rsid w:val="00695E49"/>
    <w:pPr>
      <w:keepNext/>
      <w:keepLines/>
      <w:pageBreakBefore/>
      <w:numPr>
        <w:numId w:val="10"/>
      </w:numPr>
      <w:spacing w:after="240"/>
      <w:jc w:val="right"/>
    </w:pPr>
    <w:rPr>
      <w:rFonts w:ascii="Arial" w:hAnsi="Arial"/>
      <w:sz w:val="28"/>
    </w:rPr>
  </w:style>
  <w:style w:type="paragraph" w:customStyle="1" w:styleId="1921">
    <w:name w:val="19_Заголовок_2_Приложение"/>
    <w:basedOn w:val="198"/>
    <w:next w:val="198"/>
    <w:qFormat/>
    <w:rsid w:val="00695E49"/>
    <w:pPr>
      <w:keepNext/>
      <w:keepLines/>
      <w:numPr>
        <w:ilvl w:val="1"/>
        <w:numId w:val="10"/>
      </w:numPr>
      <w:spacing w:before="480" w:after="240"/>
      <w:outlineLvl w:val="1"/>
    </w:pPr>
    <w:rPr>
      <w:rFonts w:ascii="Arial" w:hAnsi="Arial"/>
      <w:b/>
      <w:sz w:val="32"/>
      <w:szCs w:val="24"/>
    </w:rPr>
  </w:style>
  <w:style w:type="paragraph" w:customStyle="1" w:styleId="1931">
    <w:name w:val="19_Заголовок_3_Приложение"/>
    <w:basedOn w:val="198"/>
    <w:next w:val="198"/>
    <w:qFormat/>
    <w:rsid w:val="00695E49"/>
    <w:pPr>
      <w:keepNext/>
      <w:keepLines/>
      <w:numPr>
        <w:ilvl w:val="2"/>
        <w:numId w:val="10"/>
      </w:numPr>
      <w:spacing w:before="480" w:after="240"/>
      <w:outlineLvl w:val="2"/>
    </w:pPr>
    <w:rPr>
      <w:rFonts w:ascii="Arial" w:hAnsi="Arial"/>
      <w:b/>
      <w:sz w:val="28"/>
      <w:szCs w:val="22"/>
    </w:rPr>
  </w:style>
  <w:style w:type="character" w:customStyle="1" w:styleId="19b">
    <w:name w:val="19_Знак_Подчеркнутый"/>
    <w:rsid w:val="00695E49"/>
    <w:rPr>
      <w:u w:val="single"/>
    </w:rPr>
  </w:style>
  <w:style w:type="paragraph" w:customStyle="1" w:styleId="196">
    <w:name w:val="19_Список_Библиография"/>
    <w:basedOn w:val="198"/>
    <w:rsid w:val="00695E49"/>
    <w:pPr>
      <w:numPr>
        <w:numId w:val="2"/>
      </w:numPr>
    </w:pPr>
    <w:rPr>
      <w:rFonts w:cs="Arial"/>
      <w:bCs/>
      <w:szCs w:val="28"/>
    </w:rPr>
  </w:style>
  <w:style w:type="character" w:customStyle="1" w:styleId="19c">
    <w:name w:val="19_Колонтитул_Обозначение_документа Знак"/>
    <w:basedOn w:val="19a"/>
    <w:link w:val="19d"/>
    <w:rsid w:val="00C82E7D"/>
    <w:rPr>
      <w:sz w:val="22"/>
    </w:rPr>
  </w:style>
  <w:style w:type="paragraph" w:customStyle="1" w:styleId="19e">
    <w:name w:val="19_Колонтитул_Строка_изменений"/>
    <w:basedOn w:val="198"/>
    <w:rsid w:val="00695E49"/>
    <w:pPr>
      <w:spacing w:line="240" w:lineRule="auto"/>
      <w:ind w:firstLine="0"/>
      <w:jc w:val="center"/>
    </w:pPr>
    <w:rPr>
      <w:sz w:val="20"/>
    </w:rPr>
  </w:style>
  <w:style w:type="paragraph" w:customStyle="1" w:styleId="19f">
    <w:name w:val="19_ЛУ_Название"/>
    <w:basedOn w:val="198"/>
    <w:rsid w:val="00695E49"/>
    <w:pPr>
      <w:spacing w:before="20" w:after="120"/>
      <w:ind w:firstLine="0"/>
      <w:jc w:val="center"/>
    </w:pPr>
    <w:rPr>
      <w:b/>
      <w:caps/>
      <w:sz w:val="32"/>
      <w:szCs w:val="28"/>
    </w:rPr>
  </w:style>
  <w:style w:type="paragraph" w:customStyle="1" w:styleId="19f0">
    <w:name w:val="19_ЛУ_Подпись"/>
    <w:basedOn w:val="198"/>
    <w:rsid w:val="00695E49"/>
    <w:pPr>
      <w:spacing w:before="20" w:after="120" w:line="240" w:lineRule="auto"/>
      <w:ind w:firstLine="0"/>
      <w:jc w:val="center"/>
    </w:pPr>
    <w:rPr>
      <w:sz w:val="22"/>
    </w:rPr>
  </w:style>
  <w:style w:type="character" w:customStyle="1" w:styleId="19f1">
    <w:name w:val="19_Знак_Элемент_интерфейса"/>
    <w:rsid w:val="00695E49"/>
    <w:rPr>
      <w:b/>
    </w:rPr>
  </w:style>
  <w:style w:type="paragraph" w:customStyle="1" w:styleId="1915">
    <w:name w:val="19_Заголовок_1_Дополнительный"/>
    <w:basedOn w:val="198"/>
    <w:next w:val="198"/>
    <w:link w:val="1916"/>
    <w:qFormat/>
    <w:rsid w:val="00695E49"/>
    <w:pPr>
      <w:keepNext/>
      <w:keepLines/>
      <w:pageBreakBefore/>
      <w:spacing w:after="360"/>
      <w:ind w:firstLine="0"/>
      <w:jc w:val="center"/>
    </w:pPr>
    <w:rPr>
      <w:rFonts w:ascii="Arial" w:hAnsi="Arial"/>
      <w:b/>
      <w:caps/>
      <w:sz w:val="32"/>
    </w:rPr>
  </w:style>
  <w:style w:type="character" w:customStyle="1" w:styleId="1916">
    <w:name w:val="19_Заголовок_1_Дополнительный Знак"/>
    <w:basedOn w:val="19a"/>
    <w:link w:val="1915"/>
    <w:rsid w:val="00C82E7D"/>
    <w:rPr>
      <w:rFonts w:ascii="Arial" w:hAnsi="Arial"/>
      <w:b/>
      <w:caps/>
      <w:sz w:val="32"/>
    </w:rPr>
  </w:style>
  <w:style w:type="character" w:customStyle="1" w:styleId="1917">
    <w:name w:val="19_Заголовок_1_Не_включенный_в_оглавление Знак"/>
    <w:basedOn w:val="1916"/>
    <w:link w:val="1918"/>
    <w:rsid w:val="00C82E7D"/>
    <w:rPr>
      <w:rFonts w:ascii="Arial" w:hAnsi="Arial" w:cs="Arial"/>
      <w:b/>
      <w:bCs/>
      <w:caps/>
      <w:sz w:val="32"/>
      <w:szCs w:val="28"/>
    </w:rPr>
  </w:style>
  <w:style w:type="paragraph" w:customStyle="1" w:styleId="19f2">
    <w:name w:val="19_Пример"/>
    <w:basedOn w:val="198"/>
    <w:rsid w:val="00695E49"/>
    <w:pPr>
      <w:spacing w:before="360" w:after="360"/>
      <w:ind w:left="720" w:firstLine="0"/>
      <w:contextualSpacing/>
    </w:pPr>
  </w:style>
  <w:style w:type="paragraph" w:customStyle="1" w:styleId="19f3">
    <w:name w:val="19_Рисунок_Изображение"/>
    <w:basedOn w:val="198"/>
    <w:next w:val="19f4"/>
    <w:rsid w:val="00695E49"/>
    <w:pPr>
      <w:keepNext/>
      <w:spacing w:before="360"/>
      <w:ind w:firstLine="0"/>
      <w:jc w:val="center"/>
    </w:pPr>
  </w:style>
  <w:style w:type="paragraph" w:customStyle="1" w:styleId="19f4">
    <w:name w:val="19_Рисунок_Название"/>
    <w:basedOn w:val="198"/>
    <w:next w:val="198"/>
    <w:rsid w:val="00695E49"/>
    <w:pPr>
      <w:keepLines/>
      <w:spacing w:before="120" w:after="360"/>
      <w:ind w:firstLine="0"/>
      <w:jc w:val="center"/>
    </w:pPr>
    <w:rPr>
      <w:rFonts w:cs="Arial"/>
    </w:rPr>
  </w:style>
  <w:style w:type="character" w:customStyle="1" w:styleId="19f5">
    <w:name w:val="19_Знак_Курсив"/>
    <w:rsid w:val="00695E49"/>
    <w:rPr>
      <w:b w:val="0"/>
      <w:i/>
    </w:rPr>
  </w:style>
  <w:style w:type="character" w:customStyle="1" w:styleId="19f6">
    <w:name w:val="19_Знак_Название_файла"/>
    <w:qFormat/>
    <w:rsid w:val="00695E49"/>
    <w:rPr>
      <w:rFonts w:ascii="Calibri" w:hAnsi="Calibri"/>
    </w:rPr>
  </w:style>
  <w:style w:type="character" w:customStyle="1" w:styleId="19f7">
    <w:name w:val="19_Знак_Термин"/>
    <w:qFormat/>
    <w:rsid w:val="00695E49"/>
    <w:rPr>
      <w:i/>
    </w:rPr>
  </w:style>
  <w:style w:type="character" w:customStyle="1" w:styleId="19f8">
    <w:name w:val="19_Знак_Полужирный"/>
    <w:qFormat/>
    <w:rsid w:val="00695E49"/>
    <w:rPr>
      <w:b/>
    </w:rPr>
  </w:style>
  <w:style w:type="character" w:customStyle="1" w:styleId="19f9">
    <w:name w:val="19_Знак_Верхний_индекс"/>
    <w:rsid w:val="00695E49"/>
    <w:rPr>
      <w:vertAlign w:val="superscript"/>
    </w:rPr>
  </w:style>
  <w:style w:type="character" w:customStyle="1" w:styleId="1924">
    <w:name w:val="19_Список_Марк_2 Знак"/>
    <w:link w:val="1920"/>
    <w:rsid w:val="004E4E86"/>
    <w:rPr>
      <w:sz w:val="24"/>
    </w:rPr>
  </w:style>
  <w:style w:type="paragraph" w:customStyle="1" w:styleId="1920">
    <w:name w:val="19_Список_Марк_2"/>
    <w:basedOn w:val="198"/>
    <w:link w:val="1924"/>
    <w:qFormat/>
    <w:rsid w:val="00695E49"/>
    <w:pPr>
      <w:numPr>
        <w:ilvl w:val="1"/>
        <w:numId w:val="34"/>
      </w:numPr>
    </w:pPr>
  </w:style>
  <w:style w:type="paragraph" w:customStyle="1" w:styleId="19fa">
    <w:name w:val="19_Таблица_Заголовок_Продолжение"/>
    <w:basedOn w:val="19fb"/>
    <w:rsid w:val="00695E49"/>
    <w:pPr>
      <w:pageBreakBefore/>
      <w:spacing w:before="0"/>
      <w:jc w:val="left"/>
    </w:pPr>
    <w:rPr>
      <w:i/>
    </w:rPr>
  </w:style>
  <w:style w:type="paragraph" w:customStyle="1" w:styleId="19fc">
    <w:name w:val="19_Врезка_Примечание"/>
    <w:basedOn w:val="198"/>
    <w:qFormat/>
    <w:rsid w:val="00695E49"/>
    <w:pPr>
      <w:keepLines/>
      <w:spacing w:before="240" w:after="360" w:line="240" w:lineRule="auto"/>
      <w:ind w:left="720" w:firstLine="0"/>
    </w:pPr>
  </w:style>
  <w:style w:type="paragraph" w:customStyle="1" w:styleId="1911">
    <w:name w:val="19_Список_Марк_1"/>
    <w:basedOn w:val="198"/>
    <w:link w:val="1919"/>
    <w:qFormat/>
    <w:rsid w:val="00695E49"/>
    <w:pPr>
      <w:numPr>
        <w:numId w:val="34"/>
      </w:numPr>
    </w:pPr>
  </w:style>
  <w:style w:type="character" w:customStyle="1" w:styleId="1919">
    <w:name w:val="19_Список_Марк_1 Знак"/>
    <w:link w:val="1911"/>
    <w:rsid w:val="00C82E7D"/>
    <w:rPr>
      <w:sz w:val="24"/>
    </w:rPr>
  </w:style>
  <w:style w:type="paragraph" w:customStyle="1" w:styleId="1913">
    <w:name w:val="19_Список_Нум_1"/>
    <w:basedOn w:val="198"/>
    <w:link w:val="191a"/>
    <w:qFormat/>
    <w:rsid w:val="00695E49"/>
    <w:pPr>
      <w:numPr>
        <w:numId w:val="11"/>
      </w:numPr>
    </w:pPr>
  </w:style>
  <w:style w:type="character" w:customStyle="1" w:styleId="191a">
    <w:name w:val="19_Список_Нум_1 Знак"/>
    <w:link w:val="1913"/>
    <w:rsid w:val="00C82E7D"/>
    <w:rPr>
      <w:sz w:val="24"/>
    </w:rPr>
  </w:style>
  <w:style w:type="paragraph" w:customStyle="1" w:styleId="1923">
    <w:name w:val="19_Список_Нум_2"/>
    <w:basedOn w:val="198"/>
    <w:link w:val="1925"/>
    <w:qFormat/>
    <w:rsid w:val="00695E49"/>
    <w:pPr>
      <w:numPr>
        <w:ilvl w:val="1"/>
        <w:numId w:val="11"/>
      </w:numPr>
    </w:pPr>
  </w:style>
  <w:style w:type="character" w:customStyle="1" w:styleId="1925">
    <w:name w:val="19_Список_Нум_2 Знак"/>
    <w:basedOn w:val="a1"/>
    <w:link w:val="1923"/>
    <w:rsid w:val="00695E49"/>
    <w:rPr>
      <w:sz w:val="24"/>
    </w:rPr>
  </w:style>
  <w:style w:type="paragraph" w:customStyle="1" w:styleId="19fd">
    <w:name w:val="19_Список_Нум_Вводная_фраза"/>
    <w:basedOn w:val="198"/>
    <w:next w:val="1913"/>
    <w:link w:val="19fe"/>
    <w:qFormat/>
    <w:rsid w:val="00695E49"/>
    <w:pPr>
      <w:keepNext/>
    </w:pPr>
  </w:style>
  <w:style w:type="paragraph" w:customStyle="1" w:styleId="19d">
    <w:name w:val="19_Колонтитул_Обозначение_документа"/>
    <w:basedOn w:val="198"/>
    <w:link w:val="19c"/>
    <w:rsid w:val="00695E49"/>
    <w:pPr>
      <w:spacing w:line="240" w:lineRule="auto"/>
      <w:ind w:firstLine="0"/>
      <w:jc w:val="center"/>
    </w:pPr>
    <w:rPr>
      <w:sz w:val="22"/>
    </w:rPr>
  </w:style>
  <w:style w:type="paragraph" w:customStyle="1" w:styleId="191b">
    <w:name w:val="19_Заголовок_1_Приложение_без_номера"/>
    <w:basedOn w:val="198"/>
    <w:next w:val="1914"/>
    <w:qFormat/>
    <w:rsid w:val="00695E49"/>
    <w:pPr>
      <w:keepNext/>
      <w:keepLines/>
      <w:pageBreakBefore/>
      <w:spacing w:after="240"/>
      <w:ind w:firstLine="0"/>
      <w:jc w:val="right"/>
    </w:pPr>
    <w:rPr>
      <w:rFonts w:ascii="Arial" w:hAnsi="Arial"/>
      <w:caps/>
      <w:sz w:val="28"/>
    </w:rPr>
  </w:style>
  <w:style w:type="paragraph" w:customStyle="1" w:styleId="19ff">
    <w:name w:val="19_Таблица_Число_в_ячейке"/>
    <w:basedOn w:val="19ff0"/>
    <w:rsid w:val="00695E49"/>
    <w:pPr>
      <w:jc w:val="right"/>
    </w:pPr>
    <w:rPr>
      <w:rFonts w:cs="Arial"/>
      <w:bCs/>
    </w:rPr>
  </w:style>
  <w:style w:type="paragraph" w:customStyle="1" w:styleId="19ff1">
    <w:name w:val="19_Таблица_Объединенная_ячейка"/>
    <w:basedOn w:val="19ff0"/>
    <w:rsid w:val="00695E49"/>
    <w:pPr>
      <w:keepNext/>
      <w:jc w:val="center"/>
    </w:pPr>
  </w:style>
  <w:style w:type="paragraph" w:customStyle="1" w:styleId="19ff0">
    <w:name w:val="19_Таблица_Основной"/>
    <w:basedOn w:val="198"/>
    <w:qFormat/>
    <w:rsid w:val="00695E49"/>
    <w:pPr>
      <w:spacing w:line="240" w:lineRule="auto"/>
      <w:ind w:firstLine="0"/>
      <w:jc w:val="left"/>
    </w:pPr>
    <w:rPr>
      <w:sz w:val="20"/>
    </w:rPr>
  </w:style>
  <w:style w:type="paragraph" w:customStyle="1" w:styleId="19ff2">
    <w:name w:val="19_Таблица_Шапка"/>
    <w:basedOn w:val="19ff0"/>
    <w:link w:val="19ff3"/>
    <w:qFormat/>
    <w:rsid w:val="00695E49"/>
    <w:pPr>
      <w:keepNext/>
      <w:spacing w:before="120" w:after="120"/>
      <w:jc w:val="center"/>
    </w:pPr>
    <w:rPr>
      <w:b/>
    </w:rPr>
  </w:style>
  <w:style w:type="paragraph" w:customStyle="1" w:styleId="19fb">
    <w:name w:val="19_Таблица_Заголовок"/>
    <w:basedOn w:val="198"/>
    <w:next w:val="a0"/>
    <w:qFormat/>
    <w:rsid w:val="00695E49"/>
    <w:pPr>
      <w:keepNext/>
      <w:keepLines/>
      <w:spacing w:before="360" w:after="120"/>
      <w:ind w:firstLine="0"/>
    </w:pPr>
    <w:rPr>
      <w:szCs w:val="24"/>
    </w:rPr>
  </w:style>
  <w:style w:type="paragraph" w:customStyle="1" w:styleId="19ff4">
    <w:name w:val="19_ТЛ_Основной"/>
    <w:basedOn w:val="198"/>
    <w:rsid w:val="00695E49"/>
    <w:pPr>
      <w:spacing w:after="120"/>
      <w:ind w:firstLine="0"/>
      <w:jc w:val="center"/>
    </w:pPr>
    <w:rPr>
      <w:rFonts w:cs="Arial"/>
      <w:szCs w:val="28"/>
      <w:lang w:eastAsia="en-US"/>
    </w:rPr>
  </w:style>
  <w:style w:type="paragraph" w:customStyle="1" w:styleId="19ff5">
    <w:name w:val="19_ТЛ_Обозначение_документа"/>
    <w:basedOn w:val="19ff4"/>
    <w:next w:val="19ff6"/>
    <w:rsid w:val="00695E49"/>
    <w:pPr>
      <w:spacing w:after="240"/>
    </w:pPr>
    <w:rPr>
      <w:sz w:val="26"/>
    </w:rPr>
  </w:style>
  <w:style w:type="paragraph" w:customStyle="1" w:styleId="19ff7">
    <w:name w:val="19_ТЛ_Год_издания"/>
    <w:basedOn w:val="19ff4"/>
    <w:next w:val="19ff4"/>
    <w:rsid w:val="00695E49"/>
  </w:style>
  <w:style w:type="paragraph" w:customStyle="1" w:styleId="19ff8">
    <w:name w:val="19_Подзаголовок"/>
    <w:basedOn w:val="198"/>
    <w:next w:val="198"/>
    <w:rsid w:val="00695E49"/>
    <w:pPr>
      <w:keepNext/>
      <w:keepLines/>
      <w:spacing w:before="480" w:after="240"/>
      <w:ind w:left="720" w:firstLine="0"/>
    </w:pPr>
    <w:rPr>
      <w:rFonts w:ascii="Arial" w:hAnsi="Arial"/>
      <w:b/>
    </w:rPr>
  </w:style>
  <w:style w:type="paragraph" w:customStyle="1" w:styleId="1914">
    <w:name w:val="19_Заголовок_1_Приложение_Название"/>
    <w:basedOn w:val="198"/>
    <w:next w:val="198"/>
    <w:rsid w:val="00695E49"/>
    <w:pPr>
      <w:keepNext/>
      <w:keepLines/>
      <w:spacing w:after="240"/>
      <w:ind w:firstLine="0"/>
      <w:jc w:val="center"/>
    </w:pPr>
    <w:rPr>
      <w:rFonts w:ascii="Arial" w:hAnsi="Arial"/>
      <w:b/>
      <w:caps/>
      <w:sz w:val="32"/>
    </w:rPr>
  </w:style>
  <w:style w:type="paragraph" w:customStyle="1" w:styleId="1950">
    <w:name w:val="19_Заголовок_5_Приложение"/>
    <w:basedOn w:val="198"/>
    <w:next w:val="198"/>
    <w:rsid w:val="00695E49"/>
    <w:pPr>
      <w:keepNext/>
      <w:keepLines/>
      <w:numPr>
        <w:ilvl w:val="4"/>
        <w:numId w:val="10"/>
      </w:numPr>
      <w:spacing w:before="480" w:after="240"/>
    </w:pPr>
    <w:rPr>
      <w:rFonts w:ascii="Arial" w:hAnsi="Arial"/>
      <w:i/>
    </w:rPr>
  </w:style>
  <w:style w:type="character" w:customStyle="1" w:styleId="1933">
    <w:name w:val="19_Список_Нум_3 Знак"/>
    <w:basedOn w:val="a1"/>
    <w:link w:val="1932"/>
    <w:rsid w:val="00C82E7D"/>
    <w:rPr>
      <w:sz w:val="24"/>
    </w:rPr>
  </w:style>
  <w:style w:type="paragraph" w:customStyle="1" w:styleId="1932">
    <w:name w:val="19_Список_Нум_3"/>
    <w:basedOn w:val="198"/>
    <w:link w:val="1933"/>
    <w:rsid w:val="00695E49"/>
    <w:pPr>
      <w:numPr>
        <w:ilvl w:val="2"/>
        <w:numId w:val="11"/>
      </w:numPr>
    </w:pPr>
  </w:style>
  <w:style w:type="paragraph" w:customStyle="1" w:styleId="19ff9">
    <w:name w:val="19_Определения"/>
    <w:basedOn w:val="198"/>
    <w:rsid w:val="00695E49"/>
    <w:pPr>
      <w:ind w:firstLine="0"/>
      <w:jc w:val="left"/>
    </w:pPr>
  </w:style>
  <w:style w:type="paragraph" w:customStyle="1" w:styleId="19ffa">
    <w:name w:val="19_ЛУ_Подпись_Шапка"/>
    <w:basedOn w:val="198"/>
    <w:next w:val="19f0"/>
    <w:rsid w:val="00695E49"/>
    <w:pPr>
      <w:ind w:firstLine="0"/>
      <w:jc w:val="center"/>
    </w:pPr>
    <w:rPr>
      <w:caps/>
      <w:szCs w:val="24"/>
    </w:rPr>
  </w:style>
  <w:style w:type="paragraph" w:customStyle="1" w:styleId="1918">
    <w:name w:val="19_Заголовок_1_Не_включенный_в_оглавление"/>
    <w:basedOn w:val="1915"/>
    <w:next w:val="198"/>
    <w:link w:val="1917"/>
    <w:qFormat/>
    <w:rsid w:val="00C82E7D"/>
    <w:rPr>
      <w:rFonts w:cs="Arial"/>
      <w:bCs/>
      <w:szCs w:val="28"/>
    </w:rPr>
  </w:style>
  <w:style w:type="paragraph" w:customStyle="1" w:styleId="19ffb">
    <w:name w:val="19_Таблица_Номер таблицы"/>
    <w:basedOn w:val="19fb"/>
    <w:next w:val="19fb"/>
    <w:autoRedefine/>
    <w:qFormat/>
    <w:rsid w:val="00E8185A"/>
  </w:style>
  <w:style w:type="paragraph" w:customStyle="1" w:styleId="19ffc">
    <w:name w:val="19_Листинг"/>
    <w:basedOn w:val="198"/>
    <w:rsid w:val="00695E49"/>
    <w:pPr>
      <w:tabs>
        <w:tab w:val="left" w:pos="1134"/>
        <w:tab w:val="left" w:pos="1491"/>
      </w:tabs>
      <w:spacing w:after="360"/>
      <w:ind w:left="720" w:firstLine="0"/>
      <w:contextualSpacing/>
      <w:jc w:val="left"/>
    </w:pPr>
    <w:rPr>
      <w:rFonts w:ascii="Courier New" w:hAnsi="Courier New"/>
      <w:sz w:val="20"/>
      <w:lang w:val="en-US"/>
    </w:rPr>
  </w:style>
  <w:style w:type="paragraph" w:customStyle="1" w:styleId="19ffd">
    <w:name w:val="19_Таблица_Боковик"/>
    <w:basedOn w:val="19ff0"/>
    <w:rsid w:val="00695E49"/>
    <w:rPr>
      <w:b/>
    </w:rPr>
  </w:style>
  <w:style w:type="paragraph" w:customStyle="1" w:styleId="1940">
    <w:name w:val="19_Заголовок_4_Приложение"/>
    <w:basedOn w:val="198"/>
    <w:next w:val="198"/>
    <w:qFormat/>
    <w:rsid w:val="00695E49"/>
    <w:pPr>
      <w:keepNext/>
      <w:keepLines/>
      <w:numPr>
        <w:ilvl w:val="3"/>
        <w:numId w:val="10"/>
      </w:numPr>
      <w:spacing w:before="480" w:after="240"/>
      <w:outlineLvl w:val="3"/>
    </w:pPr>
    <w:rPr>
      <w:rFonts w:ascii="Arial" w:hAnsi="Arial"/>
      <w:b/>
    </w:rPr>
  </w:style>
  <w:style w:type="paragraph" w:customStyle="1" w:styleId="191">
    <w:name w:val="19_Таблица_Список_Марк_1"/>
    <w:basedOn w:val="19ff0"/>
    <w:link w:val="191c"/>
    <w:rsid w:val="00695E49"/>
    <w:pPr>
      <w:numPr>
        <w:numId w:val="15"/>
      </w:numPr>
    </w:pPr>
  </w:style>
  <w:style w:type="character" w:customStyle="1" w:styleId="19ffe">
    <w:name w:val="19_Знак_Гиперссылка"/>
    <w:qFormat/>
    <w:rsid w:val="00695E49"/>
    <w:rPr>
      <w:color w:val="0000FF"/>
      <w:u w:val="single"/>
      <w:lang w:val="en-US"/>
    </w:rPr>
  </w:style>
  <w:style w:type="paragraph" w:customStyle="1" w:styleId="1930">
    <w:name w:val="19_Список_Марк_3"/>
    <w:basedOn w:val="198"/>
    <w:link w:val="1934"/>
    <w:rsid w:val="00695E49"/>
    <w:pPr>
      <w:numPr>
        <w:ilvl w:val="2"/>
        <w:numId w:val="34"/>
      </w:numPr>
    </w:pPr>
  </w:style>
  <w:style w:type="paragraph" w:customStyle="1" w:styleId="1922">
    <w:name w:val="19_Таблица_Список_Нум_2"/>
    <w:basedOn w:val="19ff0"/>
    <w:rsid w:val="00695E49"/>
    <w:pPr>
      <w:numPr>
        <w:numId w:val="3"/>
      </w:numPr>
    </w:pPr>
  </w:style>
  <w:style w:type="paragraph" w:customStyle="1" w:styleId="19fff">
    <w:name w:val="19_Таблица_Список_Абзац"/>
    <w:basedOn w:val="19ff0"/>
    <w:rsid w:val="00695E49"/>
    <w:pPr>
      <w:ind w:left="720"/>
    </w:pPr>
  </w:style>
  <w:style w:type="paragraph" w:customStyle="1" w:styleId="192">
    <w:name w:val="19_Таблица_Список_Марк_2"/>
    <w:basedOn w:val="19ff0"/>
    <w:link w:val="1926"/>
    <w:rsid w:val="00695E49"/>
    <w:pPr>
      <w:numPr>
        <w:numId w:val="33"/>
      </w:numPr>
    </w:pPr>
  </w:style>
  <w:style w:type="paragraph" w:customStyle="1" w:styleId="193">
    <w:name w:val="19_Таблица_Список_Нум_3"/>
    <w:basedOn w:val="19ff0"/>
    <w:link w:val="1935"/>
    <w:rsid w:val="00695E49"/>
    <w:pPr>
      <w:numPr>
        <w:numId w:val="4"/>
      </w:numPr>
    </w:pPr>
  </w:style>
  <w:style w:type="paragraph" w:customStyle="1" w:styleId="19fff0">
    <w:name w:val="19_Колонтитул_Номер_страницы"/>
    <w:basedOn w:val="198"/>
    <w:rsid w:val="00695E49"/>
    <w:pPr>
      <w:spacing w:after="120" w:line="240" w:lineRule="auto"/>
      <w:ind w:firstLine="0"/>
      <w:jc w:val="center"/>
    </w:pPr>
    <w:rPr>
      <w:sz w:val="22"/>
    </w:rPr>
  </w:style>
  <w:style w:type="paragraph" w:customStyle="1" w:styleId="19fff1">
    <w:name w:val="19_Таблица_Сноска"/>
    <w:basedOn w:val="198"/>
    <w:rsid w:val="00695E49"/>
    <w:pPr>
      <w:spacing w:before="240" w:after="60" w:line="240" w:lineRule="auto"/>
      <w:ind w:firstLine="284"/>
      <w:contextualSpacing/>
    </w:pPr>
    <w:rPr>
      <w:sz w:val="18"/>
    </w:rPr>
  </w:style>
  <w:style w:type="paragraph" w:customStyle="1" w:styleId="195">
    <w:name w:val="19_Врезка_Примечание_Список"/>
    <w:basedOn w:val="198"/>
    <w:rsid w:val="00695E49"/>
    <w:pPr>
      <w:numPr>
        <w:numId w:val="5"/>
      </w:numPr>
      <w:spacing w:after="360" w:line="240" w:lineRule="auto"/>
      <w:contextualSpacing/>
    </w:pPr>
  </w:style>
  <w:style w:type="paragraph" w:customStyle="1" w:styleId="19fff2">
    <w:name w:val="19_Отбивка_после_таблицы"/>
    <w:basedOn w:val="198"/>
    <w:next w:val="198"/>
    <w:qFormat/>
    <w:rsid w:val="00695E49"/>
    <w:pPr>
      <w:spacing w:after="240"/>
    </w:pPr>
  </w:style>
  <w:style w:type="paragraph" w:customStyle="1" w:styleId="19fff3">
    <w:name w:val="19_Врезка_Примечание_Заголовок"/>
    <w:basedOn w:val="19fc"/>
    <w:next w:val="195"/>
    <w:rsid w:val="00695E49"/>
    <w:pPr>
      <w:keepNext/>
      <w:spacing w:after="120"/>
    </w:pPr>
    <w:rPr>
      <w:b/>
    </w:rPr>
  </w:style>
  <w:style w:type="paragraph" w:customStyle="1" w:styleId="19fff4">
    <w:name w:val="19_Процедура_Примечание"/>
    <w:basedOn w:val="198"/>
    <w:link w:val="19fff5"/>
    <w:rsid w:val="00695E49"/>
    <w:pPr>
      <w:keepLines/>
      <w:spacing w:before="240" w:after="360" w:line="240" w:lineRule="auto"/>
      <w:ind w:left="1191" w:firstLine="0"/>
    </w:pPr>
  </w:style>
  <w:style w:type="paragraph" w:customStyle="1" w:styleId="19">
    <w:name w:val="19_Сноска_Список"/>
    <w:basedOn w:val="198"/>
    <w:rsid w:val="00695E49"/>
    <w:pPr>
      <w:numPr>
        <w:numId w:val="6"/>
      </w:numPr>
      <w:spacing w:line="240" w:lineRule="auto"/>
      <w:jc w:val="left"/>
    </w:pPr>
    <w:rPr>
      <w:sz w:val="18"/>
    </w:rPr>
  </w:style>
  <w:style w:type="paragraph" w:customStyle="1" w:styleId="19fff6">
    <w:name w:val="19_ТЛ_Тип_документа"/>
    <w:basedOn w:val="19ff4"/>
    <w:next w:val="19ff5"/>
    <w:rsid w:val="00695E49"/>
    <w:rPr>
      <w:b/>
      <w:sz w:val="26"/>
    </w:rPr>
  </w:style>
  <w:style w:type="paragraph" w:customStyle="1" w:styleId="1910">
    <w:name w:val="19_Таблица_Список_Нум_1"/>
    <w:basedOn w:val="19ff0"/>
    <w:link w:val="191d"/>
    <w:rsid w:val="00695E49"/>
    <w:pPr>
      <w:numPr>
        <w:numId w:val="7"/>
      </w:numPr>
    </w:pPr>
  </w:style>
  <w:style w:type="paragraph" w:customStyle="1" w:styleId="19fff7">
    <w:name w:val="19_Отбивка_после_раздела"/>
    <w:basedOn w:val="198"/>
    <w:qFormat/>
    <w:rsid w:val="00695E49"/>
  </w:style>
  <w:style w:type="paragraph" w:customStyle="1" w:styleId="19fff8">
    <w:name w:val="19_Пример_Заголовок"/>
    <w:basedOn w:val="19f2"/>
    <w:next w:val="19f2"/>
    <w:rsid w:val="00695E49"/>
    <w:pPr>
      <w:keepNext/>
      <w:spacing w:after="120"/>
    </w:pPr>
    <w:rPr>
      <w:b/>
    </w:rPr>
  </w:style>
  <w:style w:type="character" w:customStyle="1" w:styleId="19fff9">
    <w:name w:val="19_Знак_Нижний_индекс"/>
    <w:rsid w:val="00695E49"/>
    <w:rPr>
      <w:vertAlign w:val="subscript"/>
    </w:rPr>
  </w:style>
  <w:style w:type="paragraph" w:customStyle="1" w:styleId="19fffa">
    <w:name w:val="19_Список_Марк_Вводная_фраза"/>
    <w:basedOn w:val="198"/>
    <w:next w:val="1911"/>
    <w:link w:val="19fffb"/>
    <w:rsid w:val="00695E49"/>
    <w:pPr>
      <w:keepNext/>
    </w:pPr>
  </w:style>
  <w:style w:type="character" w:customStyle="1" w:styleId="1934">
    <w:name w:val="19_Список_Марк_3 Знак"/>
    <w:basedOn w:val="19a"/>
    <w:link w:val="1930"/>
    <w:rsid w:val="004E4E86"/>
    <w:rPr>
      <w:sz w:val="24"/>
    </w:rPr>
  </w:style>
  <w:style w:type="character" w:customStyle="1" w:styleId="19fffb">
    <w:name w:val="19_Список_Марк_Вводная_фраза Знак"/>
    <w:basedOn w:val="19a"/>
    <w:link w:val="19fffa"/>
    <w:rsid w:val="00695E49"/>
    <w:rPr>
      <w:sz w:val="24"/>
    </w:rPr>
  </w:style>
  <w:style w:type="character" w:customStyle="1" w:styleId="19fe">
    <w:name w:val="19_Список_Нум_Вводная_фраза Знак"/>
    <w:basedOn w:val="19a"/>
    <w:link w:val="19fd"/>
    <w:rsid w:val="00695E49"/>
    <w:rPr>
      <w:sz w:val="24"/>
    </w:rPr>
  </w:style>
  <w:style w:type="character" w:customStyle="1" w:styleId="19fff5">
    <w:name w:val="19_Процедура_Примечание Знак"/>
    <w:basedOn w:val="19a"/>
    <w:link w:val="19fff4"/>
    <w:rsid w:val="00C82E7D"/>
    <w:rPr>
      <w:sz w:val="24"/>
    </w:rPr>
  </w:style>
  <w:style w:type="character" w:customStyle="1" w:styleId="191c">
    <w:name w:val="19_Таблица_Список_Марк_1 Знак"/>
    <w:basedOn w:val="a1"/>
    <w:link w:val="191"/>
    <w:rsid w:val="00695E49"/>
  </w:style>
  <w:style w:type="character" w:customStyle="1" w:styleId="1926">
    <w:name w:val="19_Таблица_Список_Марк_2 Знак"/>
    <w:basedOn w:val="a1"/>
    <w:link w:val="192"/>
    <w:rsid w:val="00695E49"/>
  </w:style>
  <w:style w:type="character" w:customStyle="1" w:styleId="191d">
    <w:name w:val="19_Таблица_Список_Нум_1 Знак"/>
    <w:basedOn w:val="a1"/>
    <w:link w:val="1910"/>
    <w:rsid w:val="00695E49"/>
  </w:style>
  <w:style w:type="paragraph" w:customStyle="1" w:styleId="190">
    <w:name w:val="19_Процедура_Шаг"/>
    <w:basedOn w:val="198"/>
    <w:link w:val="19fffc"/>
    <w:qFormat/>
    <w:rsid w:val="00695E49"/>
    <w:pPr>
      <w:numPr>
        <w:numId w:val="12"/>
      </w:numPr>
    </w:pPr>
  </w:style>
  <w:style w:type="paragraph" w:customStyle="1" w:styleId="194">
    <w:name w:val="19_Процедура_Подшаг"/>
    <w:basedOn w:val="198"/>
    <w:link w:val="19fffd"/>
    <w:qFormat/>
    <w:rsid w:val="00695E49"/>
    <w:pPr>
      <w:numPr>
        <w:ilvl w:val="1"/>
        <w:numId w:val="12"/>
      </w:numPr>
    </w:pPr>
  </w:style>
  <w:style w:type="character" w:customStyle="1" w:styleId="19fffc">
    <w:name w:val="19_Процедура_Шаг Знак"/>
    <w:basedOn w:val="19a"/>
    <w:link w:val="190"/>
    <w:rsid w:val="00C82E7D"/>
    <w:rPr>
      <w:sz w:val="24"/>
    </w:rPr>
  </w:style>
  <w:style w:type="character" w:customStyle="1" w:styleId="19fffd">
    <w:name w:val="19_Процедура_Подшаг Знак"/>
    <w:basedOn w:val="19a"/>
    <w:link w:val="194"/>
    <w:rsid w:val="00C82E7D"/>
    <w:rPr>
      <w:sz w:val="24"/>
    </w:rPr>
  </w:style>
  <w:style w:type="character" w:customStyle="1" w:styleId="19fffe">
    <w:name w:val="19_Знак_Клавиши"/>
    <w:rsid w:val="00695E49"/>
    <w:rPr>
      <w:rFonts w:ascii="Calibri" w:hAnsi="Calibri"/>
      <w:caps/>
      <w:smallCaps w:val="0"/>
      <w:lang w:val="en-US"/>
    </w:rPr>
  </w:style>
  <w:style w:type="character" w:customStyle="1" w:styleId="19ffff">
    <w:name w:val="19_Знак_Программный_код"/>
    <w:qFormat/>
    <w:rsid w:val="00695E49"/>
    <w:rPr>
      <w:rFonts w:ascii="Courier New" w:hAnsi="Courier New"/>
    </w:rPr>
  </w:style>
  <w:style w:type="paragraph" w:customStyle="1" w:styleId="19ffff0">
    <w:name w:val="19_Отбивка_после_примера"/>
    <w:basedOn w:val="198"/>
    <w:next w:val="198"/>
    <w:rsid w:val="00695E49"/>
  </w:style>
  <w:style w:type="paragraph" w:customStyle="1" w:styleId="19ffff1">
    <w:name w:val="19_Листинг_Заголовок"/>
    <w:basedOn w:val="198"/>
    <w:next w:val="19ffc"/>
    <w:rsid w:val="00695E49"/>
    <w:pPr>
      <w:keepNext/>
      <w:keepLines/>
      <w:spacing w:before="360" w:after="120"/>
      <w:ind w:left="720" w:firstLine="0"/>
    </w:pPr>
  </w:style>
  <w:style w:type="paragraph" w:customStyle="1" w:styleId="19ffff2">
    <w:name w:val="19_ТЛ_Подпись_Шапка"/>
    <w:basedOn w:val="19ffa"/>
    <w:next w:val="19ffff3"/>
    <w:rsid w:val="00695E49"/>
    <w:pPr>
      <w:jc w:val="right"/>
    </w:pPr>
  </w:style>
  <w:style w:type="paragraph" w:customStyle="1" w:styleId="19ffff3">
    <w:name w:val="19_ТЛ_Подпись"/>
    <w:basedOn w:val="19f0"/>
    <w:rsid w:val="00695E49"/>
    <w:pPr>
      <w:jc w:val="right"/>
    </w:pPr>
  </w:style>
  <w:style w:type="paragraph" w:customStyle="1" w:styleId="19a0">
    <w:name w:val="19_Комментaрий_из_ГОСТ"/>
    <w:basedOn w:val="198"/>
    <w:rsid w:val="00695E49"/>
    <w:rPr>
      <w:rFonts w:ascii="Arial Narrow" w:hAnsi="Arial Narrow"/>
      <w:vanish/>
    </w:rPr>
  </w:style>
  <w:style w:type="paragraph" w:customStyle="1" w:styleId="19ffff4">
    <w:name w:val="19_Комментарий_Философта"/>
    <w:basedOn w:val="198"/>
    <w:rsid w:val="00695E49"/>
    <w:rPr>
      <w:rFonts w:ascii="Arial Narrow" w:hAnsi="Arial Narrow"/>
      <w:vanish/>
      <w:color w:val="0000FF"/>
    </w:rPr>
  </w:style>
  <w:style w:type="paragraph" w:customStyle="1" w:styleId="19ffff5">
    <w:name w:val="19_ТЛ_Организация"/>
    <w:basedOn w:val="19ff4"/>
    <w:next w:val="19ff4"/>
    <w:rsid w:val="00695E49"/>
    <w:rPr>
      <w:b/>
      <w:sz w:val="26"/>
    </w:rPr>
  </w:style>
  <w:style w:type="character" w:customStyle="1" w:styleId="19ffff6">
    <w:name w:val="19_Знак_Примечание_Подпись"/>
    <w:rsid w:val="00695E49"/>
    <w:rPr>
      <w:b/>
    </w:rPr>
  </w:style>
  <w:style w:type="character" w:customStyle="1" w:styleId="19ffff7">
    <w:name w:val="19_Знак_Значение"/>
    <w:qFormat/>
    <w:rsid w:val="00695E49"/>
    <w:rPr>
      <w:rFonts w:ascii="Calibri" w:hAnsi="Calibri"/>
    </w:rPr>
  </w:style>
  <w:style w:type="character" w:customStyle="1" w:styleId="19ff3">
    <w:name w:val="19_Таблица_Шапка Знак"/>
    <w:basedOn w:val="a1"/>
    <w:link w:val="19ff2"/>
    <w:rsid w:val="00695E49"/>
    <w:rPr>
      <w:b/>
    </w:rPr>
  </w:style>
  <w:style w:type="paragraph" w:customStyle="1" w:styleId="19ffff8">
    <w:name w:val="19_Рисунок_Подпись"/>
    <w:basedOn w:val="198"/>
    <w:rsid w:val="00695E49"/>
    <w:pPr>
      <w:keepNext/>
      <w:keepLines/>
      <w:spacing w:before="240" w:after="240"/>
      <w:ind w:left="1191" w:right="1191" w:firstLine="0"/>
      <w:contextualSpacing/>
    </w:pPr>
    <w:rPr>
      <w:sz w:val="22"/>
    </w:rPr>
  </w:style>
  <w:style w:type="paragraph" w:customStyle="1" w:styleId="19ffff9">
    <w:name w:val="19_ЛР_Таблица_Шапка"/>
    <w:basedOn w:val="19ff2"/>
    <w:next w:val="19ffffa"/>
    <w:rsid w:val="00695E49"/>
    <w:pPr>
      <w:spacing w:before="0" w:after="0"/>
    </w:pPr>
    <w:rPr>
      <w:sz w:val="18"/>
    </w:rPr>
  </w:style>
  <w:style w:type="paragraph" w:customStyle="1" w:styleId="19ffffa">
    <w:name w:val="19_ЛР_Таблица_Основной"/>
    <w:basedOn w:val="a0"/>
    <w:rsid w:val="00695E49"/>
    <w:pPr>
      <w:ind w:left="57" w:right="57"/>
    </w:pPr>
    <w:rPr>
      <w:sz w:val="18"/>
    </w:rPr>
  </w:style>
  <w:style w:type="paragraph" w:customStyle="1" w:styleId="19ffffb">
    <w:name w:val="19_ЛР_Заголовок"/>
    <w:basedOn w:val="198"/>
    <w:next w:val="198"/>
    <w:rsid w:val="00695E49"/>
    <w:pPr>
      <w:keepNext/>
      <w:keepLines/>
      <w:ind w:firstLine="0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197">
    <w:name w:val="19_Процедура_Шаг_Единичный"/>
    <w:basedOn w:val="198"/>
    <w:rsid w:val="00695E49"/>
    <w:pPr>
      <w:numPr>
        <w:numId w:val="9"/>
      </w:numPr>
    </w:pPr>
  </w:style>
  <w:style w:type="character" w:customStyle="1" w:styleId="19ffffc">
    <w:name w:val="19_Рамка_Основной Знак"/>
    <w:basedOn w:val="a1"/>
    <w:link w:val="19ffffd"/>
    <w:rsid w:val="00C82E7D"/>
    <w:rPr>
      <w:sz w:val="18"/>
    </w:rPr>
  </w:style>
  <w:style w:type="character" w:customStyle="1" w:styleId="19ffffe">
    <w:name w:val="19_Рамка_Подписи Знак"/>
    <w:basedOn w:val="a1"/>
    <w:link w:val="19fffff"/>
    <w:rsid w:val="00695E49"/>
    <w:rPr>
      <w:i/>
      <w:sz w:val="18"/>
      <w:szCs w:val="18"/>
    </w:rPr>
  </w:style>
  <w:style w:type="paragraph" w:customStyle="1" w:styleId="19ffffd">
    <w:name w:val="19_Рамка_Основной"/>
    <w:basedOn w:val="198"/>
    <w:link w:val="19ffffc"/>
    <w:rsid w:val="00695E49"/>
    <w:pPr>
      <w:ind w:firstLine="0"/>
      <w:jc w:val="center"/>
    </w:pPr>
    <w:rPr>
      <w:sz w:val="18"/>
    </w:rPr>
  </w:style>
  <w:style w:type="paragraph" w:customStyle="1" w:styleId="19fffff">
    <w:name w:val="19_Рамка_Подписи"/>
    <w:basedOn w:val="19ffffd"/>
    <w:link w:val="19ffffe"/>
    <w:rsid w:val="00695E49"/>
    <w:rPr>
      <w:i/>
      <w:szCs w:val="18"/>
    </w:rPr>
  </w:style>
  <w:style w:type="paragraph" w:styleId="41">
    <w:name w:val="toc 4"/>
    <w:basedOn w:val="a0"/>
    <w:next w:val="a0"/>
    <w:autoRedefine/>
    <w:unhideWhenUsed/>
    <w:rsid w:val="00695E49"/>
    <w:pPr>
      <w:tabs>
        <w:tab w:val="left" w:pos="1760"/>
        <w:tab w:val="right" w:leader="dot" w:pos="10195"/>
      </w:tabs>
      <w:spacing w:after="100"/>
      <w:ind w:left="2609" w:hanging="1021"/>
    </w:pPr>
  </w:style>
  <w:style w:type="paragraph" w:customStyle="1" w:styleId="19ff6">
    <w:name w:val="19_ТЛ_Количество_листов"/>
    <w:basedOn w:val="19ff4"/>
    <w:next w:val="19ff4"/>
    <w:rsid w:val="00695E49"/>
  </w:style>
  <w:style w:type="paragraph" w:customStyle="1" w:styleId="19fffff0">
    <w:name w:val="19_ТЛ_Название_документа"/>
    <w:basedOn w:val="19ff4"/>
    <w:next w:val="19fff6"/>
    <w:rsid w:val="00695E49"/>
    <w:rPr>
      <w:bCs/>
      <w:caps/>
      <w:sz w:val="30"/>
      <w:szCs w:val="32"/>
    </w:rPr>
  </w:style>
  <w:style w:type="paragraph" w:customStyle="1" w:styleId="19fffff1">
    <w:name w:val="19_Процедура_Заголовок"/>
    <w:basedOn w:val="198"/>
    <w:next w:val="19fffff2"/>
    <w:rsid w:val="00695E49"/>
    <w:pPr>
      <w:keepNext/>
      <w:spacing w:before="360" w:after="120"/>
      <w:ind w:left="720" w:firstLine="0"/>
    </w:pPr>
  </w:style>
  <w:style w:type="paragraph" w:customStyle="1" w:styleId="19fffff2">
    <w:name w:val="19_Процедура_Вводная_фраза"/>
    <w:basedOn w:val="198"/>
    <w:next w:val="190"/>
    <w:rsid w:val="00695E49"/>
    <w:pPr>
      <w:keepNext/>
    </w:pPr>
  </w:style>
  <w:style w:type="character" w:customStyle="1" w:styleId="19fffff3">
    <w:name w:val="19_Знак_Сноска_таблицы"/>
    <w:rsid w:val="00695E49"/>
    <w:rPr>
      <w:caps w:val="0"/>
      <w:smallCaps w:val="0"/>
      <w:strike w:val="0"/>
      <w:dstrike w:val="0"/>
      <w:vanish w:val="0"/>
      <w:vertAlign w:val="superscript"/>
    </w:rPr>
  </w:style>
  <w:style w:type="paragraph" w:customStyle="1" w:styleId="19fffff4">
    <w:name w:val="19_Формуляр_штамп"/>
    <w:basedOn w:val="198"/>
    <w:rsid w:val="00695E49"/>
    <w:pPr>
      <w:ind w:firstLine="0"/>
    </w:pPr>
  </w:style>
  <w:style w:type="paragraph" w:customStyle="1" w:styleId="19fffff5">
    <w:name w:val="19_Формуляр_штамп_по_центру"/>
    <w:basedOn w:val="19fffff4"/>
    <w:rsid w:val="00695E49"/>
    <w:pPr>
      <w:jc w:val="center"/>
    </w:pPr>
  </w:style>
  <w:style w:type="paragraph" w:customStyle="1" w:styleId="1968">
    <w:name w:val="19_Рисунок_Название_68"/>
    <w:basedOn w:val="198"/>
    <w:next w:val="19f3"/>
    <w:rsid w:val="00695E49"/>
    <w:pPr>
      <w:keepNext/>
      <w:keepLines/>
      <w:spacing w:before="360" w:after="240"/>
      <w:ind w:firstLine="0"/>
      <w:jc w:val="center"/>
    </w:pPr>
    <w:rPr>
      <w:rFonts w:cs="Arial"/>
    </w:rPr>
  </w:style>
  <w:style w:type="paragraph" w:customStyle="1" w:styleId="19680">
    <w:name w:val="19_Таблица_Заголовок_68"/>
    <w:basedOn w:val="198"/>
    <w:next w:val="a0"/>
    <w:rsid w:val="00695E49"/>
    <w:pPr>
      <w:keepNext/>
      <w:keepLines/>
      <w:spacing w:after="120"/>
      <w:ind w:firstLine="0"/>
      <w:jc w:val="center"/>
    </w:pPr>
    <w:rPr>
      <w:szCs w:val="24"/>
    </w:rPr>
  </w:style>
  <w:style w:type="paragraph" w:customStyle="1" w:styleId="19681">
    <w:name w:val="19_Таблица_Номер_68"/>
    <w:basedOn w:val="198"/>
    <w:next w:val="19680"/>
    <w:rsid w:val="00695E49"/>
    <w:pPr>
      <w:keepNext/>
      <w:keepLines/>
      <w:spacing w:before="360"/>
      <w:ind w:firstLine="0"/>
      <w:jc w:val="right"/>
    </w:pPr>
  </w:style>
  <w:style w:type="paragraph" w:customStyle="1" w:styleId="19682">
    <w:name w:val="19_Рисунок_Номер_68"/>
    <w:basedOn w:val="198"/>
    <w:next w:val="198"/>
    <w:rsid w:val="00695E49"/>
    <w:pPr>
      <w:spacing w:before="120" w:after="360"/>
      <w:ind w:firstLine="0"/>
      <w:jc w:val="center"/>
    </w:pPr>
  </w:style>
  <w:style w:type="paragraph" w:customStyle="1" w:styleId="19110">
    <w:name w:val="19_Заголовок_1_Не_включенный_в_оглавление_1"/>
    <w:basedOn w:val="198"/>
    <w:next w:val="198"/>
    <w:qFormat/>
    <w:rsid w:val="00695E49"/>
    <w:pPr>
      <w:keepNext/>
      <w:keepLines/>
      <w:pageBreakBefore/>
      <w:spacing w:after="360"/>
      <w:ind w:firstLine="0"/>
      <w:jc w:val="center"/>
    </w:pPr>
    <w:rPr>
      <w:rFonts w:ascii="Arial" w:hAnsi="Arial"/>
      <w:b/>
      <w:caps/>
      <w:sz w:val="36"/>
    </w:rPr>
  </w:style>
  <w:style w:type="character" w:customStyle="1" w:styleId="1935">
    <w:name w:val="19_Таблица_Список_Нум_3 Знак"/>
    <w:basedOn w:val="a1"/>
    <w:link w:val="193"/>
    <w:rsid w:val="00695E49"/>
  </w:style>
  <w:style w:type="paragraph" w:customStyle="1" w:styleId="191e">
    <w:name w:val="19_Список_Абзац_1"/>
    <w:basedOn w:val="198"/>
    <w:link w:val="191f"/>
    <w:qFormat/>
    <w:rsid w:val="00695E49"/>
    <w:pPr>
      <w:ind w:left="1191" w:firstLine="0"/>
    </w:pPr>
  </w:style>
  <w:style w:type="character" w:customStyle="1" w:styleId="191f">
    <w:name w:val="19_Список_Абзац_1 Знак"/>
    <w:basedOn w:val="19a"/>
    <w:link w:val="191e"/>
    <w:rsid w:val="00695E49"/>
    <w:rPr>
      <w:sz w:val="24"/>
    </w:rPr>
  </w:style>
  <w:style w:type="paragraph" w:customStyle="1" w:styleId="19683">
    <w:name w:val="19_Рисунок_Изображение_68"/>
    <w:basedOn w:val="198"/>
    <w:next w:val="19682"/>
    <w:rsid w:val="00695E49"/>
    <w:pPr>
      <w:keepNext/>
      <w:spacing w:before="120"/>
      <w:ind w:firstLine="0"/>
      <w:jc w:val="center"/>
    </w:pPr>
  </w:style>
  <w:style w:type="paragraph" w:customStyle="1" w:styleId="19fffff6">
    <w:name w:val="19_Процедура_Абзац_Шага"/>
    <w:basedOn w:val="198"/>
    <w:rsid w:val="00695E49"/>
    <w:pPr>
      <w:ind w:left="1191" w:firstLine="0"/>
    </w:pPr>
  </w:style>
  <w:style w:type="paragraph" w:customStyle="1" w:styleId="19fffff7">
    <w:name w:val="19_Процедура_Абзац_Подшага"/>
    <w:basedOn w:val="19fffff6"/>
    <w:rsid w:val="00695E49"/>
    <w:pPr>
      <w:ind w:left="1888"/>
    </w:pPr>
  </w:style>
  <w:style w:type="paragraph" w:customStyle="1" w:styleId="1927">
    <w:name w:val="19_Список_Абзац_2"/>
    <w:basedOn w:val="191e"/>
    <w:next w:val="191e"/>
    <w:link w:val="1928"/>
    <w:rsid w:val="00695E49"/>
    <w:pPr>
      <w:ind w:left="1888"/>
    </w:pPr>
  </w:style>
  <w:style w:type="character" w:customStyle="1" w:styleId="1928">
    <w:name w:val="19_Список_Абзац_2 Знак"/>
    <w:basedOn w:val="a1"/>
    <w:link w:val="1927"/>
    <w:rsid w:val="00695E49"/>
    <w:rPr>
      <w:sz w:val="24"/>
    </w:rPr>
  </w:style>
  <w:style w:type="table" w:styleId="afa">
    <w:name w:val="Table Grid"/>
    <w:basedOn w:val="a2"/>
    <w:rsid w:val="00695E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6389">
      <w:bodyDiv w:val="1"/>
      <w:marLeft w:val="0"/>
      <w:marRight w:val="0"/>
      <w:marTop w:val="41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839">
      <w:bodyDiv w:val="1"/>
      <w:marLeft w:val="0"/>
      <w:marRight w:val="0"/>
      <w:marTop w:val="28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3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32187"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8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46909">
                              <w:marLeft w:val="0"/>
                              <w:marRight w:val="0"/>
                              <w:marTop w:val="2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7180715">
                              <w:marLeft w:val="0"/>
                              <w:marRight w:val="0"/>
                              <w:marTop w:val="2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12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8839198"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9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ksana\AppData\Roaming\Microsoft\&#1064;&#1072;&#1073;&#1083;&#1086;&#1085;&#1099;\&#1043;&#1054;&#1057;&#1058;_19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D9396-E243-45FD-B57F-9F5BFF567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ГОСТ_19</Template>
  <TotalTime>1314</TotalTime>
  <Pages>21</Pages>
  <Words>1937</Words>
  <Characters>11045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>Название организации</Company>
  <LinksUpToDate>false</LinksUpToDate>
  <CharactersWithSpaces>12957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creator>Oksana</dc:creator>
  <cp:lastModifiedBy>User</cp:lastModifiedBy>
  <cp:revision>291</cp:revision>
  <cp:lastPrinted>2014-09-08T01:50:00Z</cp:lastPrinted>
  <dcterms:created xsi:type="dcterms:W3CDTF">2014-09-07T22:05:00Z</dcterms:created>
  <dcterms:modified xsi:type="dcterms:W3CDTF">2024-02-26T09:02:00Z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версия">
    <vt:lpwstr>Версия документа</vt:lpwstr>
  </property>
  <property fmtid="{D5CDD505-2E9C-101B-9397-08002B2CF9AE}" pid="3" name="номер_документа">
    <vt:lpwstr>Номер документа</vt:lpwstr>
  </property>
  <property fmtid="{D5CDD505-2E9C-101B-9397-08002B2CF9AE}" pid="4" name="обозначение_документа">
    <vt:lpwstr>A.B.CCCCC-DD EE FF-G</vt:lpwstr>
  </property>
  <property fmtid="{D5CDD505-2E9C-101B-9397-08002B2CF9AE}" pid="5" name="полное_название_программы">
    <vt:lpwstr>Полное название программы</vt:lpwstr>
  </property>
  <property fmtid="{D5CDD505-2E9C-101B-9397-08002B2CF9AE}" pid="6" name="год_издания">
    <vt:lpwstr>2015</vt:lpwstr>
  </property>
</Properties>
</file>